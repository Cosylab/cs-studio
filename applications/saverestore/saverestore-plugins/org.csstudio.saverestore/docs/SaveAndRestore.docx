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E96" w:rsidRPr="00254264" w:rsidRDefault="00600E96" w:rsidP="00F26F39">
      <w:pPr>
        <w:pStyle w:val="BodyText-denser"/>
      </w:pPr>
      <w:bookmarkStart w:id="0" w:name="_Toc532637491"/>
    </w:p>
    <w:p w:rsidR="0020206C" w:rsidRDefault="0020206C" w:rsidP="00F26F39">
      <w:pPr>
        <w:pStyle w:val="BodyText-denser"/>
      </w:pPr>
    </w:p>
    <w:p w:rsidR="00F41EB1" w:rsidRDefault="00F41EB1" w:rsidP="00F26F39">
      <w:pPr>
        <w:pStyle w:val="BodyText-denser"/>
      </w:pPr>
    </w:p>
    <w:p w:rsidR="00F41EB1" w:rsidRDefault="00F41EB1" w:rsidP="00F26F39">
      <w:pPr>
        <w:pStyle w:val="BodyText-denser"/>
      </w:pPr>
    </w:p>
    <w:p w:rsidR="00F41EB1" w:rsidRDefault="00F41EB1" w:rsidP="00D913FA">
      <w:pPr>
        <w:pStyle w:val="BodyText-denser"/>
      </w:pPr>
    </w:p>
    <w:p w:rsidR="0020206C" w:rsidRDefault="0020206C" w:rsidP="00F26F39">
      <w:pPr>
        <w:pStyle w:val="BodyText-denser"/>
      </w:pPr>
    </w:p>
    <w:p w:rsidR="00600E96" w:rsidRDefault="00600E96" w:rsidP="00F26F39">
      <w:pPr>
        <w:pStyle w:val="BodyText-denser"/>
      </w:pPr>
    </w:p>
    <w:p w:rsidR="00600E96" w:rsidRDefault="00600E96" w:rsidP="00F26F39">
      <w:pPr>
        <w:pStyle w:val="BodyText-denser"/>
      </w:pPr>
    </w:p>
    <w:p w:rsidR="00600E96" w:rsidRPr="00E23E1D" w:rsidRDefault="00600E96" w:rsidP="00F1116C"/>
    <w:p w:rsidR="00600E96" w:rsidRPr="00AD584B" w:rsidRDefault="004C4734" w:rsidP="00786309">
      <w:pPr>
        <w:pStyle w:val="DocumentTitle"/>
      </w:pPr>
      <w:r w:rsidRPr="00AD584B">
        <w:fldChar w:fldCharType="begin"/>
      </w:r>
      <w:r w:rsidR="00C63CF7" w:rsidRPr="00AD584B">
        <w:instrText xml:space="preserve"> \title </w:instrText>
      </w:r>
      <w:r w:rsidRPr="00AD584B">
        <w:fldChar w:fldCharType="separate"/>
      </w:r>
      <w:r w:rsidR="00320E8F">
        <w:t>Save &amp; Restore</w:t>
      </w:r>
      <w:r w:rsidRPr="00AD584B">
        <w:fldChar w:fldCharType="end"/>
      </w:r>
    </w:p>
    <w:p w:rsidR="00600E96" w:rsidRPr="00AD584B" w:rsidRDefault="004C4734" w:rsidP="00600E96">
      <w:pPr>
        <w:pStyle w:val="DocumentSubject"/>
      </w:pPr>
      <w:r w:rsidRPr="00AD584B">
        <w:fldChar w:fldCharType="begin"/>
      </w:r>
      <w:r w:rsidR="00C63CF7" w:rsidRPr="00AD584B">
        <w:instrText xml:space="preserve"> \subject </w:instrText>
      </w:r>
      <w:r w:rsidRPr="00AD584B">
        <w:fldChar w:fldCharType="separate"/>
      </w:r>
      <w:r w:rsidR="00320E8F">
        <w:t>Design Proposal</w:t>
      </w:r>
      <w:r w:rsidRPr="00AD584B">
        <w:fldChar w:fldCharType="end"/>
      </w:r>
    </w:p>
    <w:p w:rsidR="0020206C" w:rsidRPr="00AD584B" w:rsidRDefault="0020206C" w:rsidP="00F26F39">
      <w:pPr>
        <w:pStyle w:val="BodyText-denser"/>
      </w:pPr>
    </w:p>
    <w:p w:rsidR="0020206C" w:rsidRPr="00AD584B" w:rsidRDefault="0020206C" w:rsidP="00F26F39">
      <w:pPr>
        <w:pStyle w:val="BodyText-denser"/>
      </w:pPr>
    </w:p>
    <w:p w:rsidR="0020206C" w:rsidRPr="00AD584B" w:rsidRDefault="0020206C" w:rsidP="00F26F39">
      <w:pPr>
        <w:pStyle w:val="BodyText-denser"/>
      </w:pPr>
    </w:p>
    <w:p w:rsidR="0020206C" w:rsidRPr="00AD584B" w:rsidRDefault="0020206C" w:rsidP="00F26F39">
      <w:pPr>
        <w:pStyle w:val="BodyText-denser"/>
      </w:pPr>
    </w:p>
    <w:p w:rsidR="0020206C" w:rsidRPr="00AD584B" w:rsidRDefault="0020206C" w:rsidP="00F26F39">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1"/>
        <w:gridCol w:w="5067"/>
      </w:tblGrid>
      <w:tr w:rsidR="0020206C" w:rsidRPr="00AD584B">
        <w:trPr>
          <w:trHeight w:val="35"/>
          <w:jc w:val="center"/>
        </w:trPr>
        <w:tc>
          <w:tcPr>
            <w:tcW w:w="2231" w:type="dxa"/>
          </w:tcPr>
          <w:p w:rsidR="0020206C" w:rsidRPr="00AD584B" w:rsidRDefault="004C4734" w:rsidP="0023122A">
            <w:pPr>
              <w:pStyle w:val="BodyText-denser"/>
              <w:jc w:val="right"/>
            </w:pPr>
            <w:r w:rsidRPr="00AD584B">
              <w:fldChar w:fldCharType="begin"/>
            </w:r>
            <w:r w:rsidR="004A2A34" w:rsidRPr="00AD584B">
              <w:instrText xml:space="preserve"> IF "</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4A2A34" w:rsidRPr="00AD584B">
              <w:instrText>"="</w:instrText>
            </w:r>
            <w:r w:rsidR="0023122A" w:rsidRPr="00AD584B">
              <w:instrText>English</w:instrText>
            </w:r>
            <w:r w:rsidR="004A2A34" w:rsidRPr="00AD584B">
              <w:instrText xml:space="preserve">" "Revision" "Revizija" </w:instrText>
            </w:r>
            <w:r w:rsidRPr="00AD584B">
              <w:fldChar w:fldCharType="separate"/>
            </w:r>
            <w:r w:rsidR="00863D0F" w:rsidRPr="00AD584B">
              <w:rPr>
                <w:noProof/>
              </w:rPr>
              <w:t>Revision</w:t>
            </w:r>
            <w:r w:rsidRPr="00AD584B">
              <w:fldChar w:fldCharType="end"/>
            </w:r>
            <w:r w:rsidR="0020206C" w:rsidRPr="00AD584B">
              <w:t>:</w:t>
            </w:r>
          </w:p>
        </w:tc>
        <w:tc>
          <w:tcPr>
            <w:tcW w:w="5067" w:type="dxa"/>
          </w:tcPr>
          <w:p w:rsidR="0020206C" w:rsidRPr="00AD584B" w:rsidRDefault="00515B37" w:rsidP="00D23526">
            <w:pPr>
              <w:pStyle w:val="BodyText-denser"/>
            </w:pPr>
            <w:r>
              <w:fldChar w:fldCharType="begin"/>
            </w:r>
            <w:r>
              <w:instrText xml:space="preserve"> DOCPROPERTY  Revision  \* MERGEFORMAT </w:instrText>
            </w:r>
            <w:r>
              <w:fldChar w:fldCharType="separate"/>
            </w:r>
            <w:r w:rsidR="00320E8F">
              <w:t>0.1</w:t>
            </w:r>
            <w:r>
              <w:fldChar w:fldCharType="end"/>
            </w:r>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4A2A34" w:rsidRPr="00AD584B">
              <w:instrText xml:space="preserve"> "Status" "Stanje" </w:instrText>
            </w:r>
            <w:r w:rsidRPr="00AD584B">
              <w:fldChar w:fldCharType="separate"/>
            </w:r>
            <w:r w:rsidR="00863D0F" w:rsidRPr="00AD584B">
              <w:rPr>
                <w:noProof/>
              </w:rPr>
              <w:t>Status</w:t>
            </w:r>
            <w:r w:rsidRPr="00AD584B">
              <w:fldChar w:fldCharType="end"/>
            </w:r>
            <w:r w:rsidR="0020206C" w:rsidRPr="00AD584B">
              <w:t>:</w:t>
            </w:r>
          </w:p>
        </w:tc>
        <w:tc>
          <w:tcPr>
            <w:tcW w:w="5067" w:type="dxa"/>
          </w:tcPr>
          <w:p w:rsidR="0020206C" w:rsidRPr="00AD584B" w:rsidRDefault="004C4734" w:rsidP="0023122A">
            <w:pPr>
              <w:pStyle w:val="BodyText-denser"/>
            </w:pPr>
            <w:r w:rsidRPr="00AD584B">
              <w:fldChar w:fldCharType="begin"/>
            </w:r>
            <w:r w:rsidR="009E5A7B" w:rsidRPr="00AD584B">
              <w:instrText xml:space="preserve"> DOCPROPERTY  </w:instrText>
            </w:r>
            <w:r w:rsidR="0023122A" w:rsidRPr="00AD584B">
              <w:instrText>Localized</w:instrText>
            </w:r>
            <w:r w:rsidR="009E5A7B" w:rsidRPr="00AD584B">
              <w:instrText xml:space="preserve">Status  </w:instrText>
            </w:r>
            <w:r w:rsidRPr="00AD584B">
              <w:fldChar w:fldCharType="separate"/>
            </w:r>
            <w:r w:rsidR="00320E8F">
              <w:t>Released</w:t>
            </w:r>
            <w:r w:rsidRPr="00AD584B">
              <w:fldChar w:fldCharType="end"/>
            </w:r>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4A2A34" w:rsidRPr="00AD584B">
              <w:instrText xml:space="preserve"> "Project" "Projekt" </w:instrText>
            </w:r>
            <w:r w:rsidRPr="00AD584B">
              <w:fldChar w:fldCharType="separate"/>
            </w:r>
            <w:r w:rsidR="00863D0F" w:rsidRPr="00AD584B">
              <w:rPr>
                <w:noProof/>
              </w:rPr>
              <w:t>Project</w:t>
            </w:r>
            <w:r w:rsidRPr="00AD584B">
              <w:fldChar w:fldCharType="end"/>
            </w:r>
            <w:r w:rsidR="0020206C" w:rsidRPr="00AD584B">
              <w:t>:</w:t>
            </w:r>
          </w:p>
        </w:tc>
        <w:tc>
          <w:tcPr>
            <w:tcW w:w="5067" w:type="dxa"/>
          </w:tcPr>
          <w:p w:rsidR="0020206C" w:rsidRPr="00AD584B" w:rsidRDefault="001B5BB4" w:rsidP="00D23526">
            <w:pPr>
              <w:pStyle w:val="BodyText-denser"/>
              <w:rPr>
                <w:rStyle w:val="Filename"/>
                <w:rFonts w:asciiTheme="minorHAnsi" w:hAnsiTheme="minorHAnsi" w:cs="Times New Roman"/>
                <w:noProof w:val="0"/>
                <w:u w:val="none"/>
              </w:rPr>
            </w:pPr>
            <w:fldSimple w:instr=" DOCPROPERTY  Project  \* MERGEFORMAT ">
              <w:r w:rsidR="00320E8F" w:rsidRPr="00320E8F">
                <w:rPr>
                  <w:rStyle w:val="Filename"/>
                  <w:rFonts w:asciiTheme="minorHAnsi" w:hAnsiTheme="minorHAnsi" w:cs="Times New Roman"/>
                  <w:noProof w:val="0"/>
                  <w:u w:val="none"/>
                </w:rPr>
                <w:t>C-FRIB-Save&amp;Restore</w:t>
              </w:r>
            </w:fldSimple>
          </w:p>
        </w:tc>
      </w:tr>
      <w:tr w:rsidR="005B54F2" w:rsidRPr="00AD584B">
        <w:trPr>
          <w:trHeight w:val="35"/>
          <w:jc w:val="center"/>
        </w:trPr>
        <w:tc>
          <w:tcPr>
            <w:tcW w:w="2231" w:type="dxa"/>
          </w:tcPr>
          <w:p w:rsidR="005B54F2"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4A2A34" w:rsidRPr="00AD584B">
              <w:instrText xml:space="preserve"> "Document ID" "Oznaka dokumenta" </w:instrText>
            </w:r>
            <w:r w:rsidRPr="00AD584B">
              <w:fldChar w:fldCharType="separate"/>
            </w:r>
            <w:r w:rsidR="00863D0F" w:rsidRPr="00AD584B">
              <w:rPr>
                <w:noProof/>
              </w:rPr>
              <w:t>Document ID</w:t>
            </w:r>
            <w:r w:rsidRPr="00AD584B">
              <w:fldChar w:fldCharType="end"/>
            </w:r>
            <w:r w:rsidR="00C33DE2" w:rsidRPr="00AD584B">
              <w:t>:</w:t>
            </w:r>
          </w:p>
        </w:tc>
        <w:tc>
          <w:tcPr>
            <w:tcW w:w="5067" w:type="dxa"/>
          </w:tcPr>
          <w:p w:rsidR="005B54F2" w:rsidRPr="00AD584B" w:rsidRDefault="00515B37" w:rsidP="00D23526">
            <w:pPr>
              <w:pStyle w:val="BodyText-denser"/>
              <w:rPr>
                <w:rStyle w:val="Filename"/>
                <w:rFonts w:asciiTheme="minorHAnsi" w:hAnsiTheme="minorHAnsi" w:cs="Times New Roman"/>
                <w:noProof w:val="0"/>
                <w:u w:val="none"/>
              </w:rPr>
            </w:pPr>
            <w:r>
              <w:fldChar w:fldCharType="begin"/>
            </w:r>
            <w:r>
              <w:instrText xml:space="preserve"> DOCPROPERTY  DocID  \* MERGEFORMAT \* MERGEFORMAT </w:instrText>
            </w:r>
            <w:r>
              <w:fldChar w:fldCharType="separate"/>
            </w:r>
            <w:r w:rsidR="00320E8F" w:rsidRPr="00320E8F">
              <w:rPr>
                <w:rStyle w:val="Filename"/>
                <w:rFonts w:asciiTheme="minorHAnsi" w:hAnsiTheme="minorHAnsi" w:cs="Times New Roman"/>
                <w:noProof w:val="0"/>
                <w:u w:val="none"/>
              </w:rPr>
              <w:t>CSL-DOC-15-123998</w:t>
            </w:r>
            <w:r>
              <w:rPr>
                <w:rStyle w:val="Filename"/>
                <w:rFonts w:asciiTheme="minorHAnsi" w:hAnsiTheme="minorHAnsi" w:cs="Times New Roman"/>
                <w:noProof w:val="0"/>
                <w:u w:val="none"/>
              </w:rPr>
              <w:fldChar w:fldCharType="end"/>
            </w:r>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4A2A34" w:rsidRPr="00AD584B">
              <w:instrText xml:space="preserve"> "File" "Datoteka" </w:instrText>
            </w:r>
            <w:r w:rsidRPr="00AD584B">
              <w:fldChar w:fldCharType="separate"/>
            </w:r>
            <w:r w:rsidR="00863D0F" w:rsidRPr="00AD584B">
              <w:rPr>
                <w:noProof/>
              </w:rPr>
              <w:t>File</w:t>
            </w:r>
            <w:r w:rsidRPr="00AD584B">
              <w:fldChar w:fldCharType="end"/>
            </w:r>
            <w:r w:rsidR="0020206C" w:rsidRPr="00AD584B">
              <w:t>:</w:t>
            </w:r>
          </w:p>
        </w:tc>
        <w:tc>
          <w:tcPr>
            <w:tcW w:w="5067" w:type="dxa"/>
          </w:tcPr>
          <w:p w:rsidR="0020206C" w:rsidRPr="00AD584B" w:rsidRDefault="00515B37" w:rsidP="00D23526">
            <w:pPr>
              <w:pStyle w:val="BodyText-denser"/>
              <w:rPr>
                <w:rStyle w:val="Filename"/>
                <w:rFonts w:asciiTheme="minorHAnsi" w:hAnsiTheme="minorHAnsi" w:cs="Times New Roman"/>
                <w:noProof w:val="0"/>
                <w:u w:val="none"/>
              </w:rPr>
            </w:pPr>
            <w:r>
              <w:fldChar w:fldCharType="begin"/>
            </w:r>
            <w:r>
              <w:instrText xml:space="preserve"> FILENAME   \* MERGEFORMAT </w:instrText>
            </w:r>
            <w:r>
              <w:fldChar w:fldCharType="separate"/>
            </w:r>
            <w:r w:rsidR="00320E8F" w:rsidRPr="00320E8F">
              <w:rPr>
                <w:rStyle w:val="Filename"/>
                <w:rFonts w:asciiTheme="minorHAnsi" w:hAnsiTheme="minorHAnsi" w:cs="Times New Roman"/>
                <w:u w:val="none"/>
              </w:rPr>
              <w:t>SaveAndRestore</w:t>
            </w:r>
            <w:r w:rsidR="00320E8F">
              <w:rPr>
                <w:noProof/>
              </w:rPr>
              <w:t>.docx</w:t>
            </w:r>
            <w:r>
              <w:rPr>
                <w:noProof/>
              </w:rPr>
              <w:fldChar w:fldCharType="end"/>
            </w:r>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4A2A34" w:rsidRPr="00AD584B">
              <w:instrText xml:space="preserve"> "Owner" "Lastnik" </w:instrText>
            </w:r>
            <w:r w:rsidRPr="00AD584B">
              <w:fldChar w:fldCharType="separate"/>
            </w:r>
            <w:r w:rsidR="00863D0F" w:rsidRPr="00AD584B">
              <w:rPr>
                <w:noProof/>
              </w:rPr>
              <w:t>Owner</w:t>
            </w:r>
            <w:r w:rsidRPr="00AD584B">
              <w:fldChar w:fldCharType="end"/>
            </w:r>
            <w:r w:rsidR="0020206C" w:rsidRPr="00AD584B">
              <w:t>:</w:t>
            </w:r>
          </w:p>
        </w:tc>
        <w:tc>
          <w:tcPr>
            <w:tcW w:w="5067" w:type="dxa"/>
          </w:tcPr>
          <w:p w:rsidR="0020206C" w:rsidRPr="00AD584B" w:rsidRDefault="00094120" w:rsidP="00D23526">
            <w:pPr>
              <w:pStyle w:val="BodyText-denser"/>
            </w:pPr>
            <w:r w:rsidRPr="00AD584B">
              <w:t>Jaka Bobnar</w:t>
            </w:r>
            <w:r w:rsidR="004C4734" w:rsidRPr="00AD584B">
              <w:fldChar w:fldCharType="begin"/>
            </w:r>
            <w:r w:rsidR="0020206C" w:rsidRPr="00AD584B">
              <w:instrText xml:space="preserve"> DOCPROPERTY  Manager  \* MERGEFORMAT </w:instrText>
            </w:r>
            <w:r w:rsidR="004C4734" w:rsidRPr="00AD584B">
              <w:fldChar w:fldCharType="end"/>
            </w:r>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4A2A34" w:rsidRPr="00AD584B">
              <w:instrText xml:space="preserve"> "Last modification" "Zadnja sprememba" </w:instrText>
            </w:r>
            <w:r w:rsidRPr="00AD584B">
              <w:fldChar w:fldCharType="separate"/>
            </w:r>
            <w:r w:rsidR="00863D0F" w:rsidRPr="00AD584B">
              <w:rPr>
                <w:noProof/>
              </w:rPr>
              <w:t>Last modification</w:t>
            </w:r>
            <w:r w:rsidRPr="00AD584B">
              <w:fldChar w:fldCharType="end"/>
            </w:r>
            <w:r w:rsidR="0020206C" w:rsidRPr="00AD584B">
              <w:t>:</w:t>
            </w:r>
          </w:p>
        </w:tc>
        <w:tc>
          <w:tcPr>
            <w:tcW w:w="5067" w:type="dxa"/>
          </w:tcPr>
          <w:p w:rsidR="0020206C" w:rsidRPr="00AD584B" w:rsidRDefault="004C4734" w:rsidP="00D23526">
            <w:pPr>
              <w:pStyle w:val="BodyText-denser"/>
            </w:pPr>
            <w:r w:rsidRPr="00AD584B">
              <w:fldChar w:fldCharType="begin"/>
            </w:r>
            <w:r w:rsidR="0020206C" w:rsidRPr="00AD584B">
              <w:instrText xml:space="preserve"> SAVEDATE  \@ "MMMM d, yyyy"  \* MERGEFORMAT </w:instrText>
            </w:r>
            <w:r w:rsidRPr="00AD584B">
              <w:fldChar w:fldCharType="separate"/>
            </w:r>
            <w:r w:rsidR="00863D0F" w:rsidRPr="00863D0F">
              <w:rPr>
                <w:noProof/>
                <w:szCs w:val="22"/>
              </w:rPr>
              <w:t>February 26, 2016</w:t>
            </w:r>
            <w:r w:rsidRPr="00AD584B">
              <w:fldChar w:fldCharType="end"/>
            </w:r>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4A2A34" w:rsidRPr="00AD584B">
              <w:instrText xml:space="preserve"> "Created" "Ustvarjen" </w:instrText>
            </w:r>
            <w:r w:rsidRPr="00AD584B">
              <w:fldChar w:fldCharType="separate"/>
            </w:r>
            <w:r w:rsidR="00863D0F" w:rsidRPr="00AD584B">
              <w:rPr>
                <w:noProof/>
              </w:rPr>
              <w:t>Created</w:t>
            </w:r>
            <w:r w:rsidRPr="00AD584B">
              <w:fldChar w:fldCharType="end"/>
            </w:r>
            <w:r w:rsidR="0020206C" w:rsidRPr="00AD584B">
              <w:t>:</w:t>
            </w:r>
          </w:p>
        </w:tc>
        <w:tc>
          <w:tcPr>
            <w:tcW w:w="5067" w:type="dxa"/>
          </w:tcPr>
          <w:p w:rsidR="0020206C" w:rsidRPr="00AD584B" w:rsidRDefault="004C4734" w:rsidP="00D23526">
            <w:pPr>
              <w:pStyle w:val="BodyText-denser"/>
            </w:pPr>
            <w:r w:rsidRPr="00AD584B">
              <w:fldChar w:fldCharType="begin"/>
            </w:r>
            <w:r w:rsidR="00EE3047" w:rsidRPr="00AD584B">
              <w:instrText>CREATEDATE</w:instrText>
            </w:r>
            <w:r w:rsidR="00BD08DE" w:rsidRPr="00AD584B">
              <w:instrText xml:space="preserve"> \@"MMMM d, yyyy" \* MERGEFORMAT </w:instrText>
            </w:r>
            <w:r w:rsidRPr="00AD584B">
              <w:fldChar w:fldCharType="separate"/>
            </w:r>
            <w:r w:rsidR="00320E8F">
              <w:rPr>
                <w:noProof/>
              </w:rPr>
              <w:t>October 9, 2015</w:t>
            </w:r>
            <w:r w:rsidRPr="00AD584B">
              <w:fldChar w:fldCharType="end"/>
            </w:r>
          </w:p>
        </w:tc>
      </w:tr>
    </w:tbl>
    <w:p w:rsidR="00653F67" w:rsidRPr="00AD584B" w:rsidRDefault="00653F67" w:rsidP="001B5980">
      <w:pPr>
        <w:pStyle w:val="BodyText-denser"/>
      </w:pPr>
    </w:p>
    <w:p w:rsidR="00F41DA2" w:rsidRPr="00AD584B" w:rsidRDefault="003E7982" w:rsidP="00C51A7A">
      <w:pPr>
        <w:pStyle w:val="Heading0"/>
      </w:pPr>
      <w:r w:rsidRPr="00AD584B">
        <w:rPr>
          <w:noProof/>
          <w:lang w:val="sl-SI" w:eastAsia="sl-SI"/>
        </w:rPr>
        <mc:AlternateContent>
          <mc:Choice Requires="wps">
            <w:drawing>
              <wp:anchor distT="0" distB="0" distL="114300" distR="114300" simplePos="0" relativeHeight="251657728" behindDoc="0" locked="0" layoutInCell="1" allowOverlap="1" wp14:anchorId="2177336C" wp14:editId="74FC6ECD">
                <wp:simplePos x="0" y="0"/>
                <wp:positionH relativeFrom="column">
                  <wp:posOffset>-277495</wp:posOffset>
                </wp:positionH>
                <wp:positionV relativeFrom="paragraph">
                  <wp:posOffset>7214235</wp:posOffset>
                </wp:positionV>
                <wp:extent cx="6515100" cy="914400"/>
                <wp:effectExtent l="0" t="3810" r="1270" b="0"/>
                <wp:wrapNone/>
                <wp:docPr id="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5BB4" w:rsidRPr="00F56D6D" w:rsidRDefault="001B5BB4" w:rsidP="00F1116C">
                            <w:r>
                              <w:rPr>
                                <w:noProof/>
                                <w:lang w:val="sl-SI" w:eastAsia="sl-SI"/>
                              </w:rPr>
                              <w:drawing>
                                <wp:inline distT="0" distB="0" distL="0" distR="0" wp14:anchorId="48CAD735" wp14:editId="28AEDB15">
                                  <wp:extent cx="6329045" cy="13525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21.85pt;margin-top:568.05pt;width:513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8agswIAALo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" filled="f" stroked="f">
                <v:textbox>
                  <w:txbxContent>
                    <w:p w:rsidR="001B5BB4" w:rsidRPr="00F56D6D" w:rsidRDefault="001B5BB4" w:rsidP="00F1116C">
                      <w:r>
                        <w:rPr>
                          <w:noProof/>
                          <w:lang w:val="sl-SI" w:eastAsia="sl-SI" w:bidi="km-KH"/>
                        </w:rPr>
                        <w:drawing>
                          <wp:inline distT="0" distB="0" distL="0" distR="0" wp14:anchorId="48CAD735" wp14:editId="28AEDB15">
                            <wp:extent cx="6329045" cy="13525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mc:Fallback>
        </mc:AlternateContent>
      </w:r>
      <w:r w:rsidR="00F1116C" w:rsidRPr="00AD584B">
        <w:br w:type="page"/>
      </w:r>
      <w:bookmarkStart w:id="1" w:name="DocHistory"/>
      <w:bookmarkStart w:id="2" w:name="_Toc535405979"/>
      <w:bookmarkEnd w:id="1"/>
      <w:r w:rsidR="004C4734" w:rsidRPr="00AD584B">
        <w:lastRenderedPageBreak/>
        <w:fldChar w:fldCharType="begin"/>
      </w:r>
      <w:r w:rsidR="00F41DA2" w:rsidRPr="00AD584B">
        <w:instrText xml:space="preserve"> IF </w:instrText>
      </w:r>
      <w:r w:rsidR="0023122A" w:rsidRPr="00AD584B">
        <w:instrText>"</w:instrText>
      </w:r>
      <w:r w:rsidR="004C4734" w:rsidRPr="00AD584B">
        <w:fldChar w:fldCharType="begin"/>
      </w:r>
      <w:r w:rsidR="00F358E6" w:rsidRPr="00AD584B">
        <w:instrText xml:space="preserve"> DOCPROPERTY Language</w:instrText>
      </w:r>
      <w:r w:rsidR="004C4734" w:rsidRPr="00AD584B">
        <w:fldChar w:fldCharType="separate"/>
      </w:r>
      <w:r w:rsidR="00320E8F">
        <w:instrText>English</w:instrText>
      </w:r>
      <w:r w:rsidR="004C4734" w:rsidRPr="00AD584B">
        <w:fldChar w:fldCharType="end"/>
      </w:r>
      <w:r w:rsidR="0023122A" w:rsidRPr="00AD584B">
        <w:instrText>"="English"</w:instrText>
      </w:r>
      <w:r w:rsidR="00F41DA2" w:rsidRPr="00AD584B">
        <w:instrText xml:space="preserve"> "Document History" "Zgodovina dokumenta" </w:instrText>
      </w:r>
      <w:r w:rsidR="004C4734" w:rsidRPr="00AD584B">
        <w:fldChar w:fldCharType="separate"/>
      </w:r>
      <w:r w:rsidR="00863D0F" w:rsidRPr="00AD584B">
        <w:rPr>
          <w:noProof/>
        </w:rPr>
        <w:t>Document History</w:t>
      </w:r>
      <w:r w:rsidR="004C4734" w:rsidRPr="00AD584B">
        <w:fldChar w:fldCharType="end"/>
      </w:r>
    </w:p>
    <w:tbl>
      <w:tblPr>
        <w:tblStyle w:val="TableGrid"/>
        <w:tblW w:w="4967" w:type="pct"/>
        <w:tblLook w:val="01E0" w:firstRow="1" w:lastRow="1" w:firstColumn="1" w:lastColumn="1" w:noHBand="0" w:noVBand="0"/>
      </w:tblPr>
      <w:tblGrid>
        <w:gridCol w:w="1004"/>
        <w:gridCol w:w="1262"/>
        <w:gridCol w:w="1938"/>
        <w:gridCol w:w="1268"/>
        <w:gridCol w:w="3148"/>
      </w:tblGrid>
      <w:tr w:rsidR="00133175" w:rsidRPr="00AD584B" w:rsidTr="00133175">
        <w:trPr>
          <w:cnfStyle w:val="100000000000" w:firstRow="1" w:lastRow="0" w:firstColumn="0" w:lastColumn="0" w:oddVBand="0" w:evenVBand="0" w:oddHBand="0" w:evenHBand="0" w:firstRowFirstColumn="0" w:firstRowLastColumn="0" w:lastRowFirstColumn="0" w:lastRowLastColumn="0"/>
        </w:trPr>
        <w:tc>
          <w:tcPr>
            <w:tcW w:w="1004" w:type="dxa"/>
          </w:tcPr>
          <w:p w:rsidR="00133175" w:rsidRPr="00AD584B" w:rsidRDefault="004C4734" w:rsidP="00AA3072">
            <w:pPr>
              <w:rPr>
                <w:b w:val="0"/>
              </w:rPr>
            </w:pPr>
            <w:r w:rsidRPr="00AD584B">
              <w:fldChar w:fldCharType="begin"/>
            </w:r>
            <w:r w:rsidR="00133175" w:rsidRPr="00AD584B">
              <w:instrText xml:space="preserve"> IF "</w:instrText>
            </w:r>
            <w:r w:rsidRPr="00AD584B">
              <w:fldChar w:fldCharType="begin"/>
            </w:r>
            <w:r w:rsidR="00133175" w:rsidRPr="00AD584B">
              <w:instrText xml:space="preserve"> DOCPROPERTY Language</w:instrText>
            </w:r>
            <w:r w:rsidRPr="00AD584B">
              <w:fldChar w:fldCharType="separate"/>
            </w:r>
            <w:r w:rsidR="00320E8F">
              <w:instrText>English</w:instrText>
            </w:r>
            <w:r w:rsidRPr="00AD584B">
              <w:fldChar w:fldCharType="end"/>
            </w:r>
            <w:r w:rsidR="00133175" w:rsidRPr="00AD584B">
              <w:instrText xml:space="preserve">"="English" "Revision" "Revizija" </w:instrText>
            </w:r>
            <w:r w:rsidRPr="00AD584B">
              <w:fldChar w:fldCharType="separate"/>
            </w:r>
            <w:r w:rsidR="00863D0F" w:rsidRPr="00AD584B">
              <w:rPr>
                <w:noProof/>
              </w:rPr>
              <w:t>Revision</w:t>
            </w:r>
            <w:r w:rsidRPr="00AD584B">
              <w:fldChar w:fldCharType="end"/>
            </w:r>
          </w:p>
        </w:tc>
        <w:tc>
          <w:tcPr>
            <w:tcW w:w="1262" w:type="dxa"/>
          </w:tcPr>
          <w:p w:rsidR="00133175" w:rsidRPr="00AD584B" w:rsidRDefault="004C4734" w:rsidP="00AA3072">
            <w:pPr>
              <w:rPr>
                <w:b w:val="0"/>
              </w:rPr>
            </w:pPr>
            <w:r w:rsidRPr="00AD584B">
              <w:fldChar w:fldCharType="begin"/>
            </w:r>
            <w:r w:rsidR="00133175" w:rsidRPr="00AD584B">
              <w:instrText xml:space="preserve"> IF "</w:instrText>
            </w:r>
            <w:r w:rsidRPr="00AD584B">
              <w:fldChar w:fldCharType="begin"/>
            </w:r>
            <w:r w:rsidR="00133175" w:rsidRPr="00AD584B">
              <w:instrText xml:space="preserve"> DOCPROPERTY Language</w:instrText>
            </w:r>
            <w:r w:rsidRPr="00AD584B">
              <w:fldChar w:fldCharType="separate"/>
            </w:r>
            <w:r w:rsidR="00320E8F">
              <w:instrText>English</w:instrText>
            </w:r>
            <w:r w:rsidRPr="00AD584B">
              <w:fldChar w:fldCharType="end"/>
            </w:r>
            <w:r w:rsidR="00133175" w:rsidRPr="00AD584B">
              <w:instrText xml:space="preserve">"="English" "Date" "Datum" </w:instrText>
            </w:r>
            <w:r w:rsidRPr="00AD584B">
              <w:fldChar w:fldCharType="separate"/>
            </w:r>
            <w:r w:rsidR="00863D0F" w:rsidRPr="00AD584B">
              <w:rPr>
                <w:noProof/>
              </w:rPr>
              <w:t>Date</w:t>
            </w:r>
            <w:r w:rsidRPr="00AD584B">
              <w:fldChar w:fldCharType="end"/>
            </w:r>
          </w:p>
        </w:tc>
        <w:tc>
          <w:tcPr>
            <w:tcW w:w="1938" w:type="dxa"/>
          </w:tcPr>
          <w:p w:rsidR="00133175" w:rsidRPr="00AD584B" w:rsidRDefault="004C4734" w:rsidP="00AA3072">
            <w:pPr>
              <w:rPr>
                <w:b w:val="0"/>
              </w:rPr>
            </w:pPr>
            <w:r w:rsidRPr="00AD584B">
              <w:fldChar w:fldCharType="begin"/>
            </w:r>
            <w:r w:rsidR="00133175" w:rsidRPr="00AD584B">
              <w:instrText xml:space="preserve"> IF "</w:instrText>
            </w:r>
            <w:r w:rsidRPr="00AD584B">
              <w:fldChar w:fldCharType="begin"/>
            </w:r>
            <w:r w:rsidR="00133175" w:rsidRPr="00AD584B">
              <w:instrText xml:space="preserve"> DOCPROPERTY Language</w:instrText>
            </w:r>
            <w:r w:rsidRPr="00AD584B">
              <w:fldChar w:fldCharType="separate"/>
            </w:r>
            <w:r w:rsidR="00320E8F">
              <w:instrText>English</w:instrText>
            </w:r>
            <w:r w:rsidRPr="00AD584B">
              <w:fldChar w:fldCharType="end"/>
            </w:r>
            <w:r w:rsidR="00133175" w:rsidRPr="00AD584B">
              <w:instrText xml:space="preserve">"="English" "Changed/reviewed" "Spremenil/pregledal" </w:instrText>
            </w:r>
            <w:r w:rsidRPr="00AD584B">
              <w:fldChar w:fldCharType="separate"/>
            </w:r>
            <w:r w:rsidR="00863D0F" w:rsidRPr="00AD584B">
              <w:rPr>
                <w:noProof/>
              </w:rPr>
              <w:t>Changed/reviewed</w:t>
            </w:r>
            <w:r w:rsidRPr="00AD584B">
              <w:fldChar w:fldCharType="end"/>
            </w:r>
          </w:p>
        </w:tc>
        <w:tc>
          <w:tcPr>
            <w:tcW w:w="1268" w:type="dxa"/>
          </w:tcPr>
          <w:p w:rsidR="00133175" w:rsidRPr="00AD584B" w:rsidRDefault="004C4734" w:rsidP="00AA3072">
            <w:pPr>
              <w:rPr>
                <w:b w:val="0"/>
              </w:rPr>
            </w:pPr>
            <w:r w:rsidRPr="00AD584B">
              <w:fldChar w:fldCharType="begin"/>
            </w:r>
            <w:r w:rsidR="00133175" w:rsidRPr="00AD584B">
              <w:instrText xml:space="preserve"> IF "</w:instrText>
            </w:r>
            <w:r w:rsidRPr="00AD584B">
              <w:fldChar w:fldCharType="begin"/>
            </w:r>
            <w:r w:rsidR="00133175" w:rsidRPr="00AD584B">
              <w:instrText xml:space="preserve"> DOCPROPERTY Language</w:instrText>
            </w:r>
            <w:r w:rsidRPr="00AD584B">
              <w:fldChar w:fldCharType="separate"/>
            </w:r>
            <w:r w:rsidR="00320E8F">
              <w:instrText>English</w:instrText>
            </w:r>
            <w:r w:rsidRPr="00AD584B">
              <w:fldChar w:fldCharType="end"/>
            </w:r>
            <w:r w:rsidR="00133175" w:rsidRPr="00AD584B">
              <w:instrText xml:space="preserve">"="English" "Section(s)" "Poglavja" </w:instrText>
            </w:r>
            <w:r w:rsidRPr="00AD584B">
              <w:fldChar w:fldCharType="separate"/>
            </w:r>
            <w:r w:rsidR="00863D0F" w:rsidRPr="00AD584B">
              <w:rPr>
                <w:noProof/>
              </w:rPr>
              <w:t>Section(s)</w:t>
            </w:r>
            <w:r w:rsidRPr="00AD584B">
              <w:fldChar w:fldCharType="end"/>
            </w:r>
          </w:p>
        </w:tc>
        <w:tc>
          <w:tcPr>
            <w:tcW w:w="3148" w:type="dxa"/>
          </w:tcPr>
          <w:p w:rsidR="00133175" w:rsidRPr="00AD584B" w:rsidRDefault="004C4734" w:rsidP="00AA3072">
            <w:pPr>
              <w:rPr>
                <w:b w:val="0"/>
              </w:rPr>
            </w:pPr>
            <w:r w:rsidRPr="00AD584B">
              <w:fldChar w:fldCharType="begin"/>
            </w:r>
            <w:r w:rsidR="00133175" w:rsidRPr="00AD584B">
              <w:instrText xml:space="preserve"> IF "</w:instrText>
            </w:r>
            <w:r w:rsidRPr="00AD584B">
              <w:fldChar w:fldCharType="begin"/>
            </w:r>
            <w:r w:rsidR="00133175" w:rsidRPr="00AD584B">
              <w:instrText xml:space="preserve"> DOCPROPERTY Language</w:instrText>
            </w:r>
            <w:r w:rsidRPr="00AD584B">
              <w:fldChar w:fldCharType="separate"/>
            </w:r>
            <w:r w:rsidR="00320E8F">
              <w:instrText>English</w:instrText>
            </w:r>
            <w:r w:rsidRPr="00AD584B">
              <w:fldChar w:fldCharType="end"/>
            </w:r>
            <w:r w:rsidR="00133175" w:rsidRPr="00AD584B">
              <w:instrText xml:space="preserve">"="English" "Modification" "Opis spremembe" </w:instrText>
            </w:r>
            <w:r w:rsidRPr="00AD584B">
              <w:fldChar w:fldCharType="separate"/>
            </w:r>
            <w:r w:rsidR="00863D0F" w:rsidRPr="00AD584B">
              <w:rPr>
                <w:noProof/>
              </w:rPr>
              <w:t>Modification</w:t>
            </w:r>
            <w:r w:rsidRPr="00AD584B">
              <w:fldChar w:fldCharType="end"/>
            </w:r>
          </w:p>
        </w:tc>
      </w:tr>
      <w:tr w:rsidR="001C2337" w:rsidRPr="00AD584B" w:rsidTr="00133175">
        <w:tblPrEx>
          <w:tblCellMar>
            <w:top w:w="57" w:type="dxa"/>
            <w:bottom w:w="57" w:type="dxa"/>
          </w:tblCellMar>
        </w:tblPrEx>
        <w:tc>
          <w:tcPr>
            <w:tcW w:w="1004" w:type="dxa"/>
          </w:tcPr>
          <w:p w:rsidR="00133175" w:rsidRPr="00AD584B" w:rsidRDefault="001C2337" w:rsidP="00AD584B">
            <w:pPr>
              <w:rPr>
                <w:rStyle w:val="2check"/>
              </w:rPr>
            </w:pPr>
            <w:r w:rsidRPr="00AD584B">
              <w:rPr>
                <w:rStyle w:val="2check"/>
              </w:rPr>
              <w:t>0</w:t>
            </w:r>
            <w:r w:rsidR="00133175" w:rsidRPr="00AD584B">
              <w:rPr>
                <w:rStyle w:val="2check"/>
              </w:rPr>
              <w:t>.</w:t>
            </w:r>
            <w:r w:rsidRPr="00AD584B">
              <w:rPr>
                <w:rStyle w:val="2check"/>
              </w:rPr>
              <w:t>1</w:t>
            </w:r>
          </w:p>
        </w:tc>
        <w:tc>
          <w:tcPr>
            <w:tcW w:w="1262" w:type="dxa"/>
          </w:tcPr>
          <w:p w:rsidR="00133175" w:rsidRPr="00AD584B" w:rsidRDefault="001C2337" w:rsidP="00250145">
            <w:pPr>
              <w:rPr>
                <w:rStyle w:val="2check"/>
              </w:rPr>
            </w:pPr>
            <w:r w:rsidRPr="00AD584B">
              <w:rPr>
                <w:rStyle w:val="2check"/>
              </w:rPr>
              <w:t>2015-</w:t>
            </w:r>
            <w:r w:rsidR="003462FB">
              <w:rPr>
                <w:rStyle w:val="2check"/>
              </w:rPr>
              <w:t>10</w:t>
            </w:r>
            <w:r w:rsidRPr="00AD584B">
              <w:rPr>
                <w:rStyle w:val="2check"/>
              </w:rPr>
              <w:t>-</w:t>
            </w:r>
            <w:r w:rsidR="00973236">
              <w:rPr>
                <w:rStyle w:val="2check"/>
              </w:rPr>
              <w:t>1</w:t>
            </w:r>
            <w:r w:rsidR="00250145">
              <w:rPr>
                <w:rStyle w:val="2check"/>
              </w:rPr>
              <w:t>2</w:t>
            </w:r>
          </w:p>
        </w:tc>
        <w:tc>
          <w:tcPr>
            <w:tcW w:w="1938" w:type="dxa"/>
          </w:tcPr>
          <w:p w:rsidR="00133175" w:rsidRPr="00AD584B" w:rsidRDefault="001C2337" w:rsidP="00AD584B">
            <w:pPr>
              <w:rPr>
                <w:rStyle w:val="2check"/>
              </w:rPr>
            </w:pPr>
            <w:r w:rsidRPr="00AD584B">
              <w:rPr>
                <w:rStyle w:val="2check"/>
              </w:rPr>
              <w:t>jbobnar</w:t>
            </w:r>
          </w:p>
        </w:tc>
        <w:tc>
          <w:tcPr>
            <w:tcW w:w="1268" w:type="dxa"/>
          </w:tcPr>
          <w:p w:rsidR="00133175" w:rsidRPr="00AD584B" w:rsidRDefault="001C2337" w:rsidP="00AD584B">
            <w:pPr>
              <w:rPr>
                <w:rStyle w:val="2check"/>
              </w:rPr>
            </w:pPr>
            <w:r w:rsidRPr="00AD584B">
              <w:rPr>
                <w:rStyle w:val="2check"/>
              </w:rPr>
              <w:t>All</w:t>
            </w:r>
          </w:p>
        </w:tc>
        <w:tc>
          <w:tcPr>
            <w:tcW w:w="3148" w:type="dxa"/>
          </w:tcPr>
          <w:p w:rsidR="00133175" w:rsidRPr="00AD584B" w:rsidRDefault="001C2337" w:rsidP="00AD584B">
            <w:pPr>
              <w:rPr>
                <w:rStyle w:val="2check"/>
              </w:rPr>
            </w:pPr>
            <w:r w:rsidRPr="00AD584B">
              <w:rPr>
                <w:rStyle w:val="2check"/>
              </w:rPr>
              <w:t>Document created</w:t>
            </w:r>
          </w:p>
        </w:tc>
      </w:tr>
      <w:tr w:rsidR="007D7A0A" w:rsidRPr="00AD584B" w:rsidTr="00133175">
        <w:tblPrEx>
          <w:tblCellMar>
            <w:top w:w="57" w:type="dxa"/>
            <w:bottom w:w="57" w:type="dxa"/>
          </w:tblCellMar>
        </w:tblPrEx>
        <w:trPr>
          <w:cnfStyle w:val="010000000000" w:firstRow="0" w:lastRow="1" w:firstColumn="0" w:lastColumn="0" w:oddVBand="0" w:evenVBand="0" w:oddHBand="0" w:evenHBand="0" w:firstRowFirstColumn="0" w:firstRowLastColumn="0" w:lastRowFirstColumn="0" w:lastRowLastColumn="0"/>
        </w:trPr>
        <w:tc>
          <w:tcPr>
            <w:tcW w:w="1004" w:type="dxa"/>
          </w:tcPr>
          <w:p w:rsidR="007D7A0A" w:rsidRPr="00AD584B" w:rsidRDefault="007D7A0A" w:rsidP="00AD584B">
            <w:pPr>
              <w:rPr>
                <w:rStyle w:val="2check"/>
              </w:rPr>
            </w:pPr>
            <w:r>
              <w:rPr>
                <w:rStyle w:val="2check"/>
              </w:rPr>
              <w:t>1.0</w:t>
            </w:r>
          </w:p>
        </w:tc>
        <w:tc>
          <w:tcPr>
            <w:tcW w:w="1262" w:type="dxa"/>
          </w:tcPr>
          <w:p w:rsidR="007D7A0A" w:rsidRPr="00AD584B" w:rsidRDefault="007D7A0A" w:rsidP="00250145">
            <w:pPr>
              <w:rPr>
                <w:rStyle w:val="2check"/>
              </w:rPr>
            </w:pPr>
            <w:r>
              <w:rPr>
                <w:rStyle w:val="2check"/>
              </w:rPr>
              <w:t>2016-02-23</w:t>
            </w:r>
          </w:p>
        </w:tc>
        <w:tc>
          <w:tcPr>
            <w:tcW w:w="1938" w:type="dxa"/>
          </w:tcPr>
          <w:p w:rsidR="007D7A0A" w:rsidRPr="00AD584B" w:rsidRDefault="007D7A0A" w:rsidP="00AD584B">
            <w:pPr>
              <w:rPr>
                <w:rStyle w:val="2check"/>
              </w:rPr>
            </w:pPr>
            <w:r>
              <w:rPr>
                <w:rStyle w:val="2check"/>
              </w:rPr>
              <w:t>jbobnar</w:t>
            </w:r>
          </w:p>
        </w:tc>
        <w:tc>
          <w:tcPr>
            <w:tcW w:w="1268" w:type="dxa"/>
          </w:tcPr>
          <w:p w:rsidR="007D7A0A" w:rsidRPr="00AD584B" w:rsidRDefault="007D7A0A" w:rsidP="00AD584B">
            <w:pPr>
              <w:rPr>
                <w:rStyle w:val="2check"/>
              </w:rPr>
            </w:pPr>
            <w:r>
              <w:rPr>
                <w:rStyle w:val="2check"/>
              </w:rPr>
              <w:t>All</w:t>
            </w:r>
          </w:p>
        </w:tc>
        <w:tc>
          <w:tcPr>
            <w:tcW w:w="3148" w:type="dxa"/>
          </w:tcPr>
          <w:p w:rsidR="007D7A0A" w:rsidRPr="00AD584B" w:rsidRDefault="007D7A0A" w:rsidP="007D7A0A">
            <w:pPr>
              <w:rPr>
                <w:rStyle w:val="2check"/>
              </w:rPr>
            </w:pPr>
            <w:r>
              <w:rPr>
                <w:rStyle w:val="2check"/>
              </w:rPr>
              <w:t>Updated according to the latest implementation</w:t>
            </w:r>
          </w:p>
        </w:tc>
      </w:tr>
    </w:tbl>
    <w:p w:rsidR="00F1116C" w:rsidRPr="00AD584B" w:rsidRDefault="004C4734" w:rsidP="00F1116C">
      <w:pPr>
        <w:pStyle w:val="Heading0"/>
      </w:pPr>
      <w:r w:rsidRPr="00AD584B">
        <w:fldChar w:fldCharType="begin"/>
      </w:r>
      <w:r w:rsidR="00AC1CF9"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AC1CF9" w:rsidRPr="00AD584B">
        <w:instrText xml:space="preserve"> "Confidentiality" "Zaupnost" </w:instrText>
      </w:r>
      <w:r w:rsidRPr="00AD584B">
        <w:fldChar w:fldCharType="separate"/>
      </w:r>
      <w:r w:rsidR="00863D0F" w:rsidRPr="00AD584B">
        <w:rPr>
          <w:noProof/>
        </w:rPr>
        <w:t>Confidentiality</w:t>
      </w:r>
      <w:r w:rsidRPr="00AD584B">
        <w:fldChar w:fldCharType="end"/>
      </w:r>
      <w:bookmarkEnd w:id="0"/>
      <w:bookmarkEnd w:id="2"/>
    </w:p>
    <w:p w:rsidR="00E21A0C" w:rsidRPr="00AD584B" w:rsidRDefault="004C4734" w:rsidP="008B023F">
      <w:pPr>
        <w:pStyle w:val="BodyText"/>
      </w:pPr>
      <w:r w:rsidRPr="00AD584B">
        <w:fldChar w:fldCharType="begin"/>
      </w:r>
      <w:r w:rsidR="00E21A0C"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E21A0C" w:rsidRPr="00AD584B">
        <w:instrText xml:space="preserve"> "</w:instrText>
      </w:r>
      <w:r w:rsidRPr="00AD584B">
        <w:fldChar w:fldCharType="begin"/>
      </w:r>
      <w:r w:rsidR="00E21A0C" w:rsidRPr="00AD584B">
        <w:instrText xml:space="preserve"> IF </w:instrText>
      </w:r>
      <w:r w:rsidRPr="00AD584B">
        <w:fldChar w:fldCharType="begin"/>
      </w:r>
      <w:r w:rsidR="00C63CF7" w:rsidRPr="00AD584B">
        <w:instrText xml:space="preserve"> DOCPROPERTY  Confidentiality </w:instrText>
      </w:r>
      <w:r w:rsidRPr="00AD584B">
        <w:fldChar w:fldCharType="separate"/>
      </w:r>
      <w:r w:rsidR="00320E8F">
        <w:instrText>N</w:instrText>
      </w:r>
      <w:r w:rsidRPr="00AD584B">
        <w:fldChar w:fldCharType="end"/>
      </w:r>
      <w:r w:rsidR="00E21A0C" w:rsidRPr="00AD584B">
        <w:instrText xml:space="preserve"> = "Y" "This document is classified as a confidential document. As such, it or parts thereof must not be made accessible to anyone not listed in the Audience section, neither in electronic nor in any other form." "This document is classified as a public document. As such, it or parts thereof are openly accessible to anyone listed in the Audience section, either in electronic or in any other form."</w:instrText>
      </w:r>
      <w:r w:rsidRPr="00AD584B">
        <w:fldChar w:fldCharType="separate"/>
      </w:r>
      <w:r w:rsidR="00863D0F" w:rsidRPr="00AD584B">
        <w:rPr>
          <w:noProof/>
        </w:rPr>
        <w:instrText>This document is classified as a public document. As such, it or parts thereof are openly accessible to anyone listed in the Audience section, either in electronic or in any other form.</w:instrText>
      </w:r>
      <w:r w:rsidRPr="00AD584B">
        <w:fldChar w:fldCharType="end"/>
      </w:r>
      <w:r w:rsidR="00E21A0C" w:rsidRPr="00AD584B">
        <w:instrText>" "</w:instrText>
      </w:r>
      <w:r w:rsidRPr="00AD584B">
        <w:fldChar w:fldCharType="begin"/>
      </w:r>
      <w:r w:rsidR="00E21A0C" w:rsidRPr="00AD584B">
        <w:instrText xml:space="preserve"> IF </w:instrText>
      </w:r>
      <w:r w:rsidRPr="00AD584B">
        <w:fldChar w:fldCharType="begin"/>
      </w:r>
      <w:r w:rsidR="00C63CF7" w:rsidRPr="00AD584B">
        <w:instrText xml:space="preserve"> DOCPROPERTY  Confidentiality </w:instrText>
      </w:r>
      <w:r w:rsidRPr="00AD584B">
        <w:fldChar w:fldCharType="separate"/>
      </w:r>
      <w:r w:rsidR="00374F30" w:rsidRPr="00AD584B">
        <w:instrText>Y</w:instrText>
      </w:r>
      <w:r w:rsidRPr="00AD584B">
        <w:fldChar w:fldCharType="end"/>
      </w:r>
      <w:r w:rsidR="00E21A0C" w:rsidRPr="00AD584B">
        <w:instrText xml:space="preserve"> = "Y" "</w:instrText>
      </w:r>
      <w:r w:rsidR="000155BB" w:rsidRPr="00AD584B">
        <w:rPr>
          <w:lang w:val="sl-SI"/>
        </w:rPr>
        <w:instrText xml:space="preserve">Dokument je </w:instrText>
      </w:r>
      <w:r w:rsidR="000155BB" w:rsidRPr="00AD584B">
        <w:rPr>
          <w:b/>
          <w:lang w:val="sl-SI"/>
        </w:rPr>
        <w:instrText>zaupne narave</w:instrText>
      </w:r>
      <w:r w:rsidR="000155BB" w:rsidRPr="00AD584B">
        <w:rPr>
          <w:lang w:val="sl-SI"/>
        </w:rPr>
        <w:instrText xml:space="preserve">. Kot tak ne sme biti ne v elektronski ne v katerikoli drugi obliki </w:instrText>
      </w:r>
      <w:r w:rsidR="00CD4C55" w:rsidRPr="00AD584B">
        <w:rPr>
          <w:lang w:val="sl-SI"/>
        </w:rPr>
        <w:instrText xml:space="preserve">niti v celoti </w:instrText>
      </w:r>
      <w:r w:rsidR="000155BB" w:rsidRPr="00AD584B">
        <w:rPr>
          <w:lang w:val="sl-SI"/>
        </w:rPr>
        <w:instrText>niti delno dostopen nikomur, ki ni imenovan v poglavju Uporabniki.</w:instrText>
      </w:r>
      <w:r w:rsidR="00E21A0C" w:rsidRPr="00AD584B">
        <w:instrText>" "</w:instrText>
      </w:r>
      <w:r w:rsidR="00CD4C55" w:rsidRPr="00AD584B">
        <w:instrText xml:space="preserve">Dokument je </w:instrText>
      </w:r>
      <w:r w:rsidR="00CD4C55" w:rsidRPr="00AD584B">
        <w:rPr>
          <w:b/>
        </w:rPr>
        <w:instrText>javne narave</w:instrText>
      </w:r>
      <w:r w:rsidR="00E21A0C" w:rsidRPr="00AD584B">
        <w:instrText xml:space="preserve">. </w:instrText>
      </w:r>
      <w:r w:rsidR="00CD4C55" w:rsidRPr="00AD584B">
        <w:rPr>
          <w:lang w:val="sl-SI"/>
        </w:rPr>
        <w:instrText>Kot tak je lahko v elektronski ali v katerikoli drugi obliki v celoti ali delno dostopen vsakomur, ki je imenovan v poglavju Uporabniki.</w:instrText>
      </w:r>
      <w:r w:rsidR="00E21A0C" w:rsidRPr="00AD584B">
        <w:instrText>"</w:instrText>
      </w:r>
      <w:r w:rsidRPr="00AD584B">
        <w:fldChar w:fldCharType="separate"/>
      </w:r>
      <w:r w:rsidR="00374F30" w:rsidRPr="00AD584B">
        <w:rPr>
          <w:noProof/>
          <w:lang w:val="sl-SI"/>
        </w:rPr>
        <w:instrText xml:space="preserve">Dokument je </w:instrText>
      </w:r>
      <w:r w:rsidR="00374F30" w:rsidRPr="00AD584B">
        <w:rPr>
          <w:b/>
          <w:noProof/>
          <w:lang w:val="sl-SI"/>
        </w:rPr>
        <w:instrText>zaupne narave</w:instrText>
      </w:r>
      <w:r w:rsidR="00374F30" w:rsidRPr="00AD584B">
        <w:rPr>
          <w:noProof/>
          <w:lang w:val="sl-SI"/>
        </w:rPr>
        <w:instrText>. Kot tak ne sme biti ne v elektronski ne v katerikoli drugi obliki niti v celoti niti delno dostopen nikomur, ki ni imenovan v poglavju Uporabniki.</w:instrText>
      </w:r>
      <w:r w:rsidRPr="00AD584B">
        <w:fldChar w:fldCharType="end"/>
      </w:r>
      <w:r w:rsidR="00E21A0C" w:rsidRPr="00AD584B">
        <w:instrText xml:space="preserve">" </w:instrText>
      </w:r>
      <w:r w:rsidRPr="00AD584B">
        <w:fldChar w:fldCharType="separate"/>
      </w:r>
      <w:r w:rsidR="00863D0F" w:rsidRPr="00AD584B">
        <w:rPr>
          <w:noProof/>
        </w:rPr>
        <w:t>This document is classified as a public document. As such, it or parts thereof are openly accessible to anyone listed in the Audience section, either in electronic or in any other form.</w:t>
      </w:r>
      <w:r w:rsidRPr="00AD584B">
        <w:fldChar w:fldCharType="end"/>
      </w:r>
    </w:p>
    <w:bookmarkStart w:id="3" w:name="_Toc532637492"/>
    <w:bookmarkStart w:id="4" w:name="_Toc535405980"/>
    <w:p w:rsidR="00F1116C" w:rsidRPr="00AD584B" w:rsidRDefault="004C4734" w:rsidP="00F1116C">
      <w:pPr>
        <w:pStyle w:val="Heading0"/>
      </w:pPr>
      <w:r w:rsidRPr="00AD584B">
        <w:fldChar w:fldCharType="begin"/>
      </w:r>
      <w:r w:rsidR="00FA01D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FA01D4" w:rsidRPr="00AD584B">
        <w:instrText xml:space="preserve"> "Scope" "Namen" </w:instrText>
      </w:r>
      <w:r w:rsidRPr="00AD584B">
        <w:fldChar w:fldCharType="separate"/>
      </w:r>
      <w:r w:rsidR="00863D0F" w:rsidRPr="00AD584B">
        <w:rPr>
          <w:noProof/>
        </w:rPr>
        <w:t>Scope</w:t>
      </w:r>
      <w:r w:rsidRPr="00AD584B">
        <w:fldChar w:fldCharType="end"/>
      </w:r>
      <w:bookmarkEnd w:id="3"/>
      <w:bookmarkEnd w:id="4"/>
    </w:p>
    <w:p w:rsidR="00F1116C" w:rsidRPr="00AD584B" w:rsidRDefault="00623EAD" w:rsidP="00CE2861">
      <w:pPr>
        <w:pStyle w:val="BodyText"/>
        <w:rPr>
          <w:rStyle w:val="2check"/>
        </w:rPr>
      </w:pPr>
      <w:r w:rsidRPr="00AD584B">
        <w:rPr>
          <w:rStyle w:val="2check"/>
        </w:rPr>
        <w:t xml:space="preserve">This document </w:t>
      </w:r>
      <w:r w:rsidR="00973236">
        <w:rPr>
          <w:rStyle w:val="2check"/>
        </w:rPr>
        <w:t xml:space="preserve">describes the </w:t>
      </w:r>
      <w:r w:rsidR="00AE154D">
        <w:rPr>
          <w:rStyle w:val="2check"/>
        </w:rPr>
        <w:t>design proposal for save and restore application at FRIB</w:t>
      </w:r>
      <w:r w:rsidR="00973236">
        <w:rPr>
          <w:rStyle w:val="2check"/>
        </w:rPr>
        <w:t>.</w:t>
      </w:r>
    </w:p>
    <w:bookmarkStart w:id="5" w:name="_Toc535405981"/>
    <w:p w:rsidR="00F1116C" w:rsidRPr="00AD584B" w:rsidRDefault="004C4734" w:rsidP="00F1116C">
      <w:pPr>
        <w:pStyle w:val="Heading0"/>
      </w:pPr>
      <w:r w:rsidRPr="00AD584B">
        <w:fldChar w:fldCharType="begin"/>
      </w:r>
      <w:r w:rsidR="00FA01D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FA01D4" w:rsidRPr="00AD584B">
        <w:instrText xml:space="preserve"> "Audience" "Uporabniki"</w:instrText>
      </w:r>
      <w:r w:rsidRPr="00AD584B">
        <w:fldChar w:fldCharType="separate"/>
      </w:r>
      <w:r w:rsidR="00863D0F" w:rsidRPr="00AD584B">
        <w:rPr>
          <w:noProof/>
        </w:rPr>
        <w:t>Audience</w:t>
      </w:r>
      <w:r w:rsidRPr="00AD584B">
        <w:fldChar w:fldCharType="end"/>
      </w:r>
      <w:bookmarkEnd w:id="5"/>
    </w:p>
    <w:p w:rsidR="00CB7909" w:rsidRPr="00AD584B" w:rsidRDefault="00FC3FA1" w:rsidP="003220EF">
      <w:pPr>
        <w:pStyle w:val="BodyText"/>
      </w:pPr>
      <w:r>
        <w:t>This document</w:t>
      </w:r>
      <w:r w:rsidR="00441B9E" w:rsidRPr="00AD584B">
        <w:t xml:space="preserve"> </w:t>
      </w:r>
      <w:r w:rsidR="00A87C98" w:rsidRPr="00AD584B">
        <w:t xml:space="preserve">is targeted to </w:t>
      </w:r>
      <w:r w:rsidR="00AE154D">
        <w:t xml:space="preserve">FRIB </w:t>
      </w:r>
      <w:r w:rsidR="00967248">
        <w:t xml:space="preserve">and Cosylab </w:t>
      </w:r>
      <w:r w:rsidR="001C2337" w:rsidRPr="00AD584B">
        <w:t>engineers.</w:t>
      </w:r>
    </w:p>
    <w:p w:rsidR="000B082D" w:rsidRDefault="000B082D">
      <w:pPr>
        <w:rPr>
          <w:rFonts w:ascii="Arial Black" w:hAnsi="Arial Black"/>
          <w:sz w:val="28"/>
          <w:szCs w:val="39"/>
        </w:rPr>
      </w:pPr>
      <w:bookmarkStart w:id="6" w:name="ToC"/>
      <w:r>
        <w:br w:type="page"/>
      </w:r>
    </w:p>
    <w:p w:rsidR="00F1116C" w:rsidRPr="00AD584B" w:rsidRDefault="004C4734" w:rsidP="00FC709A">
      <w:pPr>
        <w:pStyle w:val="Heading0"/>
      </w:pPr>
      <w:r w:rsidRPr="00AD584B">
        <w:lastRenderedPageBreak/>
        <w:fldChar w:fldCharType="begin"/>
      </w:r>
      <w:r w:rsidR="00FA01D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320E8F">
        <w:instrText>English</w:instrText>
      </w:r>
      <w:r w:rsidRPr="00AD584B">
        <w:fldChar w:fldCharType="end"/>
      </w:r>
      <w:r w:rsidR="0023122A" w:rsidRPr="00AD584B">
        <w:instrText>"="English"</w:instrText>
      </w:r>
      <w:r w:rsidR="00FA01D4" w:rsidRPr="00AD584B">
        <w:instrText xml:space="preserve"> "Table of Contents" "Kazalo vsebine"</w:instrText>
      </w:r>
      <w:r w:rsidRPr="00AD584B">
        <w:fldChar w:fldCharType="separate"/>
      </w:r>
      <w:r w:rsidR="00863D0F" w:rsidRPr="00AD584B">
        <w:rPr>
          <w:noProof/>
        </w:rPr>
        <w:t>Table of Contents</w:t>
      </w:r>
      <w:r w:rsidRPr="00AD584B">
        <w:fldChar w:fldCharType="end"/>
      </w:r>
      <w:bookmarkEnd w:id="6"/>
    </w:p>
    <w:p w:rsidR="00320E8F" w:rsidRDefault="004C4734">
      <w:pPr>
        <w:pStyle w:val="TOC1"/>
        <w:rPr>
          <w:rFonts w:asciiTheme="minorHAnsi" w:eastAsiaTheme="minorEastAsia" w:hAnsiTheme="minorHAnsi" w:cstheme="minorBidi"/>
          <w:b w:val="0"/>
          <w:noProof/>
          <w:color w:val="auto"/>
          <w:sz w:val="22"/>
          <w:szCs w:val="36"/>
          <w:lang w:val="sl-SI" w:eastAsia="sl-SI" w:bidi="km-KH"/>
        </w:rPr>
      </w:pPr>
      <w:r w:rsidRPr="00AD584B">
        <w:rPr>
          <w:b w:val="0"/>
          <w:color w:val="auto"/>
          <w:sz w:val="20"/>
          <w:szCs w:val="24"/>
        </w:rPr>
        <w:fldChar w:fldCharType="begin"/>
      </w:r>
      <w:r w:rsidR="001E4CD8">
        <w:instrText xml:space="preserve"> TOC \o "1-5</w:instrText>
      </w:r>
      <w:r w:rsidR="00461F6A" w:rsidRPr="00AD584B">
        <w:instrText xml:space="preserve">" \h \z \u </w:instrText>
      </w:r>
      <w:r w:rsidRPr="00AD584B">
        <w:rPr>
          <w:b w:val="0"/>
          <w:color w:val="auto"/>
          <w:sz w:val="20"/>
          <w:szCs w:val="24"/>
        </w:rPr>
        <w:fldChar w:fldCharType="separate"/>
      </w:r>
      <w:hyperlink w:anchor="_Toc444253349" w:history="1">
        <w:r w:rsidR="00320E8F" w:rsidRPr="000F748E">
          <w:rPr>
            <w:rStyle w:val="Hyperlink"/>
            <w:noProof/>
          </w:rPr>
          <w:t>1. Introduction</w:t>
        </w:r>
        <w:r w:rsidR="00320E8F">
          <w:rPr>
            <w:noProof/>
            <w:webHidden/>
          </w:rPr>
          <w:tab/>
        </w:r>
        <w:r w:rsidR="00320E8F">
          <w:rPr>
            <w:noProof/>
            <w:webHidden/>
          </w:rPr>
          <w:fldChar w:fldCharType="begin"/>
        </w:r>
        <w:r w:rsidR="00320E8F">
          <w:rPr>
            <w:noProof/>
            <w:webHidden/>
          </w:rPr>
          <w:instrText xml:space="preserve"> PAGEREF _Toc444253349 \h </w:instrText>
        </w:r>
        <w:r w:rsidR="00320E8F">
          <w:rPr>
            <w:noProof/>
            <w:webHidden/>
          </w:rPr>
        </w:r>
        <w:r w:rsidR="00320E8F">
          <w:rPr>
            <w:noProof/>
            <w:webHidden/>
          </w:rPr>
          <w:fldChar w:fldCharType="separate"/>
        </w:r>
        <w:r w:rsidR="00320E8F">
          <w:rPr>
            <w:noProof/>
            <w:webHidden/>
          </w:rPr>
          <w:t>4</w:t>
        </w:r>
        <w:r w:rsidR="00320E8F">
          <w:rPr>
            <w:noProof/>
            <w:webHidden/>
          </w:rPr>
          <w:fldChar w:fldCharType="end"/>
        </w:r>
      </w:hyperlink>
    </w:p>
    <w:p w:rsidR="00320E8F" w:rsidRDefault="00515B37">
      <w:pPr>
        <w:pStyle w:val="TOC1"/>
        <w:rPr>
          <w:rFonts w:asciiTheme="minorHAnsi" w:eastAsiaTheme="minorEastAsia" w:hAnsiTheme="minorHAnsi" w:cstheme="minorBidi"/>
          <w:b w:val="0"/>
          <w:noProof/>
          <w:color w:val="auto"/>
          <w:sz w:val="22"/>
          <w:szCs w:val="36"/>
          <w:lang w:val="sl-SI" w:eastAsia="sl-SI" w:bidi="km-KH"/>
        </w:rPr>
      </w:pPr>
      <w:hyperlink w:anchor="_Toc444253350" w:history="1">
        <w:r w:rsidR="00320E8F" w:rsidRPr="000F748E">
          <w:rPr>
            <w:rStyle w:val="Hyperlink"/>
            <w:noProof/>
          </w:rPr>
          <w:t>2. Use-cases &amp; Requirements</w:t>
        </w:r>
        <w:r w:rsidR="00320E8F">
          <w:rPr>
            <w:noProof/>
            <w:webHidden/>
          </w:rPr>
          <w:tab/>
        </w:r>
        <w:r w:rsidR="00320E8F">
          <w:rPr>
            <w:noProof/>
            <w:webHidden/>
          </w:rPr>
          <w:fldChar w:fldCharType="begin"/>
        </w:r>
        <w:r w:rsidR="00320E8F">
          <w:rPr>
            <w:noProof/>
            <w:webHidden/>
          </w:rPr>
          <w:instrText xml:space="preserve"> PAGEREF _Toc444253350 \h </w:instrText>
        </w:r>
        <w:r w:rsidR="00320E8F">
          <w:rPr>
            <w:noProof/>
            <w:webHidden/>
          </w:rPr>
        </w:r>
        <w:r w:rsidR="00320E8F">
          <w:rPr>
            <w:noProof/>
            <w:webHidden/>
          </w:rPr>
          <w:fldChar w:fldCharType="separate"/>
        </w:r>
        <w:r w:rsidR="00320E8F">
          <w:rPr>
            <w:noProof/>
            <w:webHidden/>
          </w:rPr>
          <w:t>5</w:t>
        </w:r>
        <w:r w:rsidR="00320E8F">
          <w:rPr>
            <w:noProof/>
            <w:webHidden/>
          </w:rPr>
          <w:fldChar w:fldCharType="end"/>
        </w:r>
      </w:hyperlink>
    </w:p>
    <w:p w:rsidR="00320E8F" w:rsidRDefault="00515B37">
      <w:pPr>
        <w:pStyle w:val="TOC2"/>
        <w:rPr>
          <w:rFonts w:asciiTheme="minorHAnsi" w:eastAsiaTheme="minorEastAsia" w:hAnsiTheme="minorHAnsi" w:cstheme="minorBidi"/>
          <w:color w:val="auto"/>
          <w:szCs w:val="36"/>
          <w:lang w:val="sl-SI" w:eastAsia="sl-SI" w:bidi="km-KH"/>
        </w:rPr>
      </w:pPr>
      <w:hyperlink w:anchor="_Toc444253351" w:history="1">
        <w:r w:rsidR="00320E8F" w:rsidRPr="000F748E">
          <w:rPr>
            <w:rStyle w:val="Hyperlink"/>
          </w:rPr>
          <w:t>2.1. Use-cases</w:t>
        </w:r>
        <w:r w:rsidR="00320E8F">
          <w:rPr>
            <w:webHidden/>
          </w:rPr>
          <w:tab/>
        </w:r>
        <w:r w:rsidR="00320E8F">
          <w:rPr>
            <w:webHidden/>
          </w:rPr>
          <w:fldChar w:fldCharType="begin"/>
        </w:r>
        <w:r w:rsidR="00320E8F">
          <w:rPr>
            <w:webHidden/>
          </w:rPr>
          <w:instrText xml:space="preserve"> PAGEREF _Toc444253351 \h </w:instrText>
        </w:r>
        <w:r w:rsidR="00320E8F">
          <w:rPr>
            <w:webHidden/>
          </w:rPr>
        </w:r>
        <w:r w:rsidR="00320E8F">
          <w:rPr>
            <w:webHidden/>
          </w:rPr>
          <w:fldChar w:fldCharType="separate"/>
        </w:r>
        <w:r w:rsidR="00320E8F">
          <w:rPr>
            <w:webHidden/>
          </w:rPr>
          <w:t>5</w:t>
        </w:r>
        <w:r w:rsidR="00320E8F">
          <w:rPr>
            <w:webHidden/>
          </w:rPr>
          <w:fldChar w:fldCharType="end"/>
        </w:r>
      </w:hyperlink>
    </w:p>
    <w:p w:rsidR="00320E8F" w:rsidRDefault="00515B37">
      <w:pPr>
        <w:pStyle w:val="TOC2"/>
        <w:rPr>
          <w:rFonts w:asciiTheme="minorHAnsi" w:eastAsiaTheme="minorEastAsia" w:hAnsiTheme="minorHAnsi" w:cstheme="minorBidi"/>
          <w:color w:val="auto"/>
          <w:szCs w:val="36"/>
          <w:lang w:val="sl-SI" w:eastAsia="sl-SI" w:bidi="km-KH"/>
        </w:rPr>
      </w:pPr>
      <w:hyperlink w:anchor="_Toc444253352" w:history="1">
        <w:r w:rsidR="00320E8F" w:rsidRPr="000F748E">
          <w:rPr>
            <w:rStyle w:val="Hyperlink"/>
          </w:rPr>
          <w:t>2.2. Requirements</w:t>
        </w:r>
        <w:r w:rsidR="00320E8F">
          <w:rPr>
            <w:webHidden/>
          </w:rPr>
          <w:tab/>
        </w:r>
        <w:r w:rsidR="00320E8F">
          <w:rPr>
            <w:webHidden/>
          </w:rPr>
          <w:fldChar w:fldCharType="begin"/>
        </w:r>
        <w:r w:rsidR="00320E8F">
          <w:rPr>
            <w:webHidden/>
          </w:rPr>
          <w:instrText xml:space="preserve"> PAGEREF _Toc444253352 \h </w:instrText>
        </w:r>
        <w:r w:rsidR="00320E8F">
          <w:rPr>
            <w:webHidden/>
          </w:rPr>
        </w:r>
        <w:r w:rsidR="00320E8F">
          <w:rPr>
            <w:webHidden/>
          </w:rPr>
          <w:fldChar w:fldCharType="separate"/>
        </w:r>
        <w:r w:rsidR="00320E8F">
          <w:rPr>
            <w:webHidden/>
          </w:rPr>
          <w:t>5</w:t>
        </w:r>
        <w:r w:rsidR="00320E8F">
          <w:rPr>
            <w:webHidden/>
          </w:rPr>
          <w:fldChar w:fldCharType="end"/>
        </w:r>
      </w:hyperlink>
    </w:p>
    <w:p w:rsidR="00320E8F" w:rsidRDefault="00515B37">
      <w:pPr>
        <w:pStyle w:val="TOC1"/>
        <w:rPr>
          <w:rFonts w:asciiTheme="minorHAnsi" w:eastAsiaTheme="minorEastAsia" w:hAnsiTheme="minorHAnsi" w:cstheme="minorBidi"/>
          <w:b w:val="0"/>
          <w:noProof/>
          <w:color w:val="auto"/>
          <w:sz w:val="22"/>
          <w:szCs w:val="36"/>
          <w:lang w:val="sl-SI" w:eastAsia="sl-SI" w:bidi="km-KH"/>
        </w:rPr>
      </w:pPr>
      <w:hyperlink w:anchor="_Toc444253353" w:history="1">
        <w:r w:rsidR="00320E8F" w:rsidRPr="000F748E">
          <w:rPr>
            <w:rStyle w:val="Hyperlink"/>
            <w:noProof/>
          </w:rPr>
          <w:t>3. Design</w:t>
        </w:r>
        <w:r w:rsidR="00320E8F">
          <w:rPr>
            <w:noProof/>
            <w:webHidden/>
          </w:rPr>
          <w:tab/>
        </w:r>
        <w:r w:rsidR="00320E8F">
          <w:rPr>
            <w:noProof/>
            <w:webHidden/>
          </w:rPr>
          <w:fldChar w:fldCharType="begin"/>
        </w:r>
        <w:r w:rsidR="00320E8F">
          <w:rPr>
            <w:noProof/>
            <w:webHidden/>
          </w:rPr>
          <w:instrText xml:space="preserve"> PAGEREF _Toc444253353 \h </w:instrText>
        </w:r>
        <w:r w:rsidR="00320E8F">
          <w:rPr>
            <w:noProof/>
            <w:webHidden/>
          </w:rPr>
        </w:r>
        <w:r w:rsidR="00320E8F">
          <w:rPr>
            <w:noProof/>
            <w:webHidden/>
          </w:rPr>
          <w:fldChar w:fldCharType="separate"/>
        </w:r>
        <w:r w:rsidR="00320E8F">
          <w:rPr>
            <w:noProof/>
            <w:webHidden/>
          </w:rPr>
          <w:t>6</w:t>
        </w:r>
        <w:r w:rsidR="00320E8F">
          <w:rPr>
            <w:noProof/>
            <w:webHidden/>
          </w:rPr>
          <w:fldChar w:fldCharType="end"/>
        </w:r>
      </w:hyperlink>
    </w:p>
    <w:p w:rsidR="00320E8F" w:rsidRDefault="00515B37">
      <w:pPr>
        <w:pStyle w:val="TOC2"/>
        <w:rPr>
          <w:rFonts w:asciiTheme="minorHAnsi" w:eastAsiaTheme="minorEastAsia" w:hAnsiTheme="minorHAnsi" w:cstheme="minorBidi"/>
          <w:color w:val="auto"/>
          <w:szCs w:val="36"/>
          <w:lang w:val="sl-SI" w:eastAsia="sl-SI" w:bidi="km-KH"/>
        </w:rPr>
      </w:pPr>
      <w:hyperlink w:anchor="_Toc444253354" w:history="1">
        <w:r w:rsidR="00320E8F" w:rsidRPr="000F748E">
          <w:rPr>
            <w:rStyle w:val="Hyperlink"/>
          </w:rPr>
          <w:t>3.1. Data Storage</w:t>
        </w:r>
        <w:r w:rsidR="00320E8F">
          <w:rPr>
            <w:webHidden/>
          </w:rPr>
          <w:tab/>
        </w:r>
        <w:r w:rsidR="00320E8F">
          <w:rPr>
            <w:webHidden/>
          </w:rPr>
          <w:fldChar w:fldCharType="begin"/>
        </w:r>
        <w:r w:rsidR="00320E8F">
          <w:rPr>
            <w:webHidden/>
          </w:rPr>
          <w:instrText xml:space="preserve"> PAGEREF _Toc444253354 \h </w:instrText>
        </w:r>
        <w:r w:rsidR="00320E8F">
          <w:rPr>
            <w:webHidden/>
          </w:rPr>
        </w:r>
        <w:r w:rsidR="00320E8F">
          <w:rPr>
            <w:webHidden/>
          </w:rPr>
          <w:fldChar w:fldCharType="separate"/>
        </w:r>
        <w:r w:rsidR="00320E8F">
          <w:rPr>
            <w:webHidden/>
          </w:rPr>
          <w:t>6</w:t>
        </w:r>
        <w:r w:rsidR="00320E8F">
          <w:rPr>
            <w:webHidden/>
          </w:rPr>
          <w:fldChar w:fldCharType="end"/>
        </w:r>
      </w:hyperlink>
    </w:p>
    <w:p w:rsidR="00320E8F" w:rsidRDefault="00515B37">
      <w:pPr>
        <w:pStyle w:val="TOC4"/>
        <w:rPr>
          <w:rFonts w:asciiTheme="minorHAnsi" w:eastAsiaTheme="minorEastAsia" w:hAnsiTheme="minorHAnsi" w:cstheme="minorBidi"/>
          <w:color w:val="auto"/>
          <w:sz w:val="22"/>
          <w:szCs w:val="36"/>
          <w:lang w:val="sl-SI" w:eastAsia="sl-SI" w:bidi="km-KH"/>
        </w:rPr>
      </w:pPr>
      <w:hyperlink w:anchor="_Toc444253355" w:history="1">
        <w:r w:rsidR="00320E8F" w:rsidRPr="000F748E">
          <w:rPr>
            <w:rStyle w:val="Hyperlink"/>
          </w:rPr>
          <w:t>Snapshots</w:t>
        </w:r>
        <w:r w:rsidR="00320E8F">
          <w:rPr>
            <w:webHidden/>
          </w:rPr>
          <w:tab/>
        </w:r>
        <w:r w:rsidR="00320E8F">
          <w:rPr>
            <w:webHidden/>
          </w:rPr>
          <w:fldChar w:fldCharType="begin"/>
        </w:r>
        <w:r w:rsidR="00320E8F">
          <w:rPr>
            <w:webHidden/>
          </w:rPr>
          <w:instrText xml:space="preserve"> PAGEREF _Toc444253355 \h </w:instrText>
        </w:r>
        <w:r w:rsidR="00320E8F">
          <w:rPr>
            <w:webHidden/>
          </w:rPr>
        </w:r>
        <w:r w:rsidR="00320E8F">
          <w:rPr>
            <w:webHidden/>
          </w:rPr>
          <w:fldChar w:fldCharType="separate"/>
        </w:r>
        <w:r w:rsidR="00320E8F">
          <w:rPr>
            <w:webHidden/>
          </w:rPr>
          <w:t>6</w:t>
        </w:r>
        <w:r w:rsidR="00320E8F">
          <w:rPr>
            <w:webHidden/>
          </w:rPr>
          <w:fldChar w:fldCharType="end"/>
        </w:r>
      </w:hyperlink>
    </w:p>
    <w:p w:rsidR="00320E8F" w:rsidRDefault="00515B37">
      <w:pPr>
        <w:pStyle w:val="TOC4"/>
        <w:rPr>
          <w:rFonts w:asciiTheme="minorHAnsi" w:eastAsiaTheme="minorEastAsia" w:hAnsiTheme="minorHAnsi" w:cstheme="minorBidi"/>
          <w:color w:val="auto"/>
          <w:sz w:val="22"/>
          <w:szCs w:val="36"/>
          <w:lang w:val="sl-SI" w:eastAsia="sl-SI" w:bidi="km-KH"/>
        </w:rPr>
      </w:pPr>
      <w:hyperlink w:anchor="_Toc444253356" w:history="1">
        <w:r w:rsidR="00320E8F" w:rsidRPr="000F748E">
          <w:rPr>
            <w:rStyle w:val="Hyperlink"/>
          </w:rPr>
          <w:t>Beamline Sets</w:t>
        </w:r>
        <w:r w:rsidR="00320E8F">
          <w:rPr>
            <w:webHidden/>
          </w:rPr>
          <w:tab/>
        </w:r>
        <w:r w:rsidR="00320E8F">
          <w:rPr>
            <w:webHidden/>
          </w:rPr>
          <w:fldChar w:fldCharType="begin"/>
        </w:r>
        <w:r w:rsidR="00320E8F">
          <w:rPr>
            <w:webHidden/>
          </w:rPr>
          <w:instrText xml:space="preserve"> PAGEREF _Toc444253356 \h </w:instrText>
        </w:r>
        <w:r w:rsidR="00320E8F">
          <w:rPr>
            <w:webHidden/>
          </w:rPr>
        </w:r>
        <w:r w:rsidR="00320E8F">
          <w:rPr>
            <w:webHidden/>
          </w:rPr>
          <w:fldChar w:fldCharType="separate"/>
        </w:r>
        <w:r w:rsidR="00320E8F">
          <w:rPr>
            <w:webHidden/>
          </w:rPr>
          <w:t>6</w:t>
        </w:r>
        <w:r w:rsidR="00320E8F">
          <w:rPr>
            <w:webHidden/>
          </w:rPr>
          <w:fldChar w:fldCharType="end"/>
        </w:r>
      </w:hyperlink>
    </w:p>
    <w:p w:rsidR="00320E8F" w:rsidRDefault="00515B37">
      <w:pPr>
        <w:pStyle w:val="TOC4"/>
        <w:rPr>
          <w:rFonts w:asciiTheme="minorHAnsi" w:eastAsiaTheme="minorEastAsia" w:hAnsiTheme="minorHAnsi" w:cstheme="minorBidi"/>
          <w:color w:val="auto"/>
          <w:sz w:val="22"/>
          <w:szCs w:val="36"/>
          <w:lang w:val="sl-SI" w:eastAsia="sl-SI" w:bidi="km-KH"/>
        </w:rPr>
      </w:pPr>
      <w:hyperlink w:anchor="_Toc444253357" w:history="1">
        <w:r w:rsidR="00320E8F" w:rsidRPr="000F748E">
          <w:rPr>
            <w:rStyle w:val="Hyperlink"/>
          </w:rPr>
          <w:t>Base Levels</w:t>
        </w:r>
        <w:r w:rsidR="00320E8F">
          <w:rPr>
            <w:webHidden/>
          </w:rPr>
          <w:tab/>
        </w:r>
        <w:r w:rsidR="00320E8F">
          <w:rPr>
            <w:webHidden/>
          </w:rPr>
          <w:fldChar w:fldCharType="begin"/>
        </w:r>
        <w:r w:rsidR="00320E8F">
          <w:rPr>
            <w:webHidden/>
          </w:rPr>
          <w:instrText xml:space="preserve"> PAGEREF _Toc444253357 \h </w:instrText>
        </w:r>
        <w:r w:rsidR="00320E8F">
          <w:rPr>
            <w:webHidden/>
          </w:rPr>
        </w:r>
        <w:r w:rsidR="00320E8F">
          <w:rPr>
            <w:webHidden/>
          </w:rPr>
          <w:fldChar w:fldCharType="separate"/>
        </w:r>
        <w:r w:rsidR="00320E8F">
          <w:rPr>
            <w:webHidden/>
          </w:rPr>
          <w:t>6</w:t>
        </w:r>
        <w:r w:rsidR="00320E8F">
          <w:rPr>
            <w:webHidden/>
          </w:rPr>
          <w:fldChar w:fldCharType="end"/>
        </w:r>
      </w:hyperlink>
    </w:p>
    <w:p w:rsidR="00320E8F" w:rsidRDefault="00515B37">
      <w:pPr>
        <w:pStyle w:val="TOC4"/>
        <w:rPr>
          <w:rFonts w:asciiTheme="minorHAnsi" w:eastAsiaTheme="minorEastAsia" w:hAnsiTheme="minorHAnsi" w:cstheme="minorBidi"/>
          <w:color w:val="auto"/>
          <w:sz w:val="22"/>
          <w:szCs w:val="36"/>
          <w:lang w:val="sl-SI" w:eastAsia="sl-SI" w:bidi="km-KH"/>
        </w:rPr>
      </w:pPr>
      <w:hyperlink w:anchor="_Toc444253358" w:history="1">
        <w:r w:rsidR="00320E8F" w:rsidRPr="000F748E">
          <w:rPr>
            <w:rStyle w:val="Hyperlink"/>
          </w:rPr>
          <w:t>Branches</w:t>
        </w:r>
        <w:r w:rsidR="00320E8F">
          <w:rPr>
            <w:webHidden/>
          </w:rPr>
          <w:tab/>
        </w:r>
        <w:r w:rsidR="00320E8F">
          <w:rPr>
            <w:webHidden/>
          </w:rPr>
          <w:fldChar w:fldCharType="begin"/>
        </w:r>
        <w:r w:rsidR="00320E8F">
          <w:rPr>
            <w:webHidden/>
          </w:rPr>
          <w:instrText xml:space="preserve"> PAGEREF _Toc444253358 \h </w:instrText>
        </w:r>
        <w:r w:rsidR="00320E8F">
          <w:rPr>
            <w:webHidden/>
          </w:rPr>
        </w:r>
        <w:r w:rsidR="00320E8F">
          <w:rPr>
            <w:webHidden/>
          </w:rPr>
          <w:fldChar w:fldCharType="separate"/>
        </w:r>
        <w:r w:rsidR="00320E8F">
          <w:rPr>
            <w:webHidden/>
          </w:rPr>
          <w:t>6</w:t>
        </w:r>
        <w:r w:rsidR="00320E8F">
          <w:rPr>
            <w:webHidden/>
          </w:rPr>
          <w:fldChar w:fldCharType="end"/>
        </w:r>
      </w:hyperlink>
    </w:p>
    <w:p w:rsidR="00320E8F" w:rsidRDefault="00515B37">
      <w:pPr>
        <w:pStyle w:val="TOC3"/>
        <w:tabs>
          <w:tab w:val="left" w:pos="1440"/>
        </w:tabs>
        <w:rPr>
          <w:rFonts w:asciiTheme="minorHAnsi" w:eastAsiaTheme="minorEastAsia" w:hAnsiTheme="minorHAnsi" w:cstheme="minorBidi"/>
          <w:color w:val="auto"/>
          <w:szCs w:val="36"/>
          <w:lang w:val="sl-SI" w:eastAsia="sl-SI" w:bidi="km-KH"/>
        </w:rPr>
      </w:pPr>
      <w:hyperlink w:anchor="_Toc444253359" w:history="1">
        <w:r w:rsidR="00320E8F" w:rsidRPr="000F748E">
          <w:rPr>
            <w:rStyle w:val="Hyperlink"/>
          </w:rPr>
          <w:t>3.1.1</w:t>
        </w:r>
        <w:r w:rsidR="00320E8F">
          <w:rPr>
            <w:rFonts w:asciiTheme="minorHAnsi" w:eastAsiaTheme="minorEastAsia" w:hAnsiTheme="minorHAnsi" w:cstheme="minorBidi"/>
            <w:color w:val="auto"/>
            <w:szCs w:val="36"/>
            <w:lang w:val="sl-SI" w:eastAsia="sl-SI" w:bidi="km-KH"/>
          </w:rPr>
          <w:tab/>
        </w:r>
        <w:r w:rsidR="00320E8F" w:rsidRPr="000F748E">
          <w:rPr>
            <w:rStyle w:val="Hyperlink"/>
          </w:rPr>
          <w:t>Repository Structure</w:t>
        </w:r>
        <w:r w:rsidR="00320E8F">
          <w:rPr>
            <w:webHidden/>
          </w:rPr>
          <w:tab/>
        </w:r>
        <w:r w:rsidR="00320E8F">
          <w:rPr>
            <w:webHidden/>
          </w:rPr>
          <w:fldChar w:fldCharType="begin"/>
        </w:r>
        <w:r w:rsidR="00320E8F">
          <w:rPr>
            <w:webHidden/>
          </w:rPr>
          <w:instrText xml:space="preserve"> PAGEREF _Toc444253359 \h </w:instrText>
        </w:r>
        <w:r w:rsidR="00320E8F">
          <w:rPr>
            <w:webHidden/>
          </w:rPr>
        </w:r>
        <w:r w:rsidR="00320E8F">
          <w:rPr>
            <w:webHidden/>
          </w:rPr>
          <w:fldChar w:fldCharType="separate"/>
        </w:r>
        <w:r w:rsidR="00320E8F">
          <w:rPr>
            <w:webHidden/>
          </w:rPr>
          <w:t>7</w:t>
        </w:r>
        <w:r w:rsidR="00320E8F">
          <w:rPr>
            <w:webHidden/>
          </w:rPr>
          <w:fldChar w:fldCharType="end"/>
        </w:r>
      </w:hyperlink>
    </w:p>
    <w:p w:rsidR="00320E8F" w:rsidRDefault="00515B37">
      <w:pPr>
        <w:pStyle w:val="TOC3"/>
        <w:tabs>
          <w:tab w:val="left" w:pos="1440"/>
        </w:tabs>
        <w:rPr>
          <w:rFonts w:asciiTheme="minorHAnsi" w:eastAsiaTheme="minorEastAsia" w:hAnsiTheme="minorHAnsi" w:cstheme="minorBidi"/>
          <w:color w:val="auto"/>
          <w:szCs w:val="36"/>
          <w:lang w:val="sl-SI" w:eastAsia="sl-SI" w:bidi="km-KH"/>
        </w:rPr>
      </w:pPr>
      <w:hyperlink w:anchor="_Toc444253360" w:history="1">
        <w:r w:rsidR="00320E8F" w:rsidRPr="000F748E">
          <w:rPr>
            <w:rStyle w:val="Hyperlink"/>
          </w:rPr>
          <w:t>3.1.2</w:t>
        </w:r>
        <w:r w:rsidR="00320E8F">
          <w:rPr>
            <w:rFonts w:asciiTheme="minorHAnsi" w:eastAsiaTheme="minorEastAsia" w:hAnsiTheme="minorHAnsi" w:cstheme="minorBidi"/>
            <w:color w:val="auto"/>
            <w:szCs w:val="36"/>
            <w:lang w:val="sl-SI" w:eastAsia="sl-SI" w:bidi="km-KH"/>
          </w:rPr>
          <w:tab/>
        </w:r>
        <w:r w:rsidR="00320E8F" w:rsidRPr="000F748E">
          <w:rPr>
            <w:rStyle w:val="Hyperlink"/>
          </w:rPr>
          <w:t>Data Format &amp; File Contents</w:t>
        </w:r>
        <w:r w:rsidR="00320E8F">
          <w:rPr>
            <w:webHidden/>
          </w:rPr>
          <w:tab/>
        </w:r>
        <w:r w:rsidR="00320E8F">
          <w:rPr>
            <w:webHidden/>
          </w:rPr>
          <w:fldChar w:fldCharType="begin"/>
        </w:r>
        <w:r w:rsidR="00320E8F">
          <w:rPr>
            <w:webHidden/>
          </w:rPr>
          <w:instrText xml:space="preserve"> PAGEREF _Toc444253360 \h </w:instrText>
        </w:r>
        <w:r w:rsidR="00320E8F">
          <w:rPr>
            <w:webHidden/>
          </w:rPr>
        </w:r>
        <w:r w:rsidR="00320E8F">
          <w:rPr>
            <w:webHidden/>
          </w:rPr>
          <w:fldChar w:fldCharType="separate"/>
        </w:r>
        <w:r w:rsidR="00320E8F">
          <w:rPr>
            <w:webHidden/>
          </w:rPr>
          <w:t>8</w:t>
        </w:r>
        <w:r w:rsidR="00320E8F">
          <w:rPr>
            <w:webHidden/>
          </w:rPr>
          <w:fldChar w:fldCharType="end"/>
        </w:r>
      </w:hyperlink>
    </w:p>
    <w:p w:rsidR="00320E8F" w:rsidRDefault="00515B37">
      <w:pPr>
        <w:pStyle w:val="TOC4"/>
        <w:rPr>
          <w:rFonts w:asciiTheme="minorHAnsi" w:eastAsiaTheme="minorEastAsia" w:hAnsiTheme="minorHAnsi" w:cstheme="minorBidi"/>
          <w:color w:val="auto"/>
          <w:sz w:val="22"/>
          <w:szCs w:val="36"/>
          <w:lang w:val="sl-SI" w:eastAsia="sl-SI" w:bidi="km-KH"/>
        </w:rPr>
      </w:pPr>
      <w:hyperlink w:anchor="_Toc444253361" w:history="1">
        <w:r w:rsidR="00320E8F" w:rsidRPr="000F748E">
          <w:rPr>
            <w:rStyle w:val="Hyperlink"/>
          </w:rPr>
          <w:t>Beamline Sets</w:t>
        </w:r>
        <w:r w:rsidR="00320E8F">
          <w:rPr>
            <w:webHidden/>
          </w:rPr>
          <w:tab/>
        </w:r>
        <w:r w:rsidR="00320E8F">
          <w:rPr>
            <w:webHidden/>
          </w:rPr>
          <w:fldChar w:fldCharType="begin"/>
        </w:r>
        <w:r w:rsidR="00320E8F">
          <w:rPr>
            <w:webHidden/>
          </w:rPr>
          <w:instrText xml:space="preserve"> PAGEREF _Toc444253361 \h </w:instrText>
        </w:r>
        <w:r w:rsidR="00320E8F">
          <w:rPr>
            <w:webHidden/>
          </w:rPr>
        </w:r>
        <w:r w:rsidR="00320E8F">
          <w:rPr>
            <w:webHidden/>
          </w:rPr>
          <w:fldChar w:fldCharType="separate"/>
        </w:r>
        <w:r w:rsidR="00320E8F">
          <w:rPr>
            <w:webHidden/>
          </w:rPr>
          <w:t>8</w:t>
        </w:r>
        <w:r w:rsidR="00320E8F">
          <w:rPr>
            <w:webHidden/>
          </w:rPr>
          <w:fldChar w:fldCharType="end"/>
        </w:r>
      </w:hyperlink>
    </w:p>
    <w:p w:rsidR="00320E8F" w:rsidRDefault="00515B37">
      <w:pPr>
        <w:pStyle w:val="TOC4"/>
        <w:rPr>
          <w:rFonts w:asciiTheme="minorHAnsi" w:eastAsiaTheme="minorEastAsia" w:hAnsiTheme="minorHAnsi" w:cstheme="minorBidi"/>
          <w:color w:val="auto"/>
          <w:sz w:val="22"/>
          <w:szCs w:val="36"/>
          <w:lang w:val="sl-SI" w:eastAsia="sl-SI" w:bidi="km-KH"/>
        </w:rPr>
      </w:pPr>
      <w:hyperlink w:anchor="_Toc444253362" w:history="1">
        <w:r w:rsidR="00320E8F" w:rsidRPr="000F748E">
          <w:rPr>
            <w:rStyle w:val="Hyperlink"/>
          </w:rPr>
          <w:t>Snapshots</w:t>
        </w:r>
        <w:r w:rsidR="00320E8F">
          <w:rPr>
            <w:webHidden/>
          </w:rPr>
          <w:tab/>
        </w:r>
        <w:r w:rsidR="00320E8F">
          <w:rPr>
            <w:webHidden/>
          </w:rPr>
          <w:fldChar w:fldCharType="begin"/>
        </w:r>
        <w:r w:rsidR="00320E8F">
          <w:rPr>
            <w:webHidden/>
          </w:rPr>
          <w:instrText xml:space="preserve"> PAGEREF _Toc444253362 \h </w:instrText>
        </w:r>
        <w:r w:rsidR="00320E8F">
          <w:rPr>
            <w:webHidden/>
          </w:rPr>
        </w:r>
        <w:r w:rsidR="00320E8F">
          <w:rPr>
            <w:webHidden/>
          </w:rPr>
          <w:fldChar w:fldCharType="separate"/>
        </w:r>
        <w:r w:rsidR="00320E8F">
          <w:rPr>
            <w:webHidden/>
          </w:rPr>
          <w:t>9</w:t>
        </w:r>
        <w:r w:rsidR="00320E8F">
          <w:rPr>
            <w:webHidden/>
          </w:rPr>
          <w:fldChar w:fldCharType="end"/>
        </w:r>
      </w:hyperlink>
    </w:p>
    <w:p w:rsidR="00320E8F" w:rsidRDefault="00515B37">
      <w:pPr>
        <w:pStyle w:val="TOC4"/>
        <w:rPr>
          <w:rFonts w:asciiTheme="minorHAnsi" w:eastAsiaTheme="minorEastAsia" w:hAnsiTheme="minorHAnsi" w:cstheme="minorBidi"/>
          <w:color w:val="auto"/>
          <w:sz w:val="22"/>
          <w:szCs w:val="36"/>
          <w:lang w:val="sl-SI" w:eastAsia="sl-SI" w:bidi="km-KH"/>
        </w:rPr>
      </w:pPr>
      <w:hyperlink w:anchor="_Toc444253363" w:history="1">
        <w:r w:rsidR="00320E8F" w:rsidRPr="000F748E">
          <w:rPr>
            <w:rStyle w:val="Hyperlink"/>
          </w:rPr>
          <w:t>Tags</w:t>
        </w:r>
        <w:r w:rsidR="00320E8F">
          <w:rPr>
            <w:webHidden/>
          </w:rPr>
          <w:tab/>
        </w:r>
        <w:r w:rsidR="00320E8F">
          <w:rPr>
            <w:webHidden/>
          </w:rPr>
          <w:fldChar w:fldCharType="begin"/>
        </w:r>
        <w:r w:rsidR="00320E8F">
          <w:rPr>
            <w:webHidden/>
          </w:rPr>
          <w:instrText xml:space="preserve"> PAGEREF _Toc444253363 \h </w:instrText>
        </w:r>
        <w:r w:rsidR="00320E8F">
          <w:rPr>
            <w:webHidden/>
          </w:rPr>
        </w:r>
        <w:r w:rsidR="00320E8F">
          <w:rPr>
            <w:webHidden/>
          </w:rPr>
          <w:fldChar w:fldCharType="separate"/>
        </w:r>
        <w:r w:rsidR="00320E8F">
          <w:rPr>
            <w:webHidden/>
          </w:rPr>
          <w:t>10</w:t>
        </w:r>
        <w:r w:rsidR="00320E8F">
          <w:rPr>
            <w:webHidden/>
          </w:rPr>
          <w:fldChar w:fldCharType="end"/>
        </w:r>
      </w:hyperlink>
    </w:p>
    <w:p w:rsidR="00320E8F" w:rsidRDefault="00515B37">
      <w:pPr>
        <w:pStyle w:val="TOC3"/>
        <w:tabs>
          <w:tab w:val="left" w:pos="1440"/>
        </w:tabs>
        <w:rPr>
          <w:rFonts w:asciiTheme="minorHAnsi" w:eastAsiaTheme="minorEastAsia" w:hAnsiTheme="minorHAnsi" w:cstheme="minorBidi"/>
          <w:color w:val="auto"/>
          <w:szCs w:val="36"/>
          <w:lang w:val="sl-SI" w:eastAsia="sl-SI" w:bidi="km-KH"/>
        </w:rPr>
      </w:pPr>
      <w:hyperlink w:anchor="_Toc444253364" w:history="1">
        <w:r w:rsidR="00320E8F" w:rsidRPr="000F748E">
          <w:rPr>
            <w:rStyle w:val="Hyperlink"/>
          </w:rPr>
          <w:t>3.1.3</w:t>
        </w:r>
        <w:r w:rsidR="00320E8F">
          <w:rPr>
            <w:rFonts w:asciiTheme="minorHAnsi" w:eastAsiaTheme="minorEastAsia" w:hAnsiTheme="minorHAnsi" w:cstheme="minorBidi"/>
            <w:color w:val="auto"/>
            <w:szCs w:val="36"/>
            <w:lang w:val="sl-SI" w:eastAsia="sl-SI" w:bidi="km-KH"/>
          </w:rPr>
          <w:tab/>
        </w:r>
        <w:r w:rsidR="00320E8F" w:rsidRPr="000F748E">
          <w:rPr>
            <w:rStyle w:val="Hyperlink"/>
          </w:rPr>
          <w:t>User Interface</w:t>
        </w:r>
        <w:r w:rsidR="00320E8F">
          <w:rPr>
            <w:webHidden/>
          </w:rPr>
          <w:tab/>
        </w:r>
        <w:r w:rsidR="00320E8F">
          <w:rPr>
            <w:webHidden/>
          </w:rPr>
          <w:fldChar w:fldCharType="begin"/>
        </w:r>
        <w:r w:rsidR="00320E8F">
          <w:rPr>
            <w:webHidden/>
          </w:rPr>
          <w:instrText xml:space="preserve"> PAGEREF _Toc444253364 \h </w:instrText>
        </w:r>
        <w:r w:rsidR="00320E8F">
          <w:rPr>
            <w:webHidden/>
          </w:rPr>
        </w:r>
        <w:r w:rsidR="00320E8F">
          <w:rPr>
            <w:webHidden/>
          </w:rPr>
          <w:fldChar w:fldCharType="separate"/>
        </w:r>
        <w:r w:rsidR="00320E8F">
          <w:rPr>
            <w:webHidden/>
          </w:rPr>
          <w:t>10</w:t>
        </w:r>
        <w:r w:rsidR="00320E8F">
          <w:rPr>
            <w:webHidden/>
          </w:rPr>
          <w:fldChar w:fldCharType="end"/>
        </w:r>
      </w:hyperlink>
    </w:p>
    <w:p w:rsidR="00320E8F" w:rsidRDefault="00515B37">
      <w:pPr>
        <w:pStyle w:val="TOC3"/>
        <w:tabs>
          <w:tab w:val="left" w:pos="1440"/>
        </w:tabs>
        <w:rPr>
          <w:rFonts w:asciiTheme="minorHAnsi" w:eastAsiaTheme="minorEastAsia" w:hAnsiTheme="minorHAnsi" w:cstheme="minorBidi"/>
          <w:color w:val="auto"/>
          <w:szCs w:val="36"/>
          <w:lang w:val="sl-SI" w:eastAsia="sl-SI" w:bidi="km-KH"/>
        </w:rPr>
      </w:pPr>
      <w:hyperlink w:anchor="_Toc444253365" w:history="1">
        <w:r w:rsidR="00320E8F" w:rsidRPr="000F748E">
          <w:rPr>
            <w:rStyle w:val="Hyperlink"/>
          </w:rPr>
          <w:t>3.1.4</w:t>
        </w:r>
        <w:r w:rsidR="00320E8F">
          <w:rPr>
            <w:rFonts w:asciiTheme="minorHAnsi" w:eastAsiaTheme="minorEastAsia" w:hAnsiTheme="minorHAnsi" w:cstheme="minorBidi"/>
            <w:color w:val="auto"/>
            <w:szCs w:val="36"/>
            <w:lang w:val="sl-SI" w:eastAsia="sl-SI" w:bidi="km-KH"/>
          </w:rPr>
          <w:tab/>
        </w:r>
        <w:r w:rsidR="00320E8F" w:rsidRPr="000F748E">
          <w:rPr>
            <w:rStyle w:val="Hyperlink"/>
          </w:rPr>
          <w:t>Code Structure</w:t>
        </w:r>
        <w:r w:rsidR="00320E8F">
          <w:rPr>
            <w:webHidden/>
          </w:rPr>
          <w:tab/>
        </w:r>
        <w:r w:rsidR="00320E8F">
          <w:rPr>
            <w:webHidden/>
          </w:rPr>
          <w:fldChar w:fldCharType="begin"/>
        </w:r>
        <w:r w:rsidR="00320E8F">
          <w:rPr>
            <w:webHidden/>
          </w:rPr>
          <w:instrText xml:space="preserve"> PAGEREF _Toc444253365 \h </w:instrText>
        </w:r>
        <w:r w:rsidR="00320E8F">
          <w:rPr>
            <w:webHidden/>
          </w:rPr>
        </w:r>
        <w:r w:rsidR="00320E8F">
          <w:rPr>
            <w:webHidden/>
          </w:rPr>
          <w:fldChar w:fldCharType="separate"/>
        </w:r>
        <w:r w:rsidR="00320E8F">
          <w:rPr>
            <w:webHidden/>
          </w:rPr>
          <w:t>11</w:t>
        </w:r>
        <w:r w:rsidR="00320E8F">
          <w:rPr>
            <w:webHidden/>
          </w:rPr>
          <w:fldChar w:fldCharType="end"/>
        </w:r>
      </w:hyperlink>
    </w:p>
    <w:p w:rsidR="00320E8F" w:rsidRDefault="00515B37">
      <w:pPr>
        <w:pStyle w:val="TOC4"/>
        <w:rPr>
          <w:rFonts w:asciiTheme="minorHAnsi" w:eastAsiaTheme="minorEastAsia" w:hAnsiTheme="minorHAnsi" w:cstheme="minorBidi"/>
          <w:color w:val="auto"/>
          <w:sz w:val="22"/>
          <w:szCs w:val="36"/>
          <w:lang w:val="sl-SI" w:eastAsia="sl-SI" w:bidi="km-KH"/>
        </w:rPr>
      </w:pPr>
      <w:hyperlink w:anchor="_Toc444253366" w:history="1">
        <w:r w:rsidR="00320E8F" w:rsidRPr="000F748E">
          <w:rPr>
            <w:rStyle w:val="Hyperlink"/>
          </w:rPr>
          <w:t>Plugins and Features</w:t>
        </w:r>
        <w:r w:rsidR="00320E8F">
          <w:rPr>
            <w:webHidden/>
          </w:rPr>
          <w:tab/>
        </w:r>
        <w:r w:rsidR="00320E8F">
          <w:rPr>
            <w:webHidden/>
          </w:rPr>
          <w:fldChar w:fldCharType="begin"/>
        </w:r>
        <w:r w:rsidR="00320E8F">
          <w:rPr>
            <w:webHidden/>
          </w:rPr>
          <w:instrText xml:space="preserve"> PAGEREF _Toc444253366 \h </w:instrText>
        </w:r>
        <w:r w:rsidR="00320E8F">
          <w:rPr>
            <w:webHidden/>
          </w:rPr>
        </w:r>
        <w:r w:rsidR="00320E8F">
          <w:rPr>
            <w:webHidden/>
          </w:rPr>
          <w:fldChar w:fldCharType="separate"/>
        </w:r>
        <w:r w:rsidR="00320E8F">
          <w:rPr>
            <w:webHidden/>
          </w:rPr>
          <w:t>11</w:t>
        </w:r>
        <w:r w:rsidR="00320E8F">
          <w:rPr>
            <w:webHidden/>
          </w:rPr>
          <w:fldChar w:fldCharType="end"/>
        </w:r>
      </w:hyperlink>
    </w:p>
    <w:p w:rsidR="00320E8F" w:rsidRDefault="00515B37">
      <w:pPr>
        <w:pStyle w:val="TOC4"/>
        <w:rPr>
          <w:rFonts w:asciiTheme="minorHAnsi" w:eastAsiaTheme="minorEastAsia" w:hAnsiTheme="minorHAnsi" w:cstheme="minorBidi"/>
          <w:color w:val="auto"/>
          <w:sz w:val="22"/>
          <w:szCs w:val="36"/>
          <w:lang w:val="sl-SI" w:eastAsia="sl-SI" w:bidi="km-KH"/>
        </w:rPr>
      </w:pPr>
      <w:hyperlink w:anchor="_Toc444253367" w:history="1">
        <w:r w:rsidR="00320E8F" w:rsidRPr="000F748E">
          <w:rPr>
            <w:rStyle w:val="Hyperlink"/>
          </w:rPr>
          <w:t>Extension Points</w:t>
        </w:r>
        <w:r w:rsidR="00320E8F">
          <w:rPr>
            <w:webHidden/>
          </w:rPr>
          <w:tab/>
        </w:r>
        <w:r w:rsidR="00320E8F">
          <w:rPr>
            <w:webHidden/>
          </w:rPr>
          <w:fldChar w:fldCharType="begin"/>
        </w:r>
        <w:r w:rsidR="00320E8F">
          <w:rPr>
            <w:webHidden/>
          </w:rPr>
          <w:instrText xml:space="preserve"> PAGEREF _Toc444253367 \h </w:instrText>
        </w:r>
        <w:r w:rsidR="00320E8F">
          <w:rPr>
            <w:webHidden/>
          </w:rPr>
        </w:r>
        <w:r w:rsidR="00320E8F">
          <w:rPr>
            <w:webHidden/>
          </w:rPr>
          <w:fldChar w:fldCharType="separate"/>
        </w:r>
        <w:r w:rsidR="00320E8F">
          <w:rPr>
            <w:webHidden/>
          </w:rPr>
          <w:t>12</w:t>
        </w:r>
        <w:r w:rsidR="00320E8F">
          <w:rPr>
            <w:webHidden/>
          </w:rPr>
          <w:fldChar w:fldCharType="end"/>
        </w:r>
      </w:hyperlink>
    </w:p>
    <w:p w:rsidR="00A87C98" w:rsidRPr="00AD584B" w:rsidRDefault="004C4734" w:rsidP="001E4CD8">
      <w:pPr>
        <w:tabs>
          <w:tab w:val="right" w:pos="8505"/>
        </w:tabs>
      </w:pPr>
      <w:r w:rsidRPr="00AD584B">
        <w:rPr>
          <w:b/>
          <w:color w:val="993300"/>
          <w:sz w:val="24"/>
          <w:szCs w:val="39"/>
          <w:u w:color="808080"/>
        </w:rPr>
        <w:fldChar w:fldCharType="end"/>
      </w:r>
    </w:p>
    <w:p w:rsidR="00E00888" w:rsidRPr="00AD584B" w:rsidRDefault="004C4734" w:rsidP="00E00888">
      <w:pPr>
        <w:pStyle w:val="Heading0"/>
      </w:pPr>
      <w:r w:rsidRPr="00AD584B">
        <w:fldChar w:fldCharType="begin"/>
      </w:r>
      <w:r w:rsidR="00E00888" w:rsidRPr="00AD584B">
        <w:instrText xml:space="preserve"> IF "</w:instrText>
      </w:r>
      <w:r w:rsidR="00AA3072" w:rsidRPr="00AD584B">
        <w:fldChar w:fldCharType="begin"/>
      </w:r>
      <w:r w:rsidR="00AA3072" w:rsidRPr="00AD584B">
        <w:instrText xml:space="preserve"> DOCPROPERTY Language</w:instrText>
      </w:r>
      <w:r w:rsidR="00AA3072" w:rsidRPr="00AD584B">
        <w:fldChar w:fldCharType="separate"/>
      </w:r>
      <w:r w:rsidR="00320E8F">
        <w:instrText>English</w:instrText>
      </w:r>
      <w:r w:rsidR="00AA3072" w:rsidRPr="00AD584B">
        <w:fldChar w:fldCharType="end"/>
      </w:r>
      <w:r w:rsidR="00E00888" w:rsidRPr="00AD584B">
        <w:instrText>"="English" "Glossary of Terms" "Slovar uporabljenih terminov"</w:instrText>
      </w:r>
      <w:r w:rsidRPr="00AD584B">
        <w:fldChar w:fldCharType="separate"/>
      </w:r>
      <w:r w:rsidR="00863D0F" w:rsidRPr="00AD584B">
        <w:rPr>
          <w:noProof/>
        </w:rPr>
        <w:t>Glossary of Terms</w:t>
      </w:r>
      <w:r w:rsidRPr="00AD584B">
        <w:fldChar w:fldCharType="end"/>
      </w:r>
    </w:p>
    <w:tbl>
      <w:tblPr>
        <w:tblStyle w:val="Table-invisible"/>
        <w:tblW w:w="0" w:type="auto"/>
        <w:tblLook w:val="04A0" w:firstRow="1" w:lastRow="0" w:firstColumn="1" w:lastColumn="0" w:noHBand="0" w:noVBand="1"/>
      </w:tblPr>
      <w:tblGrid>
        <w:gridCol w:w="1809"/>
        <w:gridCol w:w="6838"/>
      </w:tblGrid>
      <w:tr w:rsidR="00347C9B" w:rsidRPr="00AD584B" w:rsidTr="008A26B7">
        <w:tc>
          <w:tcPr>
            <w:tcW w:w="1809" w:type="dxa"/>
          </w:tcPr>
          <w:p w:rsidR="00347C9B" w:rsidRDefault="00347C9B" w:rsidP="00A5445E">
            <w:pPr>
              <w:pStyle w:val="BodyText-denser"/>
              <w:rPr>
                <w:rStyle w:val="2check"/>
              </w:rPr>
            </w:pPr>
            <w:r>
              <w:rPr>
                <w:rStyle w:val="2check"/>
              </w:rPr>
              <w:t>EPICS</w:t>
            </w:r>
          </w:p>
        </w:tc>
        <w:tc>
          <w:tcPr>
            <w:tcW w:w="6838" w:type="dxa"/>
          </w:tcPr>
          <w:p w:rsidR="00347C9B" w:rsidRDefault="00347C9B" w:rsidP="008A26B7">
            <w:pPr>
              <w:pStyle w:val="BodyText-denser"/>
              <w:rPr>
                <w:rStyle w:val="2check"/>
              </w:rPr>
            </w:pPr>
            <w:r>
              <w:rPr>
                <w:rStyle w:val="2check"/>
              </w:rPr>
              <w:t>Experimental Physics and Industrial Control System</w:t>
            </w:r>
          </w:p>
        </w:tc>
      </w:tr>
      <w:tr w:rsidR="00FC16B1" w:rsidRPr="00AD584B" w:rsidTr="008A26B7">
        <w:tc>
          <w:tcPr>
            <w:tcW w:w="1809" w:type="dxa"/>
          </w:tcPr>
          <w:p w:rsidR="00FC16B1" w:rsidRDefault="00FC16B1" w:rsidP="00A5445E">
            <w:pPr>
              <w:pStyle w:val="BodyText-denser"/>
              <w:rPr>
                <w:rStyle w:val="2check"/>
              </w:rPr>
            </w:pPr>
            <w:r>
              <w:rPr>
                <w:rStyle w:val="2check"/>
              </w:rPr>
              <w:t>PV</w:t>
            </w:r>
          </w:p>
        </w:tc>
        <w:tc>
          <w:tcPr>
            <w:tcW w:w="6838" w:type="dxa"/>
          </w:tcPr>
          <w:p w:rsidR="00FC16B1" w:rsidRDefault="00FC16B1" w:rsidP="008A26B7">
            <w:pPr>
              <w:pStyle w:val="BodyText-denser"/>
              <w:rPr>
                <w:rStyle w:val="2check"/>
              </w:rPr>
            </w:pPr>
            <w:r>
              <w:rPr>
                <w:rStyle w:val="2check"/>
              </w:rPr>
              <w:t>Process Variable</w:t>
            </w:r>
          </w:p>
        </w:tc>
      </w:tr>
      <w:tr w:rsidR="00EC14F3" w:rsidRPr="00AD584B" w:rsidTr="008A26B7">
        <w:tc>
          <w:tcPr>
            <w:tcW w:w="1809" w:type="dxa"/>
          </w:tcPr>
          <w:p w:rsidR="00EC14F3" w:rsidRDefault="00EC14F3" w:rsidP="00A5445E">
            <w:pPr>
              <w:pStyle w:val="BodyText-denser"/>
              <w:rPr>
                <w:rStyle w:val="2check"/>
              </w:rPr>
            </w:pPr>
            <w:r>
              <w:rPr>
                <w:rStyle w:val="2check"/>
              </w:rPr>
              <w:t>CS-Studio</w:t>
            </w:r>
            <w:r w:rsidR="00D164D6">
              <w:rPr>
                <w:rStyle w:val="2check"/>
              </w:rPr>
              <w:t xml:space="preserve"> (CSS)</w:t>
            </w:r>
          </w:p>
        </w:tc>
        <w:tc>
          <w:tcPr>
            <w:tcW w:w="6838" w:type="dxa"/>
          </w:tcPr>
          <w:p w:rsidR="00CB5D2E" w:rsidRDefault="00EC14F3" w:rsidP="008A26B7">
            <w:pPr>
              <w:pStyle w:val="BodyText-denser"/>
              <w:rPr>
                <w:rStyle w:val="2check"/>
              </w:rPr>
            </w:pPr>
            <w:r>
              <w:rPr>
                <w:rStyle w:val="2check"/>
              </w:rPr>
              <w:t>Control System Studio</w:t>
            </w:r>
          </w:p>
        </w:tc>
      </w:tr>
      <w:tr w:rsidR="00C55C6D" w:rsidRPr="00AD584B" w:rsidTr="008A26B7">
        <w:tc>
          <w:tcPr>
            <w:tcW w:w="1809" w:type="dxa"/>
          </w:tcPr>
          <w:p w:rsidR="00C55C6D" w:rsidRDefault="00C55C6D" w:rsidP="00A5445E">
            <w:pPr>
              <w:pStyle w:val="BodyText-denser"/>
              <w:rPr>
                <w:rStyle w:val="2check"/>
              </w:rPr>
            </w:pPr>
            <w:r>
              <w:rPr>
                <w:rStyle w:val="2check"/>
              </w:rPr>
              <w:t>Beamline set</w:t>
            </w:r>
          </w:p>
        </w:tc>
        <w:tc>
          <w:tcPr>
            <w:tcW w:w="6838" w:type="dxa"/>
          </w:tcPr>
          <w:p w:rsidR="00C55C6D" w:rsidRDefault="00C55C6D" w:rsidP="00C55C6D">
            <w:pPr>
              <w:pStyle w:val="BodyText-denser"/>
              <w:rPr>
                <w:rStyle w:val="2check"/>
              </w:rPr>
            </w:pPr>
            <w:r>
              <w:rPr>
                <w:rStyle w:val="2check"/>
              </w:rPr>
              <w:t xml:space="preserve">Configuration that defines a set of PVs </w:t>
            </w:r>
          </w:p>
        </w:tc>
      </w:tr>
      <w:tr w:rsidR="00FD34B5" w:rsidRPr="00AD584B" w:rsidTr="008A26B7">
        <w:tc>
          <w:tcPr>
            <w:tcW w:w="1809" w:type="dxa"/>
          </w:tcPr>
          <w:p w:rsidR="00FD34B5" w:rsidRDefault="00FD34B5" w:rsidP="00A5445E">
            <w:pPr>
              <w:pStyle w:val="BodyText-denser"/>
              <w:rPr>
                <w:rStyle w:val="2check"/>
              </w:rPr>
            </w:pPr>
            <w:r>
              <w:rPr>
                <w:rStyle w:val="2check"/>
              </w:rPr>
              <w:t>Snapshot</w:t>
            </w:r>
          </w:p>
        </w:tc>
        <w:tc>
          <w:tcPr>
            <w:tcW w:w="6838" w:type="dxa"/>
          </w:tcPr>
          <w:p w:rsidR="00FD34B5" w:rsidRDefault="00FD34B5" w:rsidP="00C55C6D">
            <w:pPr>
              <w:pStyle w:val="BodyText-denser"/>
              <w:rPr>
                <w:rStyle w:val="2check"/>
              </w:rPr>
            </w:pPr>
            <w:r>
              <w:rPr>
                <w:rStyle w:val="2check"/>
              </w:rPr>
              <w:t>A recording of PV values at a specific time. The set of PVs is defined by the beamline set.</w:t>
            </w:r>
          </w:p>
        </w:tc>
      </w:tr>
    </w:tbl>
    <w:p w:rsidR="00E00888" w:rsidRPr="00AD584B" w:rsidRDefault="004C4734" w:rsidP="00E00888">
      <w:pPr>
        <w:pStyle w:val="Heading0"/>
      </w:pPr>
      <w:r w:rsidRPr="00AD584B">
        <w:rPr>
          <w:noProof/>
        </w:rPr>
        <w:fldChar w:fldCharType="begin"/>
      </w:r>
      <w:r w:rsidR="00E00888" w:rsidRPr="00AD584B">
        <w:rPr>
          <w:noProof/>
        </w:rPr>
        <w:instrText xml:space="preserve"> IF "</w:instrText>
      </w:r>
      <w:r w:rsidRPr="00AD584B">
        <w:rPr>
          <w:noProof/>
        </w:rPr>
        <w:fldChar w:fldCharType="begin"/>
      </w:r>
      <w:r w:rsidR="00E00888" w:rsidRPr="00AD584B">
        <w:rPr>
          <w:noProof/>
        </w:rPr>
        <w:instrText xml:space="preserve"> DOCPROPERTY Language</w:instrText>
      </w:r>
      <w:r w:rsidRPr="00AD584B">
        <w:rPr>
          <w:noProof/>
        </w:rPr>
        <w:fldChar w:fldCharType="separate"/>
      </w:r>
      <w:r w:rsidR="00320E8F">
        <w:rPr>
          <w:noProof/>
        </w:rPr>
        <w:instrText>English</w:instrText>
      </w:r>
      <w:r w:rsidRPr="00AD584B">
        <w:rPr>
          <w:noProof/>
        </w:rPr>
        <w:fldChar w:fldCharType="end"/>
      </w:r>
      <w:r w:rsidR="00E00888" w:rsidRPr="00AD584B">
        <w:rPr>
          <w:noProof/>
        </w:rPr>
        <w:instrText>"="English" "References" "Viri"</w:instrText>
      </w:r>
      <w:r w:rsidRPr="00AD584B">
        <w:rPr>
          <w:noProof/>
        </w:rPr>
        <w:fldChar w:fldCharType="separate"/>
      </w:r>
      <w:bookmarkStart w:id="7" w:name="_Ref338042395"/>
      <w:bookmarkStart w:id="8" w:name="_Ref338042394"/>
      <w:bookmarkStart w:id="9" w:name="_Ref338042393"/>
      <w:r w:rsidR="00863D0F" w:rsidRPr="00AD584B">
        <w:rPr>
          <w:noProof/>
        </w:rPr>
        <w:t>References</w:t>
      </w:r>
      <w:bookmarkEnd w:id="7"/>
      <w:bookmarkEnd w:id="8"/>
      <w:bookmarkEnd w:id="9"/>
      <w:r w:rsidRPr="00AD584B">
        <w:rPr>
          <w:noProof/>
        </w:rPr>
        <w:fldChar w:fldCharType="end"/>
      </w:r>
    </w:p>
    <w:p w:rsidR="00CE20C2" w:rsidRPr="00CE20C2" w:rsidRDefault="00CE20C2" w:rsidP="00CE20C2">
      <w:pPr>
        <w:pStyle w:val="Reference"/>
        <w:rPr>
          <w:rStyle w:val="2check"/>
          <w:lang w:val="fr-FR"/>
        </w:rPr>
      </w:pPr>
      <w:bookmarkStart w:id="10" w:name="_Ref432364746"/>
      <w:r w:rsidRPr="00CE20C2">
        <w:rPr>
          <w:rStyle w:val="2check"/>
          <w:lang w:val="fr-FR"/>
        </w:rPr>
        <w:t xml:space="preserve">Git: </w:t>
      </w:r>
      <w:hyperlink r:id="rId11" w:history="1">
        <w:r w:rsidRPr="00BA1F7B">
          <w:rPr>
            <w:rStyle w:val="Hyperlink"/>
            <w:lang w:val="fr-FR"/>
          </w:rPr>
          <w:t>https://git-scm.com/</w:t>
        </w:r>
      </w:hyperlink>
      <w:bookmarkEnd w:id="10"/>
      <w:r>
        <w:rPr>
          <w:rStyle w:val="2check"/>
          <w:lang w:val="fr-FR"/>
        </w:rPr>
        <w:t xml:space="preserve"> </w:t>
      </w:r>
    </w:p>
    <w:p w:rsidR="00C523F7" w:rsidRDefault="00CE20C2" w:rsidP="00CE20C2">
      <w:pPr>
        <w:pStyle w:val="Reference"/>
        <w:rPr>
          <w:rStyle w:val="2check"/>
        </w:rPr>
      </w:pPr>
      <w:bookmarkStart w:id="11" w:name="_Ref432364799"/>
      <w:r>
        <w:rPr>
          <w:rStyle w:val="2check"/>
        </w:rPr>
        <w:t xml:space="preserve">EPICS: </w:t>
      </w:r>
      <w:hyperlink r:id="rId12" w:history="1">
        <w:r w:rsidRPr="00BA1F7B">
          <w:rPr>
            <w:rStyle w:val="Hyperlink"/>
          </w:rPr>
          <w:t>http://www.aps.anl.gov/epics/</w:t>
        </w:r>
      </w:hyperlink>
      <w:bookmarkEnd w:id="11"/>
    </w:p>
    <w:p w:rsidR="00CE20C2" w:rsidRDefault="00CE20C2" w:rsidP="00CE20C2">
      <w:pPr>
        <w:pStyle w:val="Reference"/>
        <w:rPr>
          <w:rStyle w:val="2check"/>
        </w:rPr>
      </w:pPr>
      <w:bookmarkStart w:id="12" w:name="_Ref432364694"/>
      <w:r>
        <w:rPr>
          <w:rStyle w:val="2check"/>
        </w:rPr>
        <w:t xml:space="preserve">Control System Studio: </w:t>
      </w:r>
      <w:hyperlink r:id="rId13" w:history="1">
        <w:r w:rsidRPr="00BA1F7B">
          <w:rPr>
            <w:rStyle w:val="Hyperlink"/>
          </w:rPr>
          <w:t>http://controlsystemstudio.org/</w:t>
        </w:r>
      </w:hyperlink>
      <w:bookmarkEnd w:id="12"/>
    </w:p>
    <w:p w:rsidR="00CE20C2" w:rsidRDefault="00CE20C2" w:rsidP="00CE20C2">
      <w:pPr>
        <w:pStyle w:val="Reference"/>
        <w:rPr>
          <w:rStyle w:val="2check"/>
          <w:lang w:val="de-DE"/>
        </w:rPr>
      </w:pPr>
      <w:bookmarkStart w:id="13" w:name="_Ref432364812"/>
      <w:r w:rsidRPr="00CE20C2">
        <w:rPr>
          <w:rStyle w:val="2check"/>
          <w:lang w:val="de-DE"/>
        </w:rPr>
        <w:t xml:space="preserve">E(fx)clipse: </w:t>
      </w:r>
      <w:r w:rsidR="001B5BB4">
        <w:fldChar w:fldCharType="begin"/>
      </w:r>
      <w:r w:rsidR="001B5BB4" w:rsidRPr="001B5BB4">
        <w:rPr>
          <w:lang w:val="de-DE"/>
        </w:rPr>
        <w:instrText xml:space="preserve"> HYPERLINK "http://www.eclipse.org/efxclipse/index.html" </w:instrText>
      </w:r>
      <w:r w:rsidR="001B5BB4">
        <w:fldChar w:fldCharType="separate"/>
      </w:r>
      <w:r w:rsidRPr="00BA1F7B">
        <w:rPr>
          <w:rStyle w:val="Hyperlink"/>
          <w:lang w:val="de-DE"/>
        </w:rPr>
        <w:t>http://www.eclipse.org/efxclipse/index.html</w:t>
      </w:r>
      <w:r w:rsidR="001B5BB4">
        <w:rPr>
          <w:rStyle w:val="Hyperlink"/>
          <w:lang w:val="de-DE"/>
        </w:rPr>
        <w:fldChar w:fldCharType="end"/>
      </w:r>
      <w:r>
        <w:rPr>
          <w:rStyle w:val="2check"/>
          <w:lang w:val="de-DE"/>
        </w:rPr>
        <w:t xml:space="preserve"> </w:t>
      </w:r>
    </w:p>
    <w:p w:rsidR="001D58E2" w:rsidRPr="00CE20C2" w:rsidRDefault="001D58E2" w:rsidP="001D58E2">
      <w:pPr>
        <w:pStyle w:val="Reference"/>
        <w:rPr>
          <w:rStyle w:val="2check"/>
          <w:lang w:val="de-DE"/>
        </w:rPr>
      </w:pPr>
      <w:bookmarkStart w:id="14" w:name="_Ref444004530"/>
      <w:r>
        <w:rPr>
          <w:rStyle w:val="2check"/>
          <w:lang w:val="de-DE"/>
        </w:rPr>
        <w:t xml:space="preserve">CSV File specifications: </w:t>
      </w:r>
      <w:r w:rsidR="001B5BB4">
        <w:fldChar w:fldCharType="begin"/>
      </w:r>
      <w:r w:rsidR="001B5BB4">
        <w:instrText xml:space="preserve"> HYPERLINK "https://tools.ietf.org/html/rfc4180" </w:instrText>
      </w:r>
      <w:r w:rsidR="001B5BB4">
        <w:fldChar w:fldCharType="separate"/>
      </w:r>
      <w:r w:rsidRPr="00FB0F0A">
        <w:rPr>
          <w:rStyle w:val="Hyperlink"/>
          <w:lang w:val="de-DE"/>
        </w:rPr>
        <w:t>https://tools.ietf.org/html/rfc4180</w:t>
      </w:r>
      <w:r w:rsidR="001B5BB4">
        <w:rPr>
          <w:rStyle w:val="Hyperlink"/>
          <w:lang w:val="de-DE"/>
        </w:rPr>
        <w:fldChar w:fldCharType="end"/>
      </w:r>
      <w:bookmarkEnd w:id="14"/>
      <w:r>
        <w:rPr>
          <w:rStyle w:val="2check"/>
          <w:lang w:val="de-DE"/>
        </w:rPr>
        <w:t xml:space="preserve"> </w:t>
      </w:r>
    </w:p>
    <w:bookmarkEnd w:id="13"/>
    <w:p w:rsidR="00B3107F" w:rsidRPr="00CE20C2" w:rsidRDefault="00B3107F" w:rsidP="00600E96">
      <w:pPr>
        <w:rPr>
          <w:lang w:val="de-DE"/>
        </w:rPr>
      </w:pPr>
    </w:p>
    <w:p w:rsidR="00C92027" w:rsidRPr="00CE20C2" w:rsidRDefault="00C92027" w:rsidP="00600E96">
      <w:pPr>
        <w:rPr>
          <w:lang w:val="de-DE"/>
        </w:rPr>
        <w:sectPr w:rsidR="00C92027" w:rsidRPr="00CE20C2" w:rsidSect="000E3999">
          <w:headerReference w:type="even" r:id="rId14"/>
          <w:headerReference w:type="default" r:id="rId15"/>
          <w:footerReference w:type="even" r:id="rId16"/>
          <w:footerReference w:type="default" r:id="rId17"/>
          <w:headerReference w:type="first" r:id="rId18"/>
          <w:footerReference w:type="first" r:id="rId19"/>
          <w:pgSz w:w="11909" w:h="16834" w:code="9"/>
          <w:pgMar w:top="1276" w:right="1701" w:bottom="1134" w:left="1701" w:header="850" w:footer="567" w:gutter="0"/>
          <w:pgNumType w:start="1"/>
          <w:cols w:space="720"/>
          <w:noEndnote/>
          <w:titlePg/>
          <w:docGrid w:linePitch="272"/>
        </w:sectPr>
      </w:pPr>
    </w:p>
    <w:p w:rsidR="003B3431" w:rsidRDefault="003B3431" w:rsidP="00DE23BD">
      <w:pPr>
        <w:pStyle w:val="Heading1"/>
      </w:pPr>
      <w:bookmarkStart w:id="15" w:name="_Toc444253349"/>
      <w:r>
        <w:lastRenderedPageBreak/>
        <w:t>Introduction</w:t>
      </w:r>
      <w:bookmarkEnd w:id="15"/>
    </w:p>
    <w:p w:rsidR="005E61E4" w:rsidRPr="001A560B" w:rsidRDefault="00FD34B5" w:rsidP="005E61E4">
      <w:pPr>
        <w:pStyle w:val="BodyText"/>
      </w:pPr>
      <w:r>
        <w:t>Save and</w:t>
      </w:r>
      <w:r w:rsidR="005E61E4">
        <w:t xml:space="preserve"> </w:t>
      </w:r>
      <w:r w:rsidR="005E61E4" w:rsidRPr="001A560B">
        <w:t xml:space="preserve">restore is an advanced </w:t>
      </w:r>
      <w:r>
        <w:t xml:space="preserve">control system </w:t>
      </w:r>
      <w:r w:rsidR="005E61E4" w:rsidRPr="001A560B">
        <w:t xml:space="preserve">operator tool, which can be used during all stages of commissioning and operation of the machine or its parts. Its primary purpose is to </w:t>
      </w:r>
      <w:r w:rsidR="005E61E4">
        <w:t xml:space="preserve">record and </w:t>
      </w:r>
      <w:r w:rsidR="005E61E4" w:rsidRPr="001A560B">
        <w:t xml:space="preserve">store the values of different control system endpoints in order to examine, compare or restore them at any later time. </w:t>
      </w:r>
    </w:p>
    <w:p w:rsidR="005E61E4" w:rsidRPr="001A560B" w:rsidRDefault="005E61E4" w:rsidP="005E61E4">
      <w:pPr>
        <w:pStyle w:val="BodyText"/>
      </w:pPr>
      <w:r w:rsidRPr="001A560B">
        <w:t xml:space="preserve">The main users of the application are machine operators and machine physicists, who need a comfortable and easy mechanism to bring the machine into a known state. User can browse the sets of existing machine snapshots and apply the values from </w:t>
      </w:r>
      <w:r>
        <w:t xml:space="preserve">any </w:t>
      </w:r>
      <w:r w:rsidRPr="001A560B">
        <w:t xml:space="preserve">snapshot </w:t>
      </w:r>
      <w:r>
        <w:t>to the control system endpoints</w:t>
      </w:r>
      <w:r w:rsidRPr="001A560B">
        <w:t xml:space="preserve">. At the same time user is allowed to create a new snapshot of the current machine configuration in order to be able to reuse it later. Special tagging of the snapshots (e.g. </w:t>
      </w:r>
      <w:r w:rsidRPr="001A560B">
        <w:rPr>
          <w:i/>
          <w:iCs/>
        </w:rPr>
        <w:t>Golden Snapshot</w:t>
      </w:r>
      <w:r w:rsidRPr="001A560B">
        <w:t>) allows classifying the snapshots according to certain criteria.</w:t>
      </w:r>
    </w:p>
    <w:p w:rsidR="005E61E4" w:rsidRPr="001A560B" w:rsidRDefault="005E61E4" w:rsidP="005E61E4">
      <w:pPr>
        <w:pStyle w:val="BodyText"/>
      </w:pPr>
      <w:r w:rsidRPr="001A560B">
        <w:t xml:space="preserve">In addition to saving and restoring, the </w:t>
      </w:r>
      <w:r w:rsidR="00CE20C2">
        <w:t xml:space="preserve">GUI </w:t>
      </w:r>
      <w:r w:rsidRPr="001A560B">
        <w:t xml:space="preserve">also provides means to compare the values of different snapshots and adjust the values before restoring them. </w:t>
      </w:r>
    </w:p>
    <w:p w:rsidR="005E61E4" w:rsidRPr="005E61E4" w:rsidRDefault="005E61E4" w:rsidP="005E61E4">
      <w:pPr>
        <w:pStyle w:val="BodyText"/>
      </w:pPr>
    </w:p>
    <w:p w:rsidR="00DE23BD" w:rsidRDefault="003B3431" w:rsidP="00DE23BD">
      <w:pPr>
        <w:pStyle w:val="Heading1"/>
      </w:pPr>
      <w:bookmarkStart w:id="16" w:name="_Toc444253350"/>
      <w:r>
        <w:lastRenderedPageBreak/>
        <w:t>Use-cases</w:t>
      </w:r>
      <w:r w:rsidR="00C55C6D">
        <w:t xml:space="preserve"> &amp; Requirements</w:t>
      </w:r>
      <w:bookmarkEnd w:id="16"/>
    </w:p>
    <w:p w:rsidR="00C55C6D" w:rsidRDefault="00C55C6D" w:rsidP="00C55C6D">
      <w:pPr>
        <w:pStyle w:val="Heading2"/>
      </w:pPr>
      <w:bookmarkStart w:id="17" w:name="_Toc444253351"/>
      <w:r>
        <w:t>Use-cases</w:t>
      </w:r>
      <w:bookmarkEnd w:id="17"/>
    </w:p>
    <w:p w:rsidR="00690DA0" w:rsidRDefault="00690DA0" w:rsidP="00690DA0">
      <w:pPr>
        <w:pStyle w:val="BodyText"/>
        <w:spacing w:before="0" w:after="0"/>
      </w:pPr>
      <w:r>
        <w:t>The following use-cases have been provided by users:</w:t>
      </w:r>
    </w:p>
    <w:p w:rsidR="003B3431" w:rsidRDefault="003B3431" w:rsidP="003055F3">
      <w:pPr>
        <w:pStyle w:val="BodyText"/>
        <w:numPr>
          <w:ilvl w:val="0"/>
          <w:numId w:val="19"/>
        </w:numPr>
        <w:spacing w:before="0" w:after="0"/>
      </w:pPr>
      <w:r>
        <w:t xml:space="preserve">User is able to select beam types (branches) to save PV sets </w:t>
      </w:r>
    </w:p>
    <w:p w:rsidR="003B3431" w:rsidRDefault="003B3431" w:rsidP="003055F3">
      <w:pPr>
        <w:pStyle w:val="BodyText"/>
        <w:numPr>
          <w:ilvl w:val="0"/>
          <w:numId w:val="19"/>
        </w:numPr>
        <w:spacing w:before="0" w:after="0"/>
      </w:pPr>
      <w:r>
        <w:t xml:space="preserve">User is able to compare current PV setting to those previously saved </w:t>
      </w:r>
    </w:p>
    <w:p w:rsidR="003B3431" w:rsidRDefault="003B3431" w:rsidP="003055F3">
      <w:pPr>
        <w:pStyle w:val="BodyText"/>
        <w:numPr>
          <w:ilvl w:val="0"/>
          <w:numId w:val="19"/>
        </w:numPr>
        <w:spacing w:before="0" w:after="0"/>
      </w:pPr>
      <w:r>
        <w:t xml:space="preserve">User is able to compare previously saved PV sets </w:t>
      </w:r>
    </w:p>
    <w:p w:rsidR="003B3431" w:rsidRDefault="003B3431" w:rsidP="003055F3">
      <w:pPr>
        <w:pStyle w:val="BodyText"/>
        <w:numPr>
          <w:ilvl w:val="0"/>
          <w:numId w:val="19"/>
        </w:numPr>
        <w:spacing w:before="0" w:after="0"/>
      </w:pPr>
      <w:r>
        <w:t xml:space="preserve">User is able to scale a PV sets before applying sets </w:t>
      </w:r>
    </w:p>
    <w:p w:rsidR="003B3431" w:rsidRDefault="003B3431" w:rsidP="003055F3">
      <w:pPr>
        <w:pStyle w:val="BodyText"/>
        <w:numPr>
          <w:ilvl w:val="0"/>
          <w:numId w:val="19"/>
        </w:numPr>
        <w:spacing w:before="0" w:after="0"/>
      </w:pPr>
      <w:r>
        <w:t xml:space="preserve">User is able to select or deselect magnet types for scaling and applying sets (channelfinder) </w:t>
      </w:r>
    </w:p>
    <w:p w:rsidR="003B3431" w:rsidRDefault="003B3431" w:rsidP="003055F3">
      <w:pPr>
        <w:pStyle w:val="BodyText"/>
        <w:numPr>
          <w:ilvl w:val="0"/>
          <w:numId w:val="19"/>
        </w:numPr>
        <w:spacing w:before="0" w:after="0"/>
      </w:pPr>
      <w:r>
        <w:t xml:space="preserve">User is able to make a log entry referencing save set with comments </w:t>
      </w:r>
    </w:p>
    <w:p w:rsidR="003B3431" w:rsidRDefault="003B3431" w:rsidP="003055F3">
      <w:pPr>
        <w:pStyle w:val="BodyText"/>
        <w:numPr>
          <w:ilvl w:val="0"/>
          <w:numId w:val="19"/>
        </w:numPr>
        <w:spacing w:before="0" w:after="0"/>
      </w:pPr>
      <w:r>
        <w:t xml:space="preserve">User is able to compare local changes to PVs to reference set </w:t>
      </w:r>
    </w:p>
    <w:p w:rsidR="003B3431" w:rsidRDefault="003B3431" w:rsidP="003055F3">
      <w:pPr>
        <w:pStyle w:val="BodyText"/>
        <w:numPr>
          <w:ilvl w:val="0"/>
          <w:numId w:val="19"/>
        </w:numPr>
        <w:spacing w:before="0" w:after="0"/>
      </w:pPr>
      <w:r>
        <w:t xml:space="preserve">User is able to compare local changes to PVs to design optics </w:t>
      </w:r>
    </w:p>
    <w:p w:rsidR="003B3431" w:rsidRDefault="003B3431" w:rsidP="003055F3">
      <w:pPr>
        <w:pStyle w:val="BodyText"/>
        <w:numPr>
          <w:ilvl w:val="0"/>
          <w:numId w:val="19"/>
        </w:numPr>
        <w:spacing w:before="0" w:after="0"/>
      </w:pPr>
      <w:r>
        <w:t xml:space="preserve">User is able to make local changes and undo changes to previous commit </w:t>
      </w:r>
    </w:p>
    <w:p w:rsidR="003B3431" w:rsidRDefault="003B3431" w:rsidP="003055F3">
      <w:pPr>
        <w:pStyle w:val="BodyText"/>
        <w:numPr>
          <w:ilvl w:val="0"/>
          <w:numId w:val="19"/>
        </w:numPr>
        <w:spacing w:before="0" w:after="0"/>
      </w:pPr>
      <w:r>
        <w:t xml:space="preserve">User is able to save beam line sets, and save configuration of beam lines </w:t>
      </w:r>
    </w:p>
    <w:p w:rsidR="003B3431" w:rsidRPr="001B5BB4" w:rsidRDefault="003B3431" w:rsidP="003055F3">
      <w:pPr>
        <w:pStyle w:val="BodyText"/>
        <w:numPr>
          <w:ilvl w:val="0"/>
          <w:numId w:val="19"/>
        </w:numPr>
        <w:spacing w:before="0" w:after="0"/>
      </w:pPr>
      <w:r w:rsidRPr="001B5BB4">
        <w:t xml:space="preserve">User is able to select pvs context to send to configuration </w:t>
      </w:r>
    </w:p>
    <w:p w:rsidR="003B3431" w:rsidRDefault="003B3431" w:rsidP="003055F3">
      <w:pPr>
        <w:pStyle w:val="BodyText"/>
        <w:numPr>
          <w:ilvl w:val="0"/>
          <w:numId w:val="19"/>
        </w:numPr>
        <w:spacing w:before="0" w:after="0"/>
      </w:pPr>
      <w:r>
        <w:t xml:space="preserve">User can add "read only" pv for comparison </w:t>
      </w:r>
    </w:p>
    <w:p w:rsidR="003B3431" w:rsidRDefault="003B3431" w:rsidP="003055F3">
      <w:pPr>
        <w:pStyle w:val="BodyText"/>
        <w:numPr>
          <w:ilvl w:val="0"/>
          <w:numId w:val="19"/>
        </w:numPr>
        <w:spacing w:before="0" w:after="0"/>
      </w:pPr>
      <w:r>
        <w:t xml:space="preserve">User can tag save sets (great save, lattice configuration) </w:t>
      </w:r>
    </w:p>
    <w:p w:rsidR="003B3431" w:rsidRDefault="003B3431" w:rsidP="003055F3">
      <w:pPr>
        <w:pStyle w:val="BodyText"/>
        <w:numPr>
          <w:ilvl w:val="0"/>
          <w:numId w:val="19"/>
        </w:numPr>
        <w:spacing w:before="0" w:after="0"/>
      </w:pPr>
      <w:r>
        <w:t>API needs to allow changing of save set data column (load model, python scaling, etc.)</w:t>
      </w:r>
    </w:p>
    <w:p w:rsidR="00C55C6D" w:rsidRDefault="00C55C6D" w:rsidP="00C55C6D">
      <w:pPr>
        <w:pStyle w:val="Heading2"/>
      </w:pPr>
      <w:bookmarkStart w:id="18" w:name="_Toc444253352"/>
      <w:r>
        <w:t>Requirements</w:t>
      </w:r>
      <w:bookmarkEnd w:id="18"/>
    </w:p>
    <w:p w:rsidR="003C686C" w:rsidRDefault="00690DA0" w:rsidP="009B20C9">
      <w:pPr>
        <w:pStyle w:val="BodyText"/>
        <w:spacing w:before="0" w:after="0"/>
        <w:jc w:val="left"/>
      </w:pPr>
      <w:r>
        <w:t>From the above use-cases we derive the following requirements:</w:t>
      </w:r>
    </w:p>
    <w:p w:rsidR="00C55C6D" w:rsidRDefault="00C55C6D" w:rsidP="003055F3">
      <w:pPr>
        <w:pStyle w:val="BodyText"/>
        <w:numPr>
          <w:ilvl w:val="0"/>
          <w:numId w:val="20"/>
        </w:numPr>
        <w:spacing w:before="0" w:after="0"/>
        <w:jc w:val="left"/>
      </w:pPr>
      <w:r>
        <w:t>It shall be possible to define and save a beamline set (configuration).</w:t>
      </w:r>
    </w:p>
    <w:p w:rsidR="00690DA0" w:rsidRDefault="00690DA0" w:rsidP="003055F3">
      <w:pPr>
        <w:pStyle w:val="BodyText"/>
        <w:numPr>
          <w:ilvl w:val="0"/>
          <w:numId w:val="20"/>
        </w:numPr>
        <w:spacing w:before="0" w:after="0"/>
        <w:jc w:val="left"/>
      </w:pPr>
      <w:r>
        <w:t xml:space="preserve">It shall be possible to </w:t>
      </w:r>
      <w:r w:rsidR="00C55C6D">
        <w:t xml:space="preserve">take a snapshot of PV values </w:t>
      </w:r>
      <w:r w:rsidR="009B20C9">
        <w:t xml:space="preserve">for a selected beamline set </w:t>
      </w:r>
      <w:r w:rsidR="00C55C6D">
        <w:t>and store it.</w:t>
      </w:r>
    </w:p>
    <w:p w:rsidR="009B20C9" w:rsidRDefault="009B20C9" w:rsidP="003055F3">
      <w:pPr>
        <w:pStyle w:val="BodyText"/>
        <w:numPr>
          <w:ilvl w:val="0"/>
          <w:numId w:val="20"/>
        </w:numPr>
        <w:spacing w:before="0" w:after="0"/>
        <w:jc w:val="left"/>
      </w:pPr>
      <w:r>
        <w:t>It shall be possible to set the values from a snapshot to corresponding PVs.</w:t>
      </w:r>
    </w:p>
    <w:p w:rsidR="009B20C9" w:rsidRDefault="00A91D00" w:rsidP="003055F3">
      <w:pPr>
        <w:pStyle w:val="BodyText"/>
        <w:numPr>
          <w:ilvl w:val="0"/>
          <w:numId w:val="20"/>
        </w:numPr>
        <w:spacing w:before="0" w:after="0"/>
        <w:jc w:val="left"/>
      </w:pPr>
      <w:r>
        <w:t>It shall be possible to</w:t>
      </w:r>
      <w:r w:rsidR="009B20C9">
        <w:t xml:space="preserve"> edit the values in the snapshot before saving or before setting the values to PVs.</w:t>
      </w:r>
    </w:p>
    <w:p w:rsidR="00A91D00" w:rsidRDefault="00A91D00" w:rsidP="003055F3">
      <w:pPr>
        <w:pStyle w:val="BodyText"/>
        <w:numPr>
          <w:ilvl w:val="0"/>
          <w:numId w:val="20"/>
        </w:numPr>
        <w:spacing w:before="0" w:after="0"/>
        <w:jc w:val="left"/>
      </w:pPr>
      <w:r>
        <w:t xml:space="preserve">It shall be possible to modify (e.g. scale) the entire set of values in a snapshot through a public API. </w:t>
      </w:r>
    </w:p>
    <w:p w:rsidR="00CC1035" w:rsidRDefault="00A91D00" w:rsidP="003055F3">
      <w:pPr>
        <w:pStyle w:val="BodyText"/>
        <w:numPr>
          <w:ilvl w:val="0"/>
          <w:numId w:val="20"/>
        </w:numPr>
        <w:spacing w:before="0" w:after="0"/>
        <w:jc w:val="left"/>
      </w:pPr>
      <w:r>
        <w:t xml:space="preserve">It shall be possible </w:t>
      </w:r>
      <w:r w:rsidR="009B20C9">
        <w:t xml:space="preserve">to exclude PVs </w:t>
      </w:r>
      <w:r>
        <w:t xml:space="preserve">from actions (e.g. excluded PV shall not be modified </w:t>
      </w:r>
      <w:r w:rsidR="00AE21FE">
        <w:t>(i.e.</w:t>
      </w:r>
      <w:r>
        <w:t xml:space="preserve"> scaled</w:t>
      </w:r>
      <w:r w:rsidR="00AE21FE">
        <w:t>)</w:t>
      </w:r>
      <w:r w:rsidR="00F96899">
        <w:t>, PV value</w:t>
      </w:r>
      <w:r>
        <w:t xml:space="preserve"> shall also not be set when the snapshot is </w:t>
      </w:r>
      <w:r w:rsidR="00F96899">
        <w:t>restored</w:t>
      </w:r>
      <w:r>
        <w:t>)</w:t>
      </w:r>
      <w:r w:rsidR="009B20C9">
        <w:t>.</w:t>
      </w:r>
    </w:p>
    <w:p w:rsidR="009B20C9" w:rsidRDefault="009B20C9" w:rsidP="003055F3">
      <w:pPr>
        <w:pStyle w:val="BodyText"/>
        <w:numPr>
          <w:ilvl w:val="0"/>
          <w:numId w:val="20"/>
        </w:numPr>
        <w:spacing w:before="0" w:after="0"/>
        <w:jc w:val="left"/>
      </w:pPr>
      <w:r>
        <w:t>It shall be possible to comp</w:t>
      </w:r>
      <w:r w:rsidR="00A91D00">
        <w:t>are values of any two snapshots and design optics.</w:t>
      </w:r>
    </w:p>
    <w:p w:rsidR="00A91D00" w:rsidRDefault="00A91D00" w:rsidP="003055F3">
      <w:pPr>
        <w:pStyle w:val="BodyText"/>
        <w:numPr>
          <w:ilvl w:val="0"/>
          <w:numId w:val="20"/>
        </w:numPr>
        <w:spacing w:before="0" w:after="0"/>
        <w:jc w:val="left"/>
      </w:pPr>
      <w:r>
        <w:t xml:space="preserve">It shall be possible to add a read-only PV to the snapshot PV list and display the archived value </w:t>
      </w:r>
      <w:r w:rsidR="00CC1035">
        <w:t>o</w:t>
      </w:r>
      <w:r>
        <w:t>f the PV at the time when the snapshot was taken.</w:t>
      </w:r>
    </w:p>
    <w:p w:rsidR="00A91D00" w:rsidRDefault="00A91D00" w:rsidP="003055F3">
      <w:pPr>
        <w:pStyle w:val="BodyText"/>
        <w:numPr>
          <w:ilvl w:val="0"/>
          <w:numId w:val="20"/>
        </w:numPr>
        <w:spacing w:before="0" w:after="0"/>
        <w:jc w:val="left"/>
      </w:pPr>
      <w:r>
        <w:t>It shall be possible to tag the saved snapshots.</w:t>
      </w:r>
    </w:p>
    <w:p w:rsidR="00CC1035" w:rsidRDefault="00CC1035" w:rsidP="00CC1035">
      <w:pPr>
        <w:pStyle w:val="BodyText"/>
        <w:spacing w:before="0" w:after="0"/>
        <w:jc w:val="left"/>
      </w:pPr>
    </w:p>
    <w:p w:rsidR="00973236" w:rsidRDefault="00FD34B5" w:rsidP="00FD34B5">
      <w:pPr>
        <w:pStyle w:val="Heading1"/>
      </w:pPr>
      <w:bookmarkStart w:id="19" w:name="_Toc444253353"/>
      <w:r>
        <w:lastRenderedPageBreak/>
        <w:t>Design</w:t>
      </w:r>
      <w:bookmarkEnd w:id="19"/>
    </w:p>
    <w:p w:rsidR="00FD34B5" w:rsidRDefault="00FD34B5" w:rsidP="00FD34B5">
      <w:pPr>
        <w:pStyle w:val="BodyText"/>
        <w:spacing w:before="0" w:after="0"/>
      </w:pPr>
      <w:r w:rsidRPr="001A560B">
        <w:t>S</w:t>
      </w:r>
      <w:r>
        <w:t>ave and Restore</w:t>
      </w:r>
      <w:r w:rsidRPr="001A560B">
        <w:t xml:space="preserve"> will be implemented as a two tier application and will access other services in order to retrieve information required to perform the necessary tasks. The primary part of the application is the storage facility, which will contain all shared information, such as the </w:t>
      </w:r>
      <w:r>
        <w:t>beamline sets</w:t>
      </w:r>
      <w:r w:rsidRPr="001A560B">
        <w:t xml:space="preserve">, snapshots, tags </w:t>
      </w:r>
      <w:r>
        <w:t xml:space="preserve">and comments </w:t>
      </w:r>
      <w:r w:rsidRPr="001A560B">
        <w:t>etc.</w:t>
      </w:r>
      <w:r>
        <w:t xml:space="preserve"> </w:t>
      </w:r>
      <w:r w:rsidRPr="001A560B">
        <w:t>The second part of the app</w:t>
      </w:r>
      <w:r>
        <w:t>lication is the user interface</w:t>
      </w:r>
      <w:r w:rsidRPr="001A560B">
        <w:t xml:space="preserve">, which will be connected to the storage and will have read and write </w:t>
      </w:r>
      <w:r w:rsidR="00CE20C2">
        <w:t xml:space="preserve">access </w:t>
      </w:r>
      <w:r>
        <w:t>for</w:t>
      </w:r>
      <w:r w:rsidRPr="001A560B">
        <w:t xml:space="preserve"> it. </w:t>
      </w:r>
    </w:p>
    <w:p w:rsidR="00FD34B5" w:rsidRDefault="00FD34B5" w:rsidP="00FD34B5">
      <w:pPr>
        <w:pStyle w:val="BodyText"/>
      </w:pPr>
      <w:r>
        <w:t>Git</w:t>
      </w:r>
      <w:r w:rsidR="00CE20C2">
        <w:t xml:space="preserve"> </w:t>
      </w:r>
      <w:r w:rsidR="00CE20C2">
        <w:fldChar w:fldCharType="begin"/>
      </w:r>
      <w:r w:rsidR="00CE20C2">
        <w:instrText xml:space="preserve"> REF _Ref432364746 \r \h </w:instrText>
      </w:r>
      <w:r w:rsidR="00CE20C2">
        <w:fldChar w:fldCharType="separate"/>
      </w:r>
      <w:r w:rsidR="00320E8F">
        <w:t>[1]</w:t>
      </w:r>
      <w:r w:rsidR="00CE20C2">
        <w:fldChar w:fldCharType="end"/>
      </w:r>
      <w:r>
        <w:t xml:space="preserve"> will be used in initial implementation of the data storage, while the GUI will be implemented as part of the Control System Studio</w:t>
      </w:r>
      <w:r w:rsidR="00CE20C2">
        <w:t xml:space="preserve"> </w:t>
      </w:r>
      <w:r w:rsidR="00CE20C2">
        <w:fldChar w:fldCharType="begin"/>
      </w:r>
      <w:r w:rsidR="00CE20C2">
        <w:instrText xml:space="preserve"> REF _Ref432364694 \r \h </w:instrText>
      </w:r>
      <w:r w:rsidR="00CE20C2">
        <w:fldChar w:fldCharType="separate"/>
      </w:r>
      <w:r w:rsidR="00320E8F">
        <w:t>[3]</w:t>
      </w:r>
      <w:r w:rsidR="00CE20C2">
        <w:fldChar w:fldCharType="end"/>
      </w:r>
      <w:r>
        <w:t xml:space="preserve">. </w:t>
      </w:r>
    </w:p>
    <w:p w:rsidR="00B30726" w:rsidRPr="001A560B" w:rsidRDefault="00B30726" w:rsidP="00B30726">
      <w:pPr>
        <w:pStyle w:val="Heading2"/>
        <w:keepLines/>
        <w:widowControl/>
        <w:pBdr>
          <w:bottom w:val="none" w:sz="0" w:space="0" w:color="auto"/>
        </w:pBdr>
        <w:autoSpaceDE/>
        <w:autoSpaceDN/>
        <w:adjustRightInd/>
        <w:spacing w:before="200" w:after="0" w:line="276" w:lineRule="auto"/>
        <w:ind w:firstLine="18"/>
      </w:pPr>
      <w:bookmarkStart w:id="20" w:name="_Toc428883864"/>
      <w:bookmarkStart w:id="21" w:name="_Toc444253354"/>
      <w:r w:rsidRPr="001A560B">
        <w:t>Data Storage</w:t>
      </w:r>
      <w:bookmarkEnd w:id="20"/>
      <w:bookmarkEnd w:id="21"/>
    </w:p>
    <w:p w:rsidR="00B30726" w:rsidRPr="001A560B" w:rsidRDefault="00B30726" w:rsidP="00B30726">
      <w:pPr>
        <w:pStyle w:val="BodyText"/>
        <w:spacing w:before="0" w:after="0"/>
      </w:pPr>
      <w:r w:rsidRPr="001A560B">
        <w:t xml:space="preserve">The data storage part of </w:t>
      </w:r>
      <w:r w:rsidR="002935D1">
        <w:t xml:space="preserve">save and restore </w:t>
      </w:r>
      <w:r w:rsidRPr="001A560B">
        <w:t xml:space="preserve">will be implemented in Git. Git is a distributed revision control system, </w:t>
      </w:r>
      <w:r>
        <w:t>primarily used for managing source code</w:t>
      </w:r>
      <w:r w:rsidRPr="001A560B">
        <w:t xml:space="preserve">. </w:t>
      </w:r>
      <w:r>
        <w:t>It</w:t>
      </w:r>
      <w:r w:rsidRPr="001A560B">
        <w:t xml:space="preserve"> offers a convenient way to track changes to files, compare different versions, searching, branching etc. These features will be wrapped by a client library, which will hide the git logic and offer them as required</w:t>
      </w:r>
      <w:r>
        <w:t xml:space="preserve"> by the GUI</w:t>
      </w:r>
      <w:r w:rsidRPr="001A560B">
        <w:t>.</w:t>
      </w:r>
    </w:p>
    <w:p w:rsidR="00B30726" w:rsidRPr="001A560B" w:rsidRDefault="00B30726" w:rsidP="00B30726">
      <w:pPr>
        <w:pStyle w:val="BodyText"/>
        <w:spacing w:before="0" w:after="0"/>
      </w:pPr>
      <w:r w:rsidRPr="001A560B">
        <w:t xml:space="preserve">A central repository will be created, which will hold all </w:t>
      </w:r>
      <w:r>
        <w:t>beamline sets</w:t>
      </w:r>
      <w:r w:rsidRPr="001A560B">
        <w:t xml:space="preserve"> and snapshots ever created and to which all clients will have access. </w:t>
      </w:r>
      <w:r>
        <w:t>Client</w:t>
      </w:r>
      <w:r w:rsidRPr="001A560B">
        <w:t xml:space="preserve"> </w:t>
      </w:r>
      <w:r>
        <w:t xml:space="preserve">Application </w:t>
      </w:r>
      <w:r w:rsidRPr="001A560B">
        <w:t xml:space="preserve">will create a local clone of this repository and keep it updated with the central repository. This will give the </w:t>
      </w:r>
      <w:r>
        <w:t>client</w:t>
      </w:r>
      <w:r w:rsidRPr="001A560B">
        <w:t xml:space="preserve"> access to all files. User will be able to make changes to the files, such as editing a </w:t>
      </w:r>
      <w:r>
        <w:t>beamline set</w:t>
      </w:r>
      <w:r w:rsidRPr="001A560B">
        <w:t xml:space="preserve"> or taking a new snapshot of PV values</w:t>
      </w:r>
      <w:r>
        <w:t xml:space="preserve"> for a particular beamline set</w:t>
      </w:r>
      <w:r w:rsidRPr="001A560B">
        <w:t xml:space="preserve">. When </w:t>
      </w:r>
      <w:r>
        <w:t>satisfied</w:t>
      </w:r>
      <w:r w:rsidRPr="001A560B">
        <w:t xml:space="preserve"> with the result, user will provide a commit log and commit the changes to the repository. All changes will then be pushed back to the central repository and made available to other clients. </w:t>
      </w:r>
      <w:r w:rsidR="002935D1">
        <w:t>A single commit will always contain only one file.</w:t>
      </w:r>
    </w:p>
    <w:p w:rsidR="00B30726" w:rsidRPr="00C66724" w:rsidRDefault="00B30726" w:rsidP="00C66724">
      <w:pPr>
        <w:pStyle w:val="Heading4"/>
      </w:pPr>
      <w:bookmarkStart w:id="22" w:name="_Toc444253355"/>
      <w:r w:rsidRPr="00C66724">
        <w:t>Snapshots</w:t>
      </w:r>
      <w:bookmarkEnd w:id="22"/>
    </w:p>
    <w:p w:rsidR="00B30726" w:rsidRDefault="00B30726" w:rsidP="00B30726">
      <w:pPr>
        <w:pStyle w:val="BodyText"/>
        <w:spacing w:before="0" w:after="0"/>
      </w:pPr>
      <w:r w:rsidRPr="001A560B">
        <w:t xml:space="preserve">Every snapshot that is taken by the </w:t>
      </w:r>
      <w:r>
        <w:t>client application</w:t>
      </w:r>
      <w:r w:rsidRPr="001A560B">
        <w:t xml:space="preserve"> will be included in its own commit with a commit comment</w:t>
      </w:r>
      <w:r>
        <w:t xml:space="preserve"> and unique</w:t>
      </w:r>
      <w:r w:rsidRPr="001A560B">
        <w:t xml:space="preserve"> hash</w:t>
      </w:r>
      <w:r>
        <w:t xml:space="preserve"> (generated automatically by git)</w:t>
      </w:r>
      <w:r w:rsidRPr="001A560B">
        <w:t xml:space="preserve">. This will allow to track the changes to the snapshots and to retrieve any version </w:t>
      </w:r>
      <w:r>
        <w:t xml:space="preserve">of the snapshot </w:t>
      </w:r>
      <w:r w:rsidRPr="001A560B">
        <w:t xml:space="preserve">that was ever made. The commit message should be elaborative enough to explain why the snapshot was taken. </w:t>
      </w:r>
    </w:p>
    <w:p w:rsidR="00B30726" w:rsidRPr="001A560B" w:rsidRDefault="00B30726" w:rsidP="00C66724">
      <w:pPr>
        <w:pStyle w:val="Heading4"/>
      </w:pPr>
      <w:bookmarkStart w:id="23" w:name="_Toc444253356"/>
      <w:r>
        <w:t>Beamline Sets</w:t>
      </w:r>
      <w:bookmarkEnd w:id="23"/>
    </w:p>
    <w:p w:rsidR="00B30726" w:rsidRDefault="00B30726" w:rsidP="00B30726">
      <w:pPr>
        <w:pStyle w:val="BodyText"/>
        <w:spacing w:before="0" w:after="0"/>
      </w:pPr>
      <w:r w:rsidRPr="001A560B">
        <w:t xml:space="preserve">Similarly to snapshots, user will be allowed to modify and save </w:t>
      </w:r>
      <w:r>
        <w:t>beamline set</w:t>
      </w:r>
      <w:r w:rsidRPr="001A560B">
        <w:t xml:space="preserve"> file. Each modification could either be stored as a change to the existing </w:t>
      </w:r>
      <w:r>
        <w:t>beamline set</w:t>
      </w:r>
      <w:r w:rsidRPr="001A560B">
        <w:t xml:space="preserve"> or as a new file. When the modification is stored as a change, the </w:t>
      </w:r>
      <w:r>
        <w:t>beamline set</w:t>
      </w:r>
      <w:r w:rsidRPr="001A560B">
        <w:t xml:space="preserve"> will keep its reference to the snapshots, even if a snapshot now contains different PVs. If the </w:t>
      </w:r>
      <w:r>
        <w:t>beamline set</w:t>
      </w:r>
      <w:r w:rsidRPr="001A560B">
        <w:t xml:space="preserve"> file is stored as a new file, no snapshots will be associated with it.</w:t>
      </w:r>
    </w:p>
    <w:p w:rsidR="0032599A" w:rsidRDefault="0032599A" w:rsidP="0032599A">
      <w:pPr>
        <w:pStyle w:val="Heading4"/>
      </w:pPr>
      <w:bookmarkStart w:id="24" w:name="_Toc444253357"/>
      <w:r>
        <w:t>Base Levels</w:t>
      </w:r>
      <w:bookmarkEnd w:id="24"/>
    </w:p>
    <w:p w:rsidR="0032599A" w:rsidRDefault="0032599A" w:rsidP="00B30726">
      <w:pPr>
        <w:pStyle w:val="BodyText"/>
        <w:spacing w:before="0" w:after="0"/>
      </w:pPr>
      <w:r>
        <w:t>Base levels are the top most directories in the repository. They are used to separate the sets and snapshots that belong to different experiments or setups.</w:t>
      </w:r>
    </w:p>
    <w:p w:rsidR="00B30726" w:rsidRDefault="00B30726" w:rsidP="00C66724">
      <w:pPr>
        <w:pStyle w:val="Heading4"/>
      </w:pPr>
      <w:bookmarkStart w:id="25" w:name="_Toc444253358"/>
      <w:r w:rsidRPr="001A560B">
        <w:t>Branches</w:t>
      </w:r>
      <w:bookmarkEnd w:id="25"/>
    </w:p>
    <w:p w:rsidR="00617AD3" w:rsidRPr="00E23E1D" w:rsidRDefault="00B30726" w:rsidP="00617AD3">
      <w:pPr>
        <w:pStyle w:val="BodyText"/>
      </w:pPr>
      <w:r>
        <w:lastRenderedPageBreak/>
        <w:t xml:space="preserve">Branches can be used to separate particular beamline sets and snapshots from the common user. </w:t>
      </w:r>
      <w:r w:rsidRPr="001A560B">
        <w:t>In day-to-day operation all users will work on the same git branch. However, at certain times (e</w:t>
      </w:r>
      <w:r w:rsidR="00903BCE">
        <w:t>.g. testing of a new equipment)</w:t>
      </w:r>
      <w:r w:rsidRPr="001A560B">
        <w:t xml:space="preserve"> users might want to create </w:t>
      </w:r>
      <w:r w:rsidR="00903BCE">
        <w:t>beamline set files</w:t>
      </w:r>
      <w:r w:rsidRPr="001A560B">
        <w:t xml:space="preserve"> and snapshots, which they do not want </w:t>
      </w:r>
      <w:r w:rsidR="00903BCE">
        <w:t xml:space="preserve">them </w:t>
      </w:r>
      <w:r w:rsidRPr="001A560B">
        <w:t xml:space="preserve">to be visible to the operators. In such case, user will be able to switch to a new git branch. All changes made on that branch will only be visible there, unless explicitly merged into the </w:t>
      </w:r>
      <w:r>
        <w:t>master</w:t>
      </w:r>
      <w:r w:rsidRPr="001A560B">
        <w:t xml:space="preserve"> branch. The same approach can also be used during major machine upgrades; using a new branch in such case </w:t>
      </w:r>
      <w:r>
        <w:t xml:space="preserve">will </w:t>
      </w:r>
      <w:r w:rsidRPr="001A560B">
        <w:t>clearly distinguish which snapshots belong to the pre-upgrade and which to post-upgrade era.</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37"/>
        <w:gridCol w:w="8235"/>
      </w:tblGrid>
      <w:tr w:rsidR="00617AD3" w:rsidTr="008B60A3">
        <w:trPr>
          <w:cantSplit/>
        </w:trPr>
        <w:tc>
          <w:tcPr>
            <w:tcW w:w="851" w:type="dxa"/>
            <w:shd w:val="clear" w:color="auto" w:fill="F3F3F3"/>
            <w:vAlign w:val="center"/>
          </w:tcPr>
          <w:p w:rsidR="00617AD3" w:rsidRPr="00B15075" w:rsidRDefault="00617AD3" w:rsidP="008B60A3">
            <w:pPr>
              <w:pStyle w:val="BodyText-denser"/>
            </w:pPr>
            <w:r>
              <w:rPr>
                <w:noProof/>
                <w:lang w:val="sl-SI" w:eastAsia="sl-SI"/>
              </w:rPr>
              <w:drawing>
                <wp:inline distT="0" distB="0" distL="0" distR="0" wp14:anchorId="7C503E13" wp14:editId="2D6A609B">
                  <wp:extent cx="397510" cy="397510"/>
                  <wp:effectExtent l="19050" t="0" r="254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8788" w:type="dxa"/>
            <w:shd w:val="clear" w:color="auto" w:fill="F3F3F3"/>
            <w:vAlign w:val="center"/>
          </w:tcPr>
          <w:p w:rsidR="00617AD3" w:rsidRDefault="00617AD3" w:rsidP="00617AD3">
            <w:pPr>
              <w:pStyle w:val="BodyText-denser"/>
            </w:pPr>
            <w:r>
              <w:t>Initially it was suggested that branches could be used to separate snapshots that belong to different experiments or elements. On the positive side this would clearly separate which versions of snapshots and beamline sets belong to a particular experiment. On the other hand, it would present a significant overhead when trying to load and compare snapshots from different experiments. Loading the file contents from git repository requires first to check</w:t>
            </w:r>
            <w:r w:rsidR="00235ADA">
              <w:t>-</w:t>
            </w:r>
            <w:r>
              <w:t>out the entire branch</w:t>
            </w:r>
            <w:r w:rsidR="008F7A63">
              <w:t>,</w:t>
            </w:r>
            <w:r>
              <w:t xml:space="preserve"> which (depending on the structure of the branches) may require several seconds to complete.  </w:t>
            </w:r>
          </w:p>
          <w:p w:rsidR="008F7A63" w:rsidRPr="00B15075" w:rsidRDefault="008F7A63" w:rsidP="00235ADA">
            <w:pPr>
              <w:pStyle w:val="BodyText-denser"/>
            </w:pPr>
            <w:r>
              <w:t>In addition, we use git and file system for practical reasons, so that anyone can easily access any file. While branches are not a rocket science, working with them can be dreadful, for someone who is not familiar with git.</w:t>
            </w:r>
          </w:p>
        </w:tc>
      </w:tr>
    </w:tbl>
    <w:p w:rsidR="00C66724" w:rsidRPr="00232CC9" w:rsidRDefault="00C66724" w:rsidP="00232CC9">
      <w:pPr>
        <w:pStyle w:val="Heading3"/>
      </w:pPr>
      <w:bookmarkStart w:id="26" w:name="_Toc428883865"/>
      <w:bookmarkStart w:id="27" w:name="_Toc444253359"/>
      <w:r w:rsidRPr="00232CC9">
        <w:t>Repository Structure</w:t>
      </w:r>
      <w:bookmarkEnd w:id="26"/>
      <w:bookmarkEnd w:id="27"/>
    </w:p>
    <w:p w:rsidR="00C66724" w:rsidRDefault="00C66724" w:rsidP="00C66724">
      <w:pPr>
        <w:pStyle w:val="BodyText"/>
      </w:pPr>
      <w:r w:rsidRPr="001A560B">
        <w:t xml:space="preserve">Most of the actions performed on the git repository will be done by the </w:t>
      </w:r>
      <w:r>
        <w:t>Save and Restore GUI client</w:t>
      </w:r>
      <w:r w:rsidRPr="001A560B">
        <w:t xml:space="preserve"> and will be hidden from the user. However, some expert users might need to manage the files manually; therefore, the structure of the file system is important. </w:t>
      </w:r>
      <w:r w:rsidR="00EB4F9A">
        <w:t>Two</w:t>
      </w:r>
      <w:r w:rsidRPr="001A560B">
        <w:t xml:space="preserve"> different types of files will exist in the system: </w:t>
      </w:r>
      <w:r>
        <w:t xml:space="preserve">beamline sets </w:t>
      </w:r>
      <w:r w:rsidRPr="001A560B">
        <w:t>files</w:t>
      </w:r>
      <w:r w:rsidR="00EB4F9A">
        <w:t xml:space="preserve"> and</w:t>
      </w:r>
      <w:r w:rsidRPr="001A560B">
        <w:t xml:space="preserve"> snapshot files. In order to distinguish them they will have different file extensions:</w:t>
      </w:r>
    </w:p>
    <w:p w:rsidR="008B60A3" w:rsidRDefault="008B60A3" w:rsidP="008B60A3">
      <w:pPr>
        <w:pStyle w:val="BodyText"/>
        <w:numPr>
          <w:ilvl w:val="0"/>
          <w:numId w:val="22"/>
        </w:numPr>
      </w:pPr>
      <w:r>
        <w:t>Beamline set</w:t>
      </w:r>
      <w:r w:rsidRPr="001A560B">
        <w:t xml:space="preserve"> file will be described by the extension .</w:t>
      </w:r>
      <w:r>
        <w:t>bms</w:t>
      </w:r>
      <w:r w:rsidRPr="001A560B">
        <w:t xml:space="preserve"> (</w:t>
      </w:r>
      <w:r>
        <w:t>BeaMline Set</w:t>
      </w:r>
      <w:r w:rsidRPr="001A560B">
        <w:t>)</w:t>
      </w:r>
    </w:p>
    <w:p w:rsidR="008B60A3" w:rsidRDefault="008B60A3" w:rsidP="008B60A3">
      <w:pPr>
        <w:pStyle w:val="BodyText"/>
        <w:numPr>
          <w:ilvl w:val="0"/>
          <w:numId w:val="22"/>
        </w:numPr>
      </w:pPr>
      <w:r w:rsidRPr="001A560B">
        <w:t>Snapshot file will be described by the extension .snp (SNaPshot)</w:t>
      </w:r>
    </w:p>
    <w:p w:rsidR="008B60A3" w:rsidRDefault="00C66724" w:rsidP="008B60A3">
      <w:pPr>
        <w:pStyle w:val="BodyText"/>
      </w:pPr>
      <w:r w:rsidRPr="001A560B">
        <w:t xml:space="preserve">The most common search operation on the repository will be to locate the list of </w:t>
      </w:r>
      <w:r w:rsidR="008B60A3">
        <w:t>beamline set</w:t>
      </w:r>
      <w:r w:rsidRPr="001A560B">
        <w:t xml:space="preserve"> files that match certain criteria</w:t>
      </w:r>
      <w:r w:rsidR="008B60A3">
        <w:t xml:space="preserve"> (e.g. all sets valid for </w:t>
      </w:r>
      <w:r w:rsidR="00235ADA">
        <w:t xml:space="preserve">specific isotope of </w:t>
      </w:r>
      <w:r w:rsidR="008B60A3">
        <w:t>Pb</w:t>
      </w:r>
      <w:r w:rsidR="00235ADA">
        <w:t>, with a specific charge</w:t>
      </w:r>
      <w:r w:rsidR="008B60A3">
        <w:t>)</w:t>
      </w:r>
      <w:r w:rsidRPr="001A560B">
        <w:t xml:space="preserve">. While git offers search mechanisms that can be useful in such cases, the structure will be kept user friendly – the </w:t>
      </w:r>
      <w:r w:rsidR="008B60A3">
        <w:t xml:space="preserve">beamline sets </w:t>
      </w:r>
      <w:r w:rsidRPr="001A560B">
        <w:t xml:space="preserve">files will be located in their own directory and so will be snapshot files. To further organize the files, they can </w:t>
      </w:r>
      <w:r w:rsidR="008B60A3">
        <w:t xml:space="preserve">(optionally) </w:t>
      </w:r>
      <w:r w:rsidRPr="001A560B">
        <w:t>be placed inside subdirectories that more precisely specify what part of the system the</w:t>
      </w:r>
      <w:r w:rsidR="008B60A3">
        <w:t>y</w:t>
      </w:r>
      <w:r>
        <w:t xml:space="preserve"> relate</w:t>
      </w:r>
      <w:r w:rsidRPr="001A560B">
        <w:t xml:space="preserve"> to. </w:t>
      </w:r>
    </w:p>
    <w:p w:rsidR="00C66724" w:rsidRPr="001A560B" w:rsidRDefault="00C66724" w:rsidP="008B60A3">
      <w:pPr>
        <w:pStyle w:val="BodyText"/>
      </w:pPr>
      <w:r w:rsidRPr="001A560B">
        <w:t xml:space="preserve">Snapshots will be placed in a mirrored subdirectories structure located within the snapshot directory. The file name of the snapshot will always be identical to the filename of the </w:t>
      </w:r>
      <w:r w:rsidR="00EB4F9A">
        <w:t>beamline set</w:t>
      </w:r>
      <w:r w:rsidRPr="001A560B">
        <w:t xml:space="preserve"> file. </w:t>
      </w:r>
    </w:p>
    <w:p w:rsidR="00C66724" w:rsidRPr="001A560B" w:rsidRDefault="00C66724" w:rsidP="00C66724">
      <w:r w:rsidRPr="001A560B">
        <w:t>Below is an example of a repository file structure:</w:t>
      </w:r>
    </w:p>
    <w:p w:rsidR="00C66724" w:rsidRPr="001A560B" w:rsidRDefault="00C66724" w:rsidP="00C66724">
      <w:r w:rsidRPr="001A560B">
        <w:rPr>
          <w:noProof/>
          <w:lang w:val="sl-SI" w:eastAsia="sl-SI"/>
        </w:rPr>
        <w:lastRenderedPageBreak/>
        <mc:AlternateContent>
          <mc:Choice Requires="wps">
            <w:drawing>
              <wp:inline distT="0" distB="0" distL="0" distR="0" wp14:anchorId="6508DDF8" wp14:editId="20384DC2">
                <wp:extent cx="5763259" cy="2014219"/>
                <wp:effectExtent l="0" t="0" r="28575" b="2476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59" cy="2014219"/>
                        </a:xfrm>
                        <a:prstGeom prst="rect">
                          <a:avLst/>
                        </a:prstGeom>
                        <a:solidFill>
                          <a:schemeClr val="bg1">
                            <a:lumMod val="95000"/>
                          </a:schemeClr>
                        </a:solidFill>
                        <a:ln w="9525">
                          <a:solidFill>
                            <a:srgbClr val="000000"/>
                          </a:solidFill>
                          <a:miter lim="800000"/>
                          <a:headEnd/>
                          <a:tailEnd/>
                        </a:ln>
                      </wps:spPr>
                      <wps:txbx>
                        <w:txbxContent>
                          <w:p w:rsidR="001B5BB4" w:rsidRDefault="001B5BB4" w:rsidP="00C66724">
                            <w:pPr>
                              <w:pStyle w:val="ListParagraph"/>
                              <w:numPr>
                                <w:ilvl w:val="0"/>
                                <w:numId w:val="23"/>
                              </w:numPr>
                              <w:rPr>
                                <w:rFonts w:ascii="Courier New" w:hAnsi="Courier New" w:cs="Courier New"/>
                                <w:sz w:val="18"/>
                                <w:szCs w:val="18"/>
                              </w:rPr>
                            </w:pPr>
                            <w:r>
                              <w:rPr>
                                <w:rFonts w:ascii="Courier New" w:hAnsi="Courier New" w:cs="Courier New"/>
                                <w:sz w:val="18"/>
                                <w:szCs w:val="18"/>
                              </w:rPr>
                              <w:t>Ag_105_10p</w:t>
                            </w:r>
                          </w:p>
                          <w:p w:rsidR="001B5BB4" w:rsidRDefault="001B5BB4" w:rsidP="00C66724">
                            <w:pPr>
                              <w:pStyle w:val="ListParagraph"/>
                              <w:numPr>
                                <w:ilvl w:val="1"/>
                                <w:numId w:val="23"/>
                              </w:numPr>
                              <w:rPr>
                                <w:rFonts w:ascii="Courier New" w:hAnsi="Courier New" w:cs="Courier New"/>
                                <w:sz w:val="18"/>
                                <w:szCs w:val="18"/>
                              </w:rPr>
                            </w:pPr>
                            <w:proofErr w:type="spellStart"/>
                            <w:r>
                              <w:rPr>
                                <w:rFonts w:ascii="Courier New" w:hAnsi="Courier New" w:cs="Courier New"/>
                                <w:sz w:val="18"/>
                                <w:szCs w:val="18"/>
                              </w:rPr>
                              <w:t>Beamline</w:t>
                            </w:r>
                            <w:r w:rsidRPr="0090357B">
                              <w:rPr>
                                <w:rFonts w:ascii="Courier New" w:hAnsi="Courier New" w:cs="Courier New"/>
                                <w:sz w:val="18"/>
                                <w:szCs w:val="18"/>
                              </w:rPr>
                              <w:t>Sets</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1&gt;.</w:t>
                            </w:r>
                            <w:proofErr w:type="spellStart"/>
                            <w:r>
                              <w:rPr>
                                <w:rFonts w:ascii="Courier New" w:hAnsi="Courier New" w:cs="Courier New"/>
                                <w:sz w:val="18"/>
                                <w:szCs w:val="18"/>
                              </w:rPr>
                              <w:t>bms</w:t>
                            </w:r>
                            <w:proofErr w:type="spellEnd"/>
                          </w:p>
                          <w:p w:rsidR="001B5BB4" w:rsidRPr="0090357B"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bms</w:t>
                            </w:r>
                            <w:proofErr w:type="spellEnd"/>
                          </w:p>
                          <w:p w:rsidR="001B5BB4" w:rsidRPr="00834832" w:rsidRDefault="001B5BB4" w:rsidP="0090357B">
                            <w:pPr>
                              <w:pStyle w:val="ListParagraph"/>
                              <w:numPr>
                                <w:ilvl w:val="1"/>
                                <w:numId w:val="23"/>
                              </w:numPr>
                              <w:rPr>
                                <w:rFonts w:ascii="Courier New" w:hAnsi="Courier New" w:cs="Courier New"/>
                                <w:sz w:val="18"/>
                                <w:szCs w:val="18"/>
                              </w:rPr>
                            </w:pPr>
                            <w:r>
                              <w:rPr>
                                <w:rFonts w:ascii="Courier New" w:hAnsi="Courier New" w:cs="Courier New"/>
                                <w:sz w:val="18"/>
                                <w:szCs w:val="18"/>
                              </w:rPr>
                              <w:t>Snapshots</w:t>
                            </w:r>
                          </w:p>
                          <w:p w:rsidR="001B5BB4" w:rsidRDefault="001B5BB4" w:rsidP="0090357B">
                            <w:pPr>
                              <w:pStyle w:val="ListParagraph"/>
                              <w:numPr>
                                <w:ilvl w:val="2"/>
                                <w:numId w:val="23"/>
                              </w:numPr>
                              <w:rPr>
                                <w:rFonts w:ascii="Courier New" w:hAnsi="Courier New" w:cs="Courier New"/>
                                <w:sz w:val="18"/>
                                <w:szCs w:val="18"/>
                              </w:rPr>
                            </w:pPr>
                            <w:r w:rsidRPr="00834832">
                              <w:rPr>
                                <w:rFonts w:ascii="Courier New" w:hAnsi="Courier New" w:cs="Courier New"/>
                                <w:sz w:val="18"/>
                                <w:szCs w:val="18"/>
                              </w:rPr>
                              <w:t>&lt;</w:t>
                            </w:r>
                            <w:r>
                              <w:rPr>
                                <w:rFonts w:ascii="Courier New" w:hAnsi="Courier New" w:cs="Courier New"/>
                                <w:sz w:val="18"/>
                                <w:szCs w:val="18"/>
                              </w:rPr>
                              <w:t>Set 1</w:t>
                            </w:r>
                            <w:r w:rsidRPr="00834832">
                              <w:rPr>
                                <w:rFonts w:ascii="Courier New" w:hAnsi="Courier New" w:cs="Courier New"/>
                                <w:sz w:val="18"/>
                                <w:szCs w:val="18"/>
                              </w:rPr>
                              <w:t>&gt;.</w:t>
                            </w:r>
                            <w:proofErr w:type="spellStart"/>
                            <w:r>
                              <w:rPr>
                                <w:rFonts w:ascii="Courier New" w:hAnsi="Courier New" w:cs="Courier New"/>
                                <w:sz w:val="18"/>
                                <w:szCs w:val="18"/>
                              </w:rPr>
                              <w:t>snp</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snp</w:t>
                            </w:r>
                            <w:proofErr w:type="spellEnd"/>
                          </w:p>
                          <w:p w:rsidR="001B5BB4" w:rsidRDefault="001B5BB4" w:rsidP="00C66724">
                            <w:pPr>
                              <w:pStyle w:val="ListParagraph"/>
                              <w:numPr>
                                <w:ilvl w:val="0"/>
                                <w:numId w:val="23"/>
                              </w:numPr>
                              <w:rPr>
                                <w:rFonts w:ascii="Courier New" w:hAnsi="Courier New" w:cs="Courier New"/>
                                <w:sz w:val="18"/>
                                <w:szCs w:val="18"/>
                              </w:rPr>
                            </w:pPr>
                            <w:r>
                              <w:rPr>
                                <w:rFonts w:ascii="Courier New" w:hAnsi="Courier New" w:cs="Courier New"/>
                                <w:sz w:val="18"/>
                                <w:szCs w:val="18"/>
                              </w:rPr>
                              <w:t>Sn_117_16p</w:t>
                            </w:r>
                          </w:p>
                          <w:p w:rsidR="001B5BB4" w:rsidRDefault="001B5BB4" w:rsidP="0090357B">
                            <w:pPr>
                              <w:pStyle w:val="ListParagraph"/>
                              <w:numPr>
                                <w:ilvl w:val="1"/>
                                <w:numId w:val="23"/>
                              </w:numPr>
                              <w:rPr>
                                <w:rFonts w:ascii="Courier New" w:hAnsi="Courier New" w:cs="Courier New"/>
                                <w:sz w:val="18"/>
                                <w:szCs w:val="18"/>
                              </w:rPr>
                            </w:pPr>
                            <w:proofErr w:type="spellStart"/>
                            <w:r>
                              <w:rPr>
                                <w:rFonts w:ascii="Courier New" w:hAnsi="Courier New" w:cs="Courier New"/>
                                <w:sz w:val="18"/>
                                <w:szCs w:val="18"/>
                              </w:rPr>
                              <w:t>Beamline</w:t>
                            </w:r>
                            <w:r w:rsidRPr="0090357B">
                              <w:rPr>
                                <w:rFonts w:ascii="Courier New" w:hAnsi="Courier New" w:cs="Courier New"/>
                                <w:sz w:val="18"/>
                                <w:szCs w:val="18"/>
                              </w:rPr>
                              <w:t>Sets</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1&gt;.</w:t>
                            </w:r>
                            <w:proofErr w:type="spellStart"/>
                            <w:r>
                              <w:rPr>
                                <w:rFonts w:ascii="Courier New" w:hAnsi="Courier New" w:cs="Courier New"/>
                                <w:sz w:val="18"/>
                                <w:szCs w:val="18"/>
                              </w:rPr>
                              <w:t>bms</w:t>
                            </w:r>
                            <w:proofErr w:type="spellEnd"/>
                          </w:p>
                          <w:p w:rsidR="001B5BB4" w:rsidRPr="0090357B"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bms</w:t>
                            </w:r>
                            <w:proofErr w:type="spellEnd"/>
                          </w:p>
                          <w:p w:rsidR="001B5BB4" w:rsidRPr="00834832" w:rsidRDefault="001B5BB4" w:rsidP="0090357B">
                            <w:pPr>
                              <w:pStyle w:val="ListParagraph"/>
                              <w:numPr>
                                <w:ilvl w:val="1"/>
                                <w:numId w:val="23"/>
                              </w:numPr>
                              <w:rPr>
                                <w:rFonts w:ascii="Courier New" w:hAnsi="Courier New" w:cs="Courier New"/>
                                <w:sz w:val="18"/>
                                <w:szCs w:val="18"/>
                              </w:rPr>
                            </w:pPr>
                            <w:r>
                              <w:rPr>
                                <w:rFonts w:ascii="Courier New" w:hAnsi="Courier New" w:cs="Courier New"/>
                                <w:sz w:val="18"/>
                                <w:szCs w:val="18"/>
                              </w:rPr>
                              <w:t>Snapshots</w:t>
                            </w:r>
                          </w:p>
                          <w:p w:rsidR="001B5BB4" w:rsidRDefault="001B5BB4" w:rsidP="0090357B">
                            <w:pPr>
                              <w:pStyle w:val="ListParagraph"/>
                              <w:numPr>
                                <w:ilvl w:val="2"/>
                                <w:numId w:val="23"/>
                              </w:numPr>
                              <w:rPr>
                                <w:rFonts w:ascii="Courier New" w:hAnsi="Courier New" w:cs="Courier New"/>
                                <w:sz w:val="18"/>
                                <w:szCs w:val="18"/>
                              </w:rPr>
                            </w:pPr>
                            <w:r w:rsidRPr="00834832">
                              <w:rPr>
                                <w:rFonts w:ascii="Courier New" w:hAnsi="Courier New" w:cs="Courier New"/>
                                <w:sz w:val="18"/>
                                <w:szCs w:val="18"/>
                              </w:rPr>
                              <w:t>&lt;</w:t>
                            </w:r>
                            <w:r>
                              <w:rPr>
                                <w:rFonts w:ascii="Courier New" w:hAnsi="Courier New" w:cs="Courier New"/>
                                <w:sz w:val="18"/>
                                <w:szCs w:val="18"/>
                              </w:rPr>
                              <w:t>Set 1</w:t>
                            </w:r>
                            <w:r w:rsidRPr="00834832">
                              <w:rPr>
                                <w:rFonts w:ascii="Courier New" w:hAnsi="Courier New" w:cs="Courier New"/>
                                <w:sz w:val="18"/>
                                <w:szCs w:val="18"/>
                              </w:rPr>
                              <w:t>&gt;.</w:t>
                            </w:r>
                            <w:proofErr w:type="spellStart"/>
                            <w:r>
                              <w:rPr>
                                <w:rFonts w:ascii="Courier New" w:hAnsi="Courier New" w:cs="Courier New"/>
                                <w:sz w:val="18"/>
                                <w:szCs w:val="18"/>
                              </w:rPr>
                              <w:t>snp</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snp</w:t>
                            </w:r>
                            <w:proofErr w:type="spellEnd"/>
                          </w:p>
                        </w:txbxContent>
                      </wps:txbx>
                      <wps:bodyPr rot="0" vert="horz" wrap="square" lIns="91440" tIns="45720" rIns="91440" bIns="45720" anchor="t" anchorCtr="0">
                        <a:spAutoFit/>
                      </wps:bodyPr>
                    </wps:wsp>
                  </a:graphicData>
                </a:graphic>
              </wp:inline>
            </w:drawing>
          </mc:Choice>
          <mc:Fallback>
            <w:pict>
              <v:shape id="Text Box 2" o:spid="_x0000_s1027" type="#_x0000_t202" style="width:453.8pt;height:15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" fillcolor="#f2f2f2 [3052]">
                <v:textbox style="mso-fit-shape-to-text:t">
                  <w:txbxContent>
                    <w:p w:rsidR="001B5BB4" w:rsidRDefault="001B5BB4" w:rsidP="00C66724">
                      <w:pPr>
                        <w:pStyle w:val="ListParagraph"/>
                        <w:numPr>
                          <w:ilvl w:val="0"/>
                          <w:numId w:val="23"/>
                        </w:numPr>
                        <w:rPr>
                          <w:rFonts w:ascii="Courier New" w:hAnsi="Courier New" w:cs="Courier New"/>
                          <w:sz w:val="18"/>
                          <w:szCs w:val="18"/>
                        </w:rPr>
                      </w:pPr>
                      <w:r>
                        <w:rPr>
                          <w:rFonts w:ascii="Courier New" w:hAnsi="Courier New" w:cs="Courier New"/>
                          <w:sz w:val="18"/>
                          <w:szCs w:val="18"/>
                        </w:rPr>
                        <w:t>Ag_105_10p</w:t>
                      </w:r>
                    </w:p>
                    <w:p w:rsidR="001B5BB4" w:rsidRDefault="001B5BB4" w:rsidP="00C66724">
                      <w:pPr>
                        <w:pStyle w:val="ListParagraph"/>
                        <w:numPr>
                          <w:ilvl w:val="1"/>
                          <w:numId w:val="23"/>
                        </w:numPr>
                        <w:rPr>
                          <w:rFonts w:ascii="Courier New" w:hAnsi="Courier New" w:cs="Courier New"/>
                          <w:sz w:val="18"/>
                          <w:szCs w:val="18"/>
                        </w:rPr>
                      </w:pPr>
                      <w:proofErr w:type="spellStart"/>
                      <w:r>
                        <w:rPr>
                          <w:rFonts w:ascii="Courier New" w:hAnsi="Courier New" w:cs="Courier New"/>
                          <w:sz w:val="18"/>
                          <w:szCs w:val="18"/>
                        </w:rPr>
                        <w:t>Beamline</w:t>
                      </w:r>
                      <w:r w:rsidRPr="0090357B">
                        <w:rPr>
                          <w:rFonts w:ascii="Courier New" w:hAnsi="Courier New" w:cs="Courier New"/>
                          <w:sz w:val="18"/>
                          <w:szCs w:val="18"/>
                        </w:rPr>
                        <w:t>Sets</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1&gt;.</w:t>
                      </w:r>
                      <w:proofErr w:type="spellStart"/>
                      <w:r>
                        <w:rPr>
                          <w:rFonts w:ascii="Courier New" w:hAnsi="Courier New" w:cs="Courier New"/>
                          <w:sz w:val="18"/>
                          <w:szCs w:val="18"/>
                        </w:rPr>
                        <w:t>bms</w:t>
                      </w:r>
                      <w:proofErr w:type="spellEnd"/>
                    </w:p>
                    <w:p w:rsidR="001B5BB4" w:rsidRPr="0090357B"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bms</w:t>
                      </w:r>
                      <w:proofErr w:type="spellEnd"/>
                    </w:p>
                    <w:p w:rsidR="001B5BB4" w:rsidRPr="00834832" w:rsidRDefault="001B5BB4" w:rsidP="0090357B">
                      <w:pPr>
                        <w:pStyle w:val="ListParagraph"/>
                        <w:numPr>
                          <w:ilvl w:val="1"/>
                          <w:numId w:val="23"/>
                        </w:numPr>
                        <w:rPr>
                          <w:rFonts w:ascii="Courier New" w:hAnsi="Courier New" w:cs="Courier New"/>
                          <w:sz w:val="18"/>
                          <w:szCs w:val="18"/>
                        </w:rPr>
                      </w:pPr>
                      <w:r>
                        <w:rPr>
                          <w:rFonts w:ascii="Courier New" w:hAnsi="Courier New" w:cs="Courier New"/>
                          <w:sz w:val="18"/>
                          <w:szCs w:val="18"/>
                        </w:rPr>
                        <w:t>Snapshots</w:t>
                      </w:r>
                    </w:p>
                    <w:p w:rsidR="001B5BB4" w:rsidRDefault="001B5BB4" w:rsidP="0090357B">
                      <w:pPr>
                        <w:pStyle w:val="ListParagraph"/>
                        <w:numPr>
                          <w:ilvl w:val="2"/>
                          <w:numId w:val="23"/>
                        </w:numPr>
                        <w:rPr>
                          <w:rFonts w:ascii="Courier New" w:hAnsi="Courier New" w:cs="Courier New"/>
                          <w:sz w:val="18"/>
                          <w:szCs w:val="18"/>
                        </w:rPr>
                      </w:pPr>
                      <w:r w:rsidRPr="00834832">
                        <w:rPr>
                          <w:rFonts w:ascii="Courier New" w:hAnsi="Courier New" w:cs="Courier New"/>
                          <w:sz w:val="18"/>
                          <w:szCs w:val="18"/>
                        </w:rPr>
                        <w:t>&lt;</w:t>
                      </w:r>
                      <w:r>
                        <w:rPr>
                          <w:rFonts w:ascii="Courier New" w:hAnsi="Courier New" w:cs="Courier New"/>
                          <w:sz w:val="18"/>
                          <w:szCs w:val="18"/>
                        </w:rPr>
                        <w:t>Set 1</w:t>
                      </w:r>
                      <w:r w:rsidRPr="00834832">
                        <w:rPr>
                          <w:rFonts w:ascii="Courier New" w:hAnsi="Courier New" w:cs="Courier New"/>
                          <w:sz w:val="18"/>
                          <w:szCs w:val="18"/>
                        </w:rPr>
                        <w:t>&gt;.</w:t>
                      </w:r>
                      <w:proofErr w:type="spellStart"/>
                      <w:r>
                        <w:rPr>
                          <w:rFonts w:ascii="Courier New" w:hAnsi="Courier New" w:cs="Courier New"/>
                          <w:sz w:val="18"/>
                          <w:szCs w:val="18"/>
                        </w:rPr>
                        <w:t>snp</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snp</w:t>
                      </w:r>
                      <w:proofErr w:type="spellEnd"/>
                    </w:p>
                    <w:p w:rsidR="001B5BB4" w:rsidRDefault="001B5BB4" w:rsidP="00C66724">
                      <w:pPr>
                        <w:pStyle w:val="ListParagraph"/>
                        <w:numPr>
                          <w:ilvl w:val="0"/>
                          <w:numId w:val="23"/>
                        </w:numPr>
                        <w:rPr>
                          <w:rFonts w:ascii="Courier New" w:hAnsi="Courier New" w:cs="Courier New"/>
                          <w:sz w:val="18"/>
                          <w:szCs w:val="18"/>
                        </w:rPr>
                      </w:pPr>
                      <w:r>
                        <w:rPr>
                          <w:rFonts w:ascii="Courier New" w:hAnsi="Courier New" w:cs="Courier New"/>
                          <w:sz w:val="18"/>
                          <w:szCs w:val="18"/>
                        </w:rPr>
                        <w:t>Sn_117_16p</w:t>
                      </w:r>
                    </w:p>
                    <w:p w:rsidR="001B5BB4" w:rsidRDefault="001B5BB4" w:rsidP="0090357B">
                      <w:pPr>
                        <w:pStyle w:val="ListParagraph"/>
                        <w:numPr>
                          <w:ilvl w:val="1"/>
                          <w:numId w:val="23"/>
                        </w:numPr>
                        <w:rPr>
                          <w:rFonts w:ascii="Courier New" w:hAnsi="Courier New" w:cs="Courier New"/>
                          <w:sz w:val="18"/>
                          <w:szCs w:val="18"/>
                        </w:rPr>
                      </w:pPr>
                      <w:proofErr w:type="spellStart"/>
                      <w:r>
                        <w:rPr>
                          <w:rFonts w:ascii="Courier New" w:hAnsi="Courier New" w:cs="Courier New"/>
                          <w:sz w:val="18"/>
                          <w:szCs w:val="18"/>
                        </w:rPr>
                        <w:t>Beamline</w:t>
                      </w:r>
                      <w:r w:rsidRPr="0090357B">
                        <w:rPr>
                          <w:rFonts w:ascii="Courier New" w:hAnsi="Courier New" w:cs="Courier New"/>
                          <w:sz w:val="18"/>
                          <w:szCs w:val="18"/>
                        </w:rPr>
                        <w:t>Sets</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1&gt;.</w:t>
                      </w:r>
                      <w:proofErr w:type="spellStart"/>
                      <w:r>
                        <w:rPr>
                          <w:rFonts w:ascii="Courier New" w:hAnsi="Courier New" w:cs="Courier New"/>
                          <w:sz w:val="18"/>
                          <w:szCs w:val="18"/>
                        </w:rPr>
                        <w:t>bms</w:t>
                      </w:r>
                      <w:proofErr w:type="spellEnd"/>
                    </w:p>
                    <w:p w:rsidR="001B5BB4" w:rsidRPr="0090357B"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bms</w:t>
                      </w:r>
                      <w:proofErr w:type="spellEnd"/>
                    </w:p>
                    <w:p w:rsidR="001B5BB4" w:rsidRPr="00834832" w:rsidRDefault="001B5BB4" w:rsidP="0090357B">
                      <w:pPr>
                        <w:pStyle w:val="ListParagraph"/>
                        <w:numPr>
                          <w:ilvl w:val="1"/>
                          <w:numId w:val="23"/>
                        </w:numPr>
                        <w:rPr>
                          <w:rFonts w:ascii="Courier New" w:hAnsi="Courier New" w:cs="Courier New"/>
                          <w:sz w:val="18"/>
                          <w:szCs w:val="18"/>
                        </w:rPr>
                      </w:pPr>
                      <w:r>
                        <w:rPr>
                          <w:rFonts w:ascii="Courier New" w:hAnsi="Courier New" w:cs="Courier New"/>
                          <w:sz w:val="18"/>
                          <w:szCs w:val="18"/>
                        </w:rPr>
                        <w:t>Snapshots</w:t>
                      </w:r>
                    </w:p>
                    <w:p w:rsidR="001B5BB4" w:rsidRDefault="001B5BB4" w:rsidP="0090357B">
                      <w:pPr>
                        <w:pStyle w:val="ListParagraph"/>
                        <w:numPr>
                          <w:ilvl w:val="2"/>
                          <w:numId w:val="23"/>
                        </w:numPr>
                        <w:rPr>
                          <w:rFonts w:ascii="Courier New" w:hAnsi="Courier New" w:cs="Courier New"/>
                          <w:sz w:val="18"/>
                          <w:szCs w:val="18"/>
                        </w:rPr>
                      </w:pPr>
                      <w:r w:rsidRPr="00834832">
                        <w:rPr>
                          <w:rFonts w:ascii="Courier New" w:hAnsi="Courier New" w:cs="Courier New"/>
                          <w:sz w:val="18"/>
                          <w:szCs w:val="18"/>
                        </w:rPr>
                        <w:t>&lt;</w:t>
                      </w:r>
                      <w:r>
                        <w:rPr>
                          <w:rFonts w:ascii="Courier New" w:hAnsi="Courier New" w:cs="Courier New"/>
                          <w:sz w:val="18"/>
                          <w:szCs w:val="18"/>
                        </w:rPr>
                        <w:t>Set 1</w:t>
                      </w:r>
                      <w:r w:rsidRPr="00834832">
                        <w:rPr>
                          <w:rFonts w:ascii="Courier New" w:hAnsi="Courier New" w:cs="Courier New"/>
                          <w:sz w:val="18"/>
                          <w:szCs w:val="18"/>
                        </w:rPr>
                        <w:t>&gt;.</w:t>
                      </w:r>
                      <w:proofErr w:type="spellStart"/>
                      <w:r>
                        <w:rPr>
                          <w:rFonts w:ascii="Courier New" w:hAnsi="Courier New" w:cs="Courier New"/>
                          <w:sz w:val="18"/>
                          <w:szCs w:val="18"/>
                        </w:rPr>
                        <w:t>snp</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snp</w:t>
                      </w:r>
                      <w:proofErr w:type="spellEnd"/>
                    </w:p>
                  </w:txbxContent>
                </v:textbox>
                <w10:anchorlock/>
              </v:shape>
            </w:pict>
          </mc:Fallback>
        </mc:AlternateContent>
      </w:r>
    </w:p>
    <w:p w:rsidR="00C66724" w:rsidRDefault="00C66724" w:rsidP="004D5A82">
      <w:pPr>
        <w:pStyle w:val="BodyText"/>
      </w:pPr>
      <w:r w:rsidRPr="001A560B">
        <w:t>The name</w:t>
      </w:r>
      <w:r w:rsidR="008864AF">
        <w:t>s</w:t>
      </w:r>
      <w:r w:rsidRPr="001A560B">
        <w:t xml:space="preserve"> of the file</w:t>
      </w:r>
      <w:r w:rsidR="004D5A82">
        <w:t>s</w:t>
      </w:r>
      <w:r w:rsidRPr="001A560B">
        <w:t xml:space="preserve"> </w:t>
      </w:r>
      <w:r w:rsidR="004D5A82">
        <w:t>are</w:t>
      </w:r>
      <w:r w:rsidRPr="001A560B">
        <w:t xml:space="preserve"> not prescribed, but should be such that th</w:t>
      </w:r>
      <w:r>
        <w:t xml:space="preserve">e file can be easily identified; the name </w:t>
      </w:r>
      <w:r w:rsidRPr="001A560B">
        <w:t xml:space="preserve">should give a hint about </w:t>
      </w:r>
      <w:r>
        <w:t>the file</w:t>
      </w:r>
      <w:r w:rsidRPr="001A560B">
        <w:t xml:space="preserve"> content.</w:t>
      </w:r>
      <w:r w:rsidR="00235ADA">
        <w:t xml:space="preserve"> In the top most levels the name is constructed from the element name, the mass of the isotope and the charge of element (followed by p for positive or n for negative charge). The top most level names proposal is only a recommendation, but it is up to the users to name the levels. However, if arbitrary naming convention is used, some UI browsers (e.g. periodic table) might not be able to retrieve the names.</w:t>
      </w:r>
    </w:p>
    <w:p w:rsidR="00232CC9" w:rsidRPr="001A560B" w:rsidRDefault="00232CC9" w:rsidP="00232CC9">
      <w:pPr>
        <w:pStyle w:val="Heading3"/>
      </w:pPr>
      <w:bookmarkStart w:id="28" w:name="_Ref428795474"/>
      <w:bookmarkStart w:id="29" w:name="_Toc428883866"/>
      <w:bookmarkStart w:id="30" w:name="_Toc444253360"/>
      <w:r w:rsidRPr="001A560B">
        <w:t>Data Format &amp; File Contents</w:t>
      </w:r>
      <w:bookmarkEnd w:id="28"/>
      <w:bookmarkEnd w:id="29"/>
      <w:bookmarkEnd w:id="30"/>
    </w:p>
    <w:p w:rsidR="00232CC9" w:rsidRPr="001A560B" w:rsidRDefault="00232CC9" w:rsidP="00232CC9">
      <w:pPr>
        <w:pStyle w:val="Heading4"/>
      </w:pPr>
      <w:bookmarkStart w:id="31" w:name="_Toc444253361"/>
      <w:r>
        <w:t>Beamline Sets</w:t>
      </w:r>
      <w:bookmarkEnd w:id="31"/>
    </w:p>
    <w:p w:rsidR="00232CC9" w:rsidRDefault="00232CC9" w:rsidP="00232CC9">
      <w:pPr>
        <w:pStyle w:val="BodyText"/>
      </w:pPr>
      <w:r>
        <w:t>Beamline set files</w:t>
      </w:r>
      <w:r w:rsidRPr="001A560B">
        <w:t xml:space="preserve"> specify the </w:t>
      </w:r>
      <w:r>
        <w:t xml:space="preserve">list of PVs </w:t>
      </w:r>
      <w:r w:rsidRPr="001A560B">
        <w:t>that will be stored by S</w:t>
      </w:r>
      <w:r>
        <w:t>ave &amp; Restore</w:t>
      </w:r>
      <w:r w:rsidRPr="001A560B">
        <w:t>.</w:t>
      </w:r>
      <w:r>
        <w:t xml:space="preserve"> They are essentially a list of entries, where each entry could have additional predefined set of properties (the same for all entries) that define how that particular entry it is treated (e.g. a PV is marked to be read only). Though there are currently no such requirements, the proposed model allows such extensions. </w:t>
      </w:r>
    </w:p>
    <w:p w:rsidR="00232CC9" w:rsidRPr="001A560B" w:rsidRDefault="00232CC9" w:rsidP="00232CC9">
      <w:pPr>
        <w:pStyle w:val="BodyText"/>
      </w:pPr>
      <w:r w:rsidRPr="001A560B">
        <w:t xml:space="preserve">Each </w:t>
      </w:r>
      <w:r>
        <w:t>beamline set</w:t>
      </w:r>
      <w:r w:rsidRPr="001A560B">
        <w:t xml:space="preserve"> file contain</w:t>
      </w:r>
      <w:r>
        <w:t>s</w:t>
      </w:r>
      <w:r w:rsidRPr="001A560B">
        <w:t xml:space="preserve"> a comment, which explain</w:t>
      </w:r>
      <w:r>
        <w:t>s</w:t>
      </w:r>
      <w:r w:rsidRPr="001A560B">
        <w:t xml:space="preserve"> what the file is about, why was it created or any other information that could be valuable </w:t>
      </w:r>
      <w:r w:rsidR="00137BFC">
        <w:t>to</w:t>
      </w:r>
      <w:r w:rsidRPr="001A560B">
        <w:t xml:space="preserve"> the user. In line comments </w:t>
      </w:r>
      <w:r w:rsidR="00A613BF">
        <w:t>are</w:t>
      </w:r>
      <w:r w:rsidRPr="001A560B">
        <w:t xml:space="preserve"> also possible (denoted by ‘#’ character at the beginning of the line) in the sense of not obstructing the S</w:t>
      </w:r>
      <w:r w:rsidR="00A613BF">
        <w:t>ave &amp; Restore</w:t>
      </w:r>
      <w:r w:rsidR="00137BFC">
        <w:t xml:space="preserve"> application</w:t>
      </w:r>
      <w:r w:rsidRPr="001A560B">
        <w:t>, but they will not be displayed or preserved by</w:t>
      </w:r>
      <w:r w:rsidR="00A613BF">
        <w:t xml:space="preserve"> </w:t>
      </w:r>
      <w:r w:rsidR="00137BFC">
        <w:t xml:space="preserve">the </w:t>
      </w:r>
      <w:r w:rsidR="00A613BF">
        <w:t>application</w:t>
      </w:r>
      <w:r w:rsidRPr="001A560B">
        <w:t>.</w:t>
      </w:r>
    </w:p>
    <w:p w:rsidR="00232CC9" w:rsidRPr="001A560B" w:rsidRDefault="00232CC9" w:rsidP="00232CC9">
      <w:pPr>
        <w:pStyle w:val="BodyText"/>
      </w:pPr>
      <w:r w:rsidRPr="001A560B">
        <w:t>To keep the contents of the file simple and as human-readable as possib</w:t>
      </w:r>
      <w:r>
        <w:t xml:space="preserve">le, a comma separated value </w:t>
      </w:r>
      <w:r w:rsidRPr="001A560B">
        <w:t xml:space="preserve">format will be used to store the </w:t>
      </w:r>
      <w:r w:rsidR="00081E3E">
        <w:t>beamline set</w:t>
      </w:r>
      <w:r w:rsidRPr="001A560B">
        <w:t xml:space="preserve"> file. The following </w:t>
      </w:r>
      <w:r>
        <w:t xml:space="preserve">example demonstrates how the </w:t>
      </w:r>
      <w:r w:rsidR="00081E3E">
        <w:t>beamline set</w:t>
      </w:r>
      <w:r>
        <w:t xml:space="preserve"> file will look like:</w:t>
      </w:r>
    </w:p>
    <w:p w:rsidR="00232CC9" w:rsidRPr="001A560B" w:rsidRDefault="00232CC9" w:rsidP="00232CC9">
      <w:r w:rsidRPr="001A560B">
        <w:rPr>
          <w:noProof/>
          <w:lang w:val="sl-SI" w:eastAsia="sl-SI"/>
        </w:rPr>
        <mc:AlternateContent>
          <mc:Choice Requires="wps">
            <w:drawing>
              <wp:inline distT="0" distB="0" distL="0" distR="0" wp14:anchorId="2B0BDD13" wp14:editId="012CF454">
                <wp:extent cx="5763259" cy="1654809"/>
                <wp:effectExtent l="0" t="0" r="28575" b="1841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59" cy="1654809"/>
                        </a:xfrm>
                        <a:prstGeom prst="rect">
                          <a:avLst/>
                        </a:prstGeom>
                        <a:solidFill>
                          <a:schemeClr val="bg1">
                            <a:lumMod val="95000"/>
                          </a:schemeClr>
                        </a:solidFill>
                        <a:ln w="9525">
                          <a:solidFill>
                            <a:srgbClr val="000000"/>
                          </a:solidFill>
                          <a:miter lim="800000"/>
                          <a:headEnd/>
                          <a:tailEnd/>
                        </a:ln>
                      </wps:spPr>
                      <wps:txbx>
                        <w:txbxContent>
                          <w:p w:rsidR="001B5BB4" w:rsidRDefault="001B5BB4" w:rsidP="00232CC9">
                            <w:pPr>
                              <w:rPr>
                                <w:rFonts w:ascii="Courier New" w:hAnsi="Courier New" w:cs="Courier New"/>
                                <w:sz w:val="18"/>
                                <w:szCs w:val="18"/>
                              </w:rPr>
                            </w:pPr>
                            <w:r>
                              <w:rPr>
                                <w:rFonts w:ascii="Courier New" w:hAnsi="Courier New" w:cs="Courier New"/>
                                <w:sz w:val="18"/>
                                <w:szCs w:val="18"/>
                              </w:rPr>
                              <w:t># Save &amp; Restore</w:t>
                            </w:r>
                          </w:p>
                          <w:p w:rsidR="001B5BB4" w:rsidRDefault="001B5BB4" w:rsidP="00232CC9">
                            <w:pPr>
                              <w:rPr>
                                <w:rFonts w:ascii="Courier New" w:hAnsi="Courier New" w:cs="Courier New"/>
                                <w:sz w:val="18"/>
                                <w:szCs w:val="18"/>
                              </w:rPr>
                            </w:pPr>
                            <w:r>
                              <w:rPr>
                                <w:rFonts w:ascii="Courier New" w:hAnsi="Courier New" w:cs="Courier New"/>
                                <w:sz w:val="18"/>
                                <w:szCs w:val="18"/>
                              </w:rPr>
                              <w:t>#</w:t>
                            </w:r>
                          </w:p>
                          <w:p w:rsidR="001B5BB4" w:rsidRDefault="001B5BB4" w:rsidP="00232CC9">
                            <w:pPr>
                              <w:rPr>
                                <w:rFonts w:ascii="Courier New" w:hAnsi="Courier New" w:cs="Courier New"/>
                                <w:sz w:val="18"/>
                                <w:szCs w:val="18"/>
                              </w:rPr>
                            </w:pPr>
                            <w:r>
                              <w:rPr>
                                <w:rFonts w:ascii="Courier New" w:hAnsi="Courier New" w:cs="Courier New"/>
                                <w:sz w:val="18"/>
                                <w:szCs w:val="18"/>
                              </w:rPr>
                              <w:t># Description:</w:t>
                            </w:r>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w:t>
                            </w:r>
                            <w:proofErr w:type="gramEnd"/>
                            <w:r>
                              <w:rPr>
                                <w:rFonts w:ascii="Courier New" w:hAnsi="Courier New" w:cs="Courier New"/>
                                <w:sz w:val="18"/>
                                <w:szCs w:val="18"/>
                              </w:rPr>
                              <w:t xml:space="preserve"> template for a beamline set file to demonstrate how the file should </w:t>
                            </w:r>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look</w:t>
                            </w:r>
                            <w:proofErr w:type="gramEnd"/>
                            <w:r>
                              <w:rPr>
                                <w:rFonts w:ascii="Courier New" w:hAnsi="Courier New" w:cs="Courier New"/>
                                <w:sz w:val="18"/>
                                <w:szCs w:val="18"/>
                              </w:rPr>
                              <w:t xml:space="preserve"> like. </w:t>
                            </w:r>
                          </w:p>
                          <w:p w:rsidR="001B5BB4" w:rsidRDefault="001B5BB4" w:rsidP="00232CC9">
                            <w:pPr>
                              <w:rPr>
                                <w:rFonts w:ascii="Courier New" w:hAnsi="Courier New" w:cs="Courier New"/>
                                <w:sz w:val="18"/>
                                <w:szCs w:val="18"/>
                              </w:rPr>
                            </w:pPr>
                            <w:r>
                              <w:rPr>
                                <w:rFonts w:ascii="Courier New" w:hAnsi="Courier New" w:cs="Courier New"/>
                                <w:sz w:val="18"/>
                                <w:szCs w:val="18"/>
                              </w:rPr>
                              <w:t>#</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w:t>
                            </w:r>
                            <w:r w:rsidRPr="00AD2E8B">
                              <w:rPr>
                                <w:rFonts w:ascii="Courier New" w:hAnsi="Courier New" w:cs="Courier New"/>
                                <w:sz w:val="18"/>
                                <w:szCs w:val="18"/>
                              </w:rPr>
                              <w:t>READBACK</w:t>
                            </w:r>
                            <w:r>
                              <w:rPr>
                                <w:rFonts w:ascii="Courier New" w:hAnsi="Courier New" w:cs="Courier New"/>
                                <w:sz w:val="18"/>
                                <w:szCs w:val="18"/>
                              </w:rPr>
                              <w:t>,DELTA</w:t>
                            </w:r>
                            <w:proofErr w:type="gramEnd"/>
                            <w:r>
                              <w:rPr>
                                <w:rFonts w:ascii="Courier New" w:hAnsi="Courier New" w:cs="Courier New"/>
                                <w:sz w:val="18"/>
                                <w:szCs w:val="18"/>
                              </w:rPr>
                              <w:t>[,OTHER POTENTIAL PROPERTIES]</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:SET</w:t>
                            </w:r>
                            <w:proofErr w:type="gramEnd"/>
                            <w:r>
                              <w:rPr>
                                <w:rFonts w:ascii="Courier New" w:hAnsi="Courier New" w:cs="Courier New"/>
                                <w:sz w:val="18"/>
                                <w:szCs w:val="18"/>
                              </w:rPr>
                              <w:t>_1,PV:READ_1,10</w:t>
                            </w:r>
                          </w:p>
                          <w:p w:rsidR="001B5BB4" w:rsidRDefault="001B5BB4" w:rsidP="00232CC9">
                            <w:pPr>
                              <w:rPr>
                                <w:rFonts w:ascii="Courier New" w:hAnsi="Courier New" w:cs="Courier New"/>
                                <w:sz w:val="18"/>
                                <w:szCs w:val="18"/>
                              </w:rPr>
                            </w:pPr>
                            <w:r>
                              <w:rPr>
                                <w:rFonts w:ascii="Courier New" w:hAnsi="Courier New" w:cs="Courier New"/>
                                <w:sz w:val="18"/>
                                <w:szCs w:val="18"/>
                              </w:rPr>
                              <w:t>PV_SOMETHING</w:t>
                            </w:r>
                            <w:proofErr w:type="gramStart"/>
                            <w:r>
                              <w:rPr>
                                <w:rFonts w:ascii="Courier New" w:hAnsi="Courier New" w:cs="Courier New"/>
                                <w:sz w:val="18"/>
                                <w:szCs w:val="18"/>
                              </w:rPr>
                              <w:t>,,</w:t>
                            </w:r>
                            <w:proofErr w:type="gramEnd"/>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This</w:t>
                            </w:r>
                            <w:proofErr w:type="gramEnd"/>
                            <w:r>
                              <w:rPr>
                                <w:rFonts w:ascii="Courier New" w:hAnsi="Courier New" w:cs="Courier New"/>
                                <w:sz w:val="18"/>
                                <w:szCs w:val="18"/>
                              </w:rPr>
                              <w:t xml:space="preserve"> is an in-line comment which will be ignored</w:t>
                            </w:r>
                          </w:p>
                          <w:p w:rsidR="001B5BB4" w:rsidRPr="004307CE" w:rsidRDefault="001B5BB4" w:rsidP="00232CC9">
                            <w:pPr>
                              <w:rPr>
                                <w:rFonts w:ascii="Courier New" w:hAnsi="Courier New" w:cs="Courier New"/>
                                <w:sz w:val="18"/>
                                <w:szCs w:val="18"/>
                              </w:rPr>
                            </w:pPr>
                            <w:r>
                              <w:rPr>
                                <w:rFonts w:ascii="Courier New" w:hAnsi="Courier New" w:cs="Courier New"/>
                                <w:sz w:val="18"/>
                                <w:szCs w:val="18"/>
                              </w:rPr>
                              <w:t>PV_FOO</w:t>
                            </w:r>
                            <w:proofErr w:type="gramStart"/>
                            <w:r>
                              <w:rPr>
                                <w:rFonts w:ascii="Courier New" w:hAnsi="Courier New" w:cs="Courier New"/>
                                <w:sz w:val="18"/>
                                <w:szCs w:val="18"/>
                              </w:rPr>
                              <w:t>,PV</w:t>
                            </w:r>
                            <w:proofErr w:type="gramEnd"/>
                            <w:r>
                              <w:rPr>
                                <w:rFonts w:ascii="Courier New" w:hAnsi="Courier New" w:cs="Courier New"/>
                                <w:sz w:val="18"/>
                                <w:szCs w:val="18"/>
                              </w:rPr>
                              <w:t>_BAR,</w:t>
                            </w:r>
                          </w:p>
                        </w:txbxContent>
                      </wps:txbx>
                      <wps:bodyPr rot="0" vert="horz" wrap="square" lIns="91440" tIns="45720" rIns="91440" bIns="45720" anchor="t" anchorCtr="0">
                        <a:spAutoFit/>
                      </wps:bodyPr>
                    </wps:wsp>
                  </a:graphicData>
                </a:graphic>
              </wp:inline>
            </w:drawing>
          </mc:Choice>
          <mc:Fallback>
            <w:pict>
              <v:shape id="_x0000_s1028" type="#_x0000_t202" style="width:453.8pt;height:1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" fillcolor="#f2f2f2 [3052]">
                <v:textbox style="mso-fit-shape-to-text:t">
                  <w:txbxContent>
                    <w:p w:rsidR="001B5BB4" w:rsidRDefault="001B5BB4" w:rsidP="00232CC9">
                      <w:pPr>
                        <w:rPr>
                          <w:rFonts w:ascii="Courier New" w:hAnsi="Courier New" w:cs="Courier New"/>
                          <w:sz w:val="18"/>
                          <w:szCs w:val="18"/>
                        </w:rPr>
                      </w:pPr>
                      <w:r>
                        <w:rPr>
                          <w:rFonts w:ascii="Courier New" w:hAnsi="Courier New" w:cs="Courier New"/>
                          <w:sz w:val="18"/>
                          <w:szCs w:val="18"/>
                        </w:rPr>
                        <w:t># Save &amp; Restore</w:t>
                      </w:r>
                    </w:p>
                    <w:p w:rsidR="001B5BB4" w:rsidRDefault="001B5BB4" w:rsidP="00232CC9">
                      <w:pPr>
                        <w:rPr>
                          <w:rFonts w:ascii="Courier New" w:hAnsi="Courier New" w:cs="Courier New"/>
                          <w:sz w:val="18"/>
                          <w:szCs w:val="18"/>
                        </w:rPr>
                      </w:pPr>
                      <w:r>
                        <w:rPr>
                          <w:rFonts w:ascii="Courier New" w:hAnsi="Courier New" w:cs="Courier New"/>
                          <w:sz w:val="18"/>
                          <w:szCs w:val="18"/>
                        </w:rPr>
                        <w:t>#</w:t>
                      </w:r>
                    </w:p>
                    <w:p w:rsidR="001B5BB4" w:rsidRDefault="001B5BB4" w:rsidP="00232CC9">
                      <w:pPr>
                        <w:rPr>
                          <w:rFonts w:ascii="Courier New" w:hAnsi="Courier New" w:cs="Courier New"/>
                          <w:sz w:val="18"/>
                          <w:szCs w:val="18"/>
                        </w:rPr>
                      </w:pPr>
                      <w:r>
                        <w:rPr>
                          <w:rFonts w:ascii="Courier New" w:hAnsi="Courier New" w:cs="Courier New"/>
                          <w:sz w:val="18"/>
                          <w:szCs w:val="18"/>
                        </w:rPr>
                        <w:t># Description:</w:t>
                      </w:r>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w:t>
                      </w:r>
                      <w:proofErr w:type="gramEnd"/>
                      <w:r>
                        <w:rPr>
                          <w:rFonts w:ascii="Courier New" w:hAnsi="Courier New" w:cs="Courier New"/>
                          <w:sz w:val="18"/>
                          <w:szCs w:val="18"/>
                        </w:rPr>
                        <w:t xml:space="preserve"> template for a beamline set file to demonstrate how the file should </w:t>
                      </w:r>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look</w:t>
                      </w:r>
                      <w:proofErr w:type="gramEnd"/>
                      <w:r>
                        <w:rPr>
                          <w:rFonts w:ascii="Courier New" w:hAnsi="Courier New" w:cs="Courier New"/>
                          <w:sz w:val="18"/>
                          <w:szCs w:val="18"/>
                        </w:rPr>
                        <w:t xml:space="preserve"> like. </w:t>
                      </w:r>
                    </w:p>
                    <w:p w:rsidR="001B5BB4" w:rsidRDefault="001B5BB4" w:rsidP="00232CC9">
                      <w:pPr>
                        <w:rPr>
                          <w:rFonts w:ascii="Courier New" w:hAnsi="Courier New" w:cs="Courier New"/>
                          <w:sz w:val="18"/>
                          <w:szCs w:val="18"/>
                        </w:rPr>
                      </w:pPr>
                      <w:r>
                        <w:rPr>
                          <w:rFonts w:ascii="Courier New" w:hAnsi="Courier New" w:cs="Courier New"/>
                          <w:sz w:val="18"/>
                          <w:szCs w:val="18"/>
                        </w:rPr>
                        <w:t>#</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w:t>
                      </w:r>
                      <w:r w:rsidRPr="00AD2E8B">
                        <w:rPr>
                          <w:rFonts w:ascii="Courier New" w:hAnsi="Courier New" w:cs="Courier New"/>
                          <w:sz w:val="18"/>
                          <w:szCs w:val="18"/>
                        </w:rPr>
                        <w:t>READBACK</w:t>
                      </w:r>
                      <w:r>
                        <w:rPr>
                          <w:rFonts w:ascii="Courier New" w:hAnsi="Courier New" w:cs="Courier New"/>
                          <w:sz w:val="18"/>
                          <w:szCs w:val="18"/>
                        </w:rPr>
                        <w:t>,DELTA</w:t>
                      </w:r>
                      <w:proofErr w:type="gramEnd"/>
                      <w:r>
                        <w:rPr>
                          <w:rFonts w:ascii="Courier New" w:hAnsi="Courier New" w:cs="Courier New"/>
                          <w:sz w:val="18"/>
                          <w:szCs w:val="18"/>
                        </w:rPr>
                        <w:t>[,OTHER POTENTIAL PROPERTIES]</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:SET</w:t>
                      </w:r>
                      <w:proofErr w:type="gramEnd"/>
                      <w:r>
                        <w:rPr>
                          <w:rFonts w:ascii="Courier New" w:hAnsi="Courier New" w:cs="Courier New"/>
                          <w:sz w:val="18"/>
                          <w:szCs w:val="18"/>
                        </w:rPr>
                        <w:t>_1,PV:READ_1,10</w:t>
                      </w:r>
                    </w:p>
                    <w:p w:rsidR="001B5BB4" w:rsidRDefault="001B5BB4" w:rsidP="00232CC9">
                      <w:pPr>
                        <w:rPr>
                          <w:rFonts w:ascii="Courier New" w:hAnsi="Courier New" w:cs="Courier New"/>
                          <w:sz w:val="18"/>
                          <w:szCs w:val="18"/>
                        </w:rPr>
                      </w:pPr>
                      <w:r>
                        <w:rPr>
                          <w:rFonts w:ascii="Courier New" w:hAnsi="Courier New" w:cs="Courier New"/>
                          <w:sz w:val="18"/>
                          <w:szCs w:val="18"/>
                        </w:rPr>
                        <w:t>PV_SOMETHING</w:t>
                      </w:r>
                      <w:proofErr w:type="gramStart"/>
                      <w:r>
                        <w:rPr>
                          <w:rFonts w:ascii="Courier New" w:hAnsi="Courier New" w:cs="Courier New"/>
                          <w:sz w:val="18"/>
                          <w:szCs w:val="18"/>
                        </w:rPr>
                        <w:t>,,</w:t>
                      </w:r>
                      <w:proofErr w:type="gramEnd"/>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This</w:t>
                      </w:r>
                      <w:proofErr w:type="gramEnd"/>
                      <w:r>
                        <w:rPr>
                          <w:rFonts w:ascii="Courier New" w:hAnsi="Courier New" w:cs="Courier New"/>
                          <w:sz w:val="18"/>
                          <w:szCs w:val="18"/>
                        </w:rPr>
                        <w:t xml:space="preserve"> is an in-line comment which will be ignored</w:t>
                      </w:r>
                    </w:p>
                    <w:p w:rsidR="001B5BB4" w:rsidRPr="004307CE" w:rsidRDefault="001B5BB4" w:rsidP="00232CC9">
                      <w:pPr>
                        <w:rPr>
                          <w:rFonts w:ascii="Courier New" w:hAnsi="Courier New" w:cs="Courier New"/>
                          <w:sz w:val="18"/>
                          <w:szCs w:val="18"/>
                        </w:rPr>
                      </w:pPr>
                      <w:r>
                        <w:rPr>
                          <w:rFonts w:ascii="Courier New" w:hAnsi="Courier New" w:cs="Courier New"/>
                          <w:sz w:val="18"/>
                          <w:szCs w:val="18"/>
                        </w:rPr>
                        <w:t>PV_FOO</w:t>
                      </w:r>
                      <w:proofErr w:type="gramStart"/>
                      <w:r>
                        <w:rPr>
                          <w:rFonts w:ascii="Courier New" w:hAnsi="Courier New" w:cs="Courier New"/>
                          <w:sz w:val="18"/>
                          <w:szCs w:val="18"/>
                        </w:rPr>
                        <w:t>,PV</w:t>
                      </w:r>
                      <w:proofErr w:type="gramEnd"/>
                      <w:r>
                        <w:rPr>
                          <w:rFonts w:ascii="Courier New" w:hAnsi="Courier New" w:cs="Courier New"/>
                          <w:sz w:val="18"/>
                          <w:szCs w:val="18"/>
                        </w:rPr>
                        <w:t>_BAR,</w:t>
                      </w:r>
                    </w:p>
                  </w:txbxContent>
                </v:textbox>
                <w10:anchorlock/>
              </v:shape>
            </w:pict>
          </mc:Fallback>
        </mc:AlternateContent>
      </w:r>
    </w:p>
    <w:p w:rsidR="00137BFC" w:rsidRDefault="00137BFC" w:rsidP="00137BFC">
      <w:pPr>
        <w:pStyle w:val="BodyText"/>
      </w:pPr>
      <w:r>
        <w:t>Currently, three column</w:t>
      </w:r>
      <w:r w:rsidR="005A0CCA">
        <w:t>s</w:t>
      </w:r>
      <w:r>
        <w:t xml:space="preserve"> are defined for the set files: </w:t>
      </w:r>
    </w:p>
    <w:p w:rsidR="00137BFC" w:rsidRDefault="00137BFC" w:rsidP="00137BFC">
      <w:pPr>
        <w:pStyle w:val="BodyText"/>
        <w:numPr>
          <w:ilvl w:val="0"/>
          <w:numId w:val="28"/>
        </w:numPr>
      </w:pPr>
      <w:r>
        <w:t>PV: the name of the primary PV</w:t>
      </w:r>
      <w:r w:rsidR="005A0CCA">
        <w:t>,</w:t>
      </w:r>
    </w:p>
    <w:p w:rsidR="00137BFC" w:rsidRDefault="00137BFC" w:rsidP="00137BFC">
      <w:pPr>
        <w:pStyle w:val="BodyText"/>
        <w:numPr>
          <w:ilvl w:val="0"/>
          <w:numId w:val="28"/>
        </w:numPr>
      </w:pPr>
      <w:r>
        <w:lastRenderedPageBreak/>
        <w:t>READBACK: the name of the readback PV</w:t>
      </w:r>
      <w:r w:rsidR="005A0CCA">
        <w:t>,</w:t>
      </w:r>
    </w:p>
    <w:p w:rsidR="00137BFC" w:rsidRDefault="00137BFC" w:rsidP="00137BFC">
      <w:pPr>
        <w:pStyle w:val="BodyText"/>
        <w:numPr>
          <w:ilvl w:val="0"/>
          <w:numId w:val="28"/>
        </w:numPr>
      </w:pPr>
      <w:r>
        <w:t xml:space="preserve">DELTA: the threshold value, which defines when the values </w:t>
      </w:r>
      <w:r w:rsidR="005A0CCA">
        <w:t>for this entry are close enough to be treated as equal.</w:t>
      </w:r>
    </w:p>
    <w:p w:rsidR="005A0CCA" w:rsidRDefault="005A0CCA" w:rsidP="005A0CCA">
      <w:pPr>
        <w:pStyle w:val="BodyText"/>
      </w:pPr>
      <w:r>
        <w:t xml:space="preserve">The only obligatory column is PV, while READBACK and DELTA are optional. However, if DELTA is defined, the READBACK has to be defined as well. The value of READBACK and DELTA can be empty for any entry, which means that they are not defined for that entry. </w:t>
      </w:r>
    </w:p>
    <w:p w:rsidR="005A0CCA" w:rsidRDefault="005A0CCA" w:rsidP="005A0CCA">
      <w:pPr>
        <w:pStyle w:val="BodyText"/>
      </w:pPr>
      <w:r>
        <w:t>If any of the entries in the file contains the comma (‘,’) character, the field that contains</w:t>
      </w:r>
      <w:r w:rsidR="003F0873">
        <w:t xml:space="preserve"> it should be wrapped in quotes as it is in standard CSV format</w:t>
      </w:r>
      <w:r w:rsidR="001D58E2">
        <w:t xml:space="preserve"> </w:t>
      </w:r>
      <w:r w:rsidR="001D58E2">
        <w:fldChar w:fldCharType="begin"/>
      </w:r>
      <w:r w:rsidR="001D58E2">
        <w:instrText xml:space="preserve"> REF _Ref444004530 \r \h </w:instrText>
      </w:r>
      <w:r w:rsidR="001D58E2">
        <w:fldChar w:fldCharType="separate"/>
      </w:r>
      <w:r w:rsidR="00320E8F">
        <w:t>[5]</w:t>
      </w:r>
      <w:r w:rsidR="001D58E2">
        <w:fldChar w:fldCharType="end"/>
      </w:r>
      <w:r w:rsidR="003F0873">
        <w:t>.</w:t>
      </w:r>
      <w:r w:rsidR="001D58E2">
        <w:t xml:space="preserve"> Line breaks are not allowed!</w:t>
      </w:r>
    </w:p>
    <w:p w:rsidR="00232CC9" w:rsidRPr="001A560B" w:rsidRDefault="00232CC9" w:rsidP="00232CC9">
      <w:pPr>
        <w:pStyle w:val="Heading4"/>
      </w:pPr>
      <w:bookmarkStart w:id="32" w:name="_Toc444253362"/>
      <w:r w:rsidRPr="001A560B">
        <w:t>Snapshots</w:t>
      </w:r>
      <w:bookmarkEnd w:id="32"/>
    </w:p>
    <w:p w:rsidR="00232CC9" w:rsidRDefault="00232CC9" w:rsidP="00F47814">
      <w:pPr>
        <w:pStyle w:val="BodyText"/>
      </w:pPr>
      <w:r>
        <w:t xml:space="preserve">Similar to the </w:t>
      </w:r>
      <w:r w:rsidR="001E0F89">
        <w:t>beamline set</w:t>
      </w:r>
      <w:r>
        <w:t xml:space="preserve"> files the snapshots are also lists of entries where each entry has a set of properties, such as </w:t>
      </w:r>
      <w:r w:rsidR="008E6A26">
        <w:t>PV</w:t>
      </w:r>
      <w:r>
        <w:t xml:space="preserve"> name, value, timestamp, status, severity </w:t>
      </w:r>
      <w:r w:rsidR="001E0F89">
        <w:t>etc</w:t>
      </w:r>
      <w:r>
        <w:t xml:space="preserve">. Snapshots will be created, examined, and compared in spread sheet or grid views; therefore a spread sheet file format seems a natural choice. In order to keep the </w:t>
      </w:r>
      <w:r w:rsidR="001E0F89">
        <w:t>file easily “accessible” by other clients and</w:t>
      </w:r>
      <w:r>
        <w:t xml:space="preserve"> tools, they will also be stored in CSV format</w:t>
      </w:r>
      <w:r w:rsidR="001E0F89">
        <w:t>.</w:t>
      </w:r>
    </w:p>
    <w:p w:rsidR="001E0F89" w:rsidRDefault="00232CC9" w:rsidP="001E0F89">
      <w:pPr>
        <w:pStyle w:val="BodyText"/>
        <w:spacing w:before="240"/>
      </w:pPr>
      <w:r w:rsidRPr="001A560B">
        <w:t xml:space="preserve">In EPICS V3 the PV value can be one of the following: integer, floating point number, character, string, or an array (waveform) of any of those. Any of these values can be easily converted into a text format. Waveforms </w:t>
      </w:r>
      <w:r w:rsidR="001E0F89">
        <w:t>can</w:t>
      </w:r>
      <w:r w:rsidRPr="001A560B">
        <w:t xml:space="preserve"> be stored as [e</w:t>
      </w:r>
      <w:r w:rsidRPr="001E0F89">
        <w:rPr>
          <w:vertAlign w:val="subscript"/>
        </w:rPr>
        <w:t>1</w:t>
      </w:r>
      <w:r w:rsidR="00C74C20">
        <w:t>;</w:t>
      </w:r>
      <w:r w:rsidRPr="001A560B">
        <w:t xml:space="preserve"> e</w:t>
      </w:r>
      <w:r w:rsidRPr="001E0F89">
        <w:rPr>
          <w:vertAlign w:val="subscript"/>
        </w:rPr>
        <w:t>2</w:t>
      </w:r>
      <w:r w:rsidR="00C74C20">
        <w:t>;</w:t>
      </w:r>
      <w:r w:rsidRPr="001A560B">
        <w:t xml:space="preserve"> e</w:t>
      </w:r>
      <w:r w:rsidRPr="001E0F89">
        <w:rPr>
          <w:vertAlign w:val="subscript"/>
        </w:rPr>
        <w:t>3</w:t>
      </w:r>
      <w:r w:rsidR="00C74C20">
        <w:t>; …;</w:t>
      </w:r>
      <w:r w:rsidRPr="001A560B">
        <w:t xml:space="preserve"> e</w:t>
      </w:r>
      <w:r w:rsidR="001E0F89" w:rsidRPr="001E0F89">
        <w:rPr>
          <w:vertAlign w:val="subscript"/>
        </w:rPr>
        <w:t>n</w:t>
      </w:r>
      <w:r w:rsidRPr="001A560B">
        <w:t>]</w:t>
      </w:r>
      <w:r w:rsidR="001E0F89">
        <w:t>, where e</w:t>
      </w:r>
      <w:r w:rsidR="001E0F89">
        <w:rPr>
          <w:vertAlign w:val="subscript"/>
        </w:rPr>
        <w:t>i</w:t>
      </w:r>
      <w:r w:rsidR="001E0F89">
        <w:t xml:space="preserve"> is the i-th element of the waveform arrays</w:t>
      </w:r>
      <w:r w:rsidR="00CE20C2">
        <w:t xml:space="preserve"> </w:t>
      </w:r>
      <w:r w:rsidR="00CE20C2">
        <w:fldChar w:fldCharType="begin"/>
      </w:r>
      <w:r w:rsidR="00CE20C2">
        <w:instrText xml:space="preserve"> REF _Ref432364799 \r \h </w:instrText>
      </w:r>
      <w:r w:rsidR="00CE20C2">
        <w:fldChar w:fldCharType="separate"/>
      </w:r>
      <w:r w:rsidR="00320E8F">
        <w:t>[2]</w:t>
      </w:r>
      <w:r w:rsidR="00CE20C2">
        <w:fldChar w:fldCharType="end"/>
      </w:r>
      <w:r w:rsidRPr="001A560B">
        <w:t xml:space="preserve">. </w:t>
      </w:r>
      <w:r w:rsidR="00A0651B">
        <w:t xml:space="preserve">To avoid confusion </w:t>
      </w:r>
      <w:r w:rsidR="00C74C20">
        <w:t xml:space="preserve">a semi-colon (rather than a comma) is used for separation of waveform elements, because comma is used as a </w:t>
      </w:r>
      <w:r w:rsidR="00A0651B">
        <w:t xml:space="preserve">general </w:t>
      </w:r>
      <w:r w:rsidR="00C74C20">
        <w:t>column separator.</w:t>
      </w:r>
    </w:p>
    <w:p w:rsidR="00232CC9" w:rsidRPr="001A560B" w:rsidRDefault="00232CC9" w:rsidP="001E0F89">
      <w:pPr>
        <w:pStyle w:val="BodyText"/>
        <w:spacing w:before="240"/>
      </w:pPr>
      <w:r w:rsidRPr="001A560B">
        <w:t>In addition to the actual PV value, each EPICS event</w:t>
      </w:r>
      <w:r w:rsidR="001D58E2">
        <w:t xml:space="preserve"> also provides the timestamp (since</w:t>
      </w:r>
      <w:r w:rsidRPr="001A560B">
        <w:t xml:space="preserve"> </w:t>
      </w:r>
      <w:r w:rsidR="001D58E2">
        <w:t>epoch</w:t>
      </w:r>
      <w:r w:rsidRPr="001A560B">
        <w:t>) of the value, severity, and status. All these will be stored when a snapshot is taken.</w:t>
      </w:r>
    </w:p>
    <w:p w:rsidR="00232CC9" w:rsidRPr="00255A51" w:rsidRDefault="00232CC9" w:rsidP="00F47814">
      <w:pPr>
        <w:pStyle w:val="BodyText"/>
        <w:rPr>
          <w:b/>
          <w:i/>
          <w:color w:val="4F81BD" w:themeColor="accent1"/>
        </w:rPr>
      </w:pPr>
      <w:r w:rsidRPr="001A560B">
        <w:t xml:space="preserve">EPICS V4 adds additional composite data types, where a value of a PV can be a combination of different base types. JSON formatting provided by DIIRT </w:t>
      </w:r>
      <w:r w:rsidR="001E0F89">
        <w:t>can</w:t>
      </w:r>
      <w:r w:rsidRPr="001A560B">
        <w:t xml:space="preserve"> be used for such data types.</w:t>
      </w:r>
      <w:r>
        <w:t xml:space="preserve"> </w:t>
      </w:r>
    </w:p>
    <w:p w:rsidR="00232CC9" w:rsidRDefault="00232CC9" w:rsidP="00F47814">
      <w:pPr>
        <w:pStyle w:val="BodyText"/>
      </w:pPr>
      <w:r>
        <w:t>Below is an example of a snapshot file.</w:t>
      </w:r>
    </w:p>
    <w:p w:rsidR="00232CC9" w:rsidRDefault="00232CC9" w:rsidP="001E0F89">
      <w:r w:rsidRPr="001A560B">
        <w:rPr>
          <w:noProof/>
          <w:lang w:val="sl-SI" w:eastAsia="sl-SI"/>
        </w:rPr>
        <mc:AlternateContent>
          <mc:Choice Requires="wps">
            <w:drawing>
              <wp:inline distT="0" distB="0" distL="0" distR="0" wp14:anchorId="617EE9DC" wp14:editId="5CDE9495">
                <wp:extent cx="5763259" cy="877569"/>
                <wp:effectExtent l="0" t="0" r="28575"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59" cy="877569"/>
                        </a:xfrm>
                        <a:prstGeom prst="rect">
                          <a:avLst/>
                        </a:prstGeom>
                        <a:solidFill>
                          <a:schemeClr val="bg1">
                            <a:lumMod val="95000"/>
                          </a:schemeClr>
                        </a:solidFill>
                        <a:ln w="9525">
                          <a:solidFill>
                            <a:srgbClr val="000000"/>
                          </a:solidFill>
                          <a:miter lim="800000"/>
                          <a:headEnd/>
                          <a:tailEnd/>
                        </a:ln>
                      </wps:spPr>
                      <wps:txbx>
                        <w:txbxContent>
                          <w:p w:rsidR="001B5BB4" w:rsidRDefault="001B5BB4" w:rsidP="00232CC9">
                            <w:pPr>
                              <w:rPr>
                                <w:rFonts w:ascii="Courier New" w:hAnsi="Courier New" w:cs="Courier New"/>
                                <w:sz w:val="18"/>
                                <w:szCs w:val="18"/>
                              </w:rPr>
                            </w:pPr>
                            <w:r>
                              <w:rPr>
                                <w:rFonts w:ascii="Courier New" w:hAnsi="Courier New" w:cs="Courier New"/>
                                <w:sz w:val="18"/>
                                <w:szCs w:val="18"/>
                              </w:rPr>
                              <w:t># Date: 2015-08-13T13:30:22</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,TIMESTAMP,STATUS,SEVERITY,VALUE</w:t>
                            </w:r>
                            <w:proofErr w:type="gramEnd"/>
                            <w:r>
                              <w:rPr>
                                <w:rFonts w:ascii="Courier New" w:hAnsi="Courier New" w:cs="Courier New"/>
                                <w:sz w:val="18"/>
                                <w:szCs w:val="18"/>
                              </w:rPr>
                              <w:t>_TYPE,VALUE,READBACK,READBACK_VALUE,DELTA</w:t>
                            </w:r>
                          </w:p>
                          <w:p w:rsidR="001B5BB4" w:rsidRDefault="001B5BB4" w:rsidP="00232CC9">
                            <w:pPr>
                              <w:rPr>
                                <w:rFonts w:ascii="Courier New" w:hAnsi="Courier New" w:cs="Courier New"/>
                                <w:sz w:val="18"/>
                                <w:szCs w:val="18"/>
                              </w:rPr>
                            </w:pPr>
                            <w:r>
                              <w:rPr>
                                <w:rFonts w:ascii="Courier New" w:hAnsi="Courier New" w:cs="Courier New"/>
                                <w:sz w:val="18"/>
                                <w:szCs w:val="18"/>
                              </w:rPr>
                              <w:t>PV_SET</w:t>
                            </w:r>
                            <w:proofErr w:type="gramStart"/>
                            <w:r>
                              <w:rPr>
                                <w:rFonts w:ascii="Courier New" w:hAnsi="Courier New" w:cs="Courier New"/>
                                <w:sz w:val="18"/>
                                <w:szCs w:val="18"/>
                              </w:rPr>
                              <w:t>,</w:t>
                            </w:r>
                            <w:r w:rsidRPr="001D58E2">
                              <w:rPr>
                                <w:rFonts w:ascii="Courier New" w:hAnsi="Courier New" w:cs="Courier New"/>
                                <w:sz w:val="18"/>
                                <w:szCs w:val="18"/>
                              </w:rPr>
                              <w:t>1449840706.555344346</w:t>
                            </w:r>
                            <w:r>
                              <w:rPr>
                                <w:rFonts w:ascii="Courier New" w:hAnsi="Courier New" w:cs="Courier New"/>
                                <w:sz w:val="18"/>
                                <w:szCs w:val="18"/>
                              </w:rPr>
                              <w:t>,LOW,MINOR,double,5.3</w:t>
                            </w:r>
                            <w:proofErr w:type="gramEnd"/>
                            <w:r>
                              <w:rPr>
                                <w:rFonts w:ascii="Courier New" w:hAnsi="Courier New" w:cs="Courier New"/>
                                <w:sz w:val="18"/>
                                <w:szCs w:val="18"/>
                              </w:rPr>
                              <w:t>,,,</w:t>
                            </w:r>
                          </w:p>
                          <w:p w:rsidR="001B5BB4" w:rsidRDefault="001B5BB4" w:rsidP="00232CC9">
                            <w:pPr>
                              <w:rPr>
                                <w:rFonts w:ascii="Courier New" w:hAnsi="Courier New" w:cs="Courier New"/>
                                <w:sz w:val="18"/>
                                <w:szCs w:val="18"/>
                              </w:rPr>
                            </w:pPr>
                            <w:r>
                              <w:rPr>
                                <w:rFonts w:ascii="Courier New" w:hAnsi="Courier New" w:cs="Courier New"/>
                                <w:sz w:val="18"/>
                                <w:szCs w:val="18"/>
                              </w:rPr>
                              <w:t>PV_SET1,</w:t>
                            </w:r>
                            <w:r w:rsidRPr="001D58E2">
                              <w:t xml:space="preserve"> </w:t>
                            </w:r>
                            <w:r>
                              <w:rPr>
                                <w:rFonts w:ascii="Courier New" w:hAnsi="Courier New" w:cs="Courier New"/>
                                <w:sz w:val="18"/>
                                <w:szCs w:val="18"/>
                              </w:rPr>
                              <w:t>1449840707</w:t>
                            </w:r>
                            <w:r w:rsidRPr="001D58E2">
                              <w:rPr>
                                <w:rFonts w:ascii="Courier New" w:hAnsi="Courier New" w:cs="Courier New"/>
                                <w:sz w:val="18"/>
                                <w:szCs w:val="18"/>
                              </w:rPr>
                              <w:t>.555344346</w:t>
                            </w:r>
                            <w:proofErr w:type="gramStart"/>
                            <w:r>
                              <w:rPr>
                                <w:rFonts w:ascii="Courier New" w:hAnsi="Courier New" w:cs="Courier New"/>
                                <w:sz w:val="18"/>
                                <w:szCs w:val="18"/>
                              </w:rPr>
                              <w:t>,OK,OK,double</w:t>
                            </w:r>
                            <w:proofErr w:type="gramEnd"/>
                            <w:r>
                              <w:rPr>
                                <w:rFonts w:ascii="Courier New" w:hAnsi="Courier New" w:cs="Courier New"/>
                                <w:sz w:val="18"/>
                                <w:szCs w:val="18"/>
                              </w:rPr>
                              <w:t xml:space="preserve"> array,”[2.8;1.2;7.3;2.1]”,,,</w:t>
                            </w:r>
                          </w:p>
                          <w:p w:rsidR="001B5BB4" w:rsidRDefault="001B5BB4" w:rsidP="00232CC9">
                            <w:pPr>
                              <w:rPr>
                                <w:rFonts w:ascii="Courier New" w:hAnsi="Courier New" w:cs="Courier New"/>
                                <w:sz w:val="18"/>
                                <w:szCs w:val="18"/>
                              </w:rPr>
                            </w:pPr>
                            <w:r>
                              <w:rPr>
                                <w:rFonts w:ascii="Courier New" w:hAnsi="Courier New" w:cs="Courier New"/>
                                <w:sz w:val="18"/>
                                <w:szCs w:val="18"/>
                              </w:rPr>
                              <w:t>PV_STR,</w:t>
                            </w:r>
                            <w:r w:rsidRPr="001D58E2">
                              <w:t xml:space="preserve"> </w:t>
                            </w:r>
                            <w:r w:rsidRPr="001D58E2">
                              <w:rPr>
                                <w:rFonts w:ascii="Courier New" w:hAnsi="Courier New" w:cs="Courier New"/>
                                <w:sz w:val="18"/>
                                <w:szCs w:val="18"/>
                              </w:rPr>
                              <w:t>144984070</w:t>
                            </w:r>
                            <w:r>
                              <w:rPr>
                                <w:rFonts w:ascii="Courier New" w:hAnsi="Courier New" w:cs="Courier New"/>
                                <w:sz w:val="18"/>
                                <w:szCs w:val="18"/>
                              </w:rPr>
                              <w:t>8</w:t>
                            </w:r>
                            <w:r w:rsidRPr="001D58E2">
                              <w:rPr>
                                <w:rFonts w:ascii="Courier New" w:hAnsi="Courier New" w:cs="Courier New"/>
                                <w:sz w:val="18"/>
                                <w:szCs w:val="18"/>
                              </w:rPr>
                              <w:t>.555344346</w:t>
                            </w:r>
                            <w:proofErr w:type="gramStart"/>
                            <w:r>
                              <w:rPr>
                                <w:rFonts w:ascii="Courier New" w:hAnsi="Courier New" w:cs="Courier New"/>
                                <w:sz w:val="18"/>
                                <w:szCs w:val="18"/>
                              </w:rPr>
                              <w:t>,OK,OK,string</w:t>
                            </w:r>
                            <w:proofErr w:type="gramEnd"/>
                            <w:r>
                              <w:rPr>
                                <w:rFonts w:ascii="Courier New" w:hAnsi="Courier New" w:cs="Courier New"/>
                                <w:sz w:val="18"/>
                                <w:szCs w:val="18"/>
                              </w:rPr>
                              <w:t>,”some string value”,,,</w:t>
                            </w:r>
                          </w:p>
                        </w:txbxContent>
                      </wps:txbx>
                      <wps:bodyPr rot="0" vert="horz" wrap="square" lIns="91440" tIns="45720" rIns="91440" bIns="45720" anchor="t" anchorCtr="0">
                        <a:spAutoFit/>
                      </wps:bodyPr>
                    </wps:wsp>
                  </a:graphicData>
                </a:graphic>
              </wp:inline>
            </w:drawing>
          </mc:Choice>
          <mc:Fallback>
            <w:pict>
              <v:shape id="_x0000_s1029" type="#_x0000_t202" style="width:453.8pt;height:6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" fillcolor="#f2f2f2 [3052]">
                <v:textbox style="mso-fit-shape-to-text:t">
                  <w:txbxContent>
                    <w:p w:rsidR="001B5BB4" w:rsidRDefault="001B5BB4" w:rsidP="00232CC9">
                      <w:pPr>
                        <w:rPr>
                          <w:rFonts w:ascii="Courier New" w:hAnsi="Courier New" w:cs="Courier New"/>
                          <w:sz w:val="18"/>
                          <w:szCs w:val="18"/>
                        </w:rPr>
                      </w:pPr>
                      <w:r>
                        <w:rPr>
                          <w:rFonts w:ascii="Courier New" w:hAnsi="Courier New" w:cs="Courier New"/>
                          <w:sz w:val="18"/>
                          <w:szCs w:val="18"/>
                        </w:rPr>
                        <w:t># Date: 2015-08-13T13:30:22</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,TIMESTAMP,STATUS,SEVERITY,VALUE</w:t>
                      </w:r>
                      <w:proofErr w:type="gramEnd"/>
                      <w:r>
                        <w:rPr>
                          <w:rFonts w:ascii="Courier New" w:hAnsi="Courier New" w:cs="Courier New"/>
                          <w:sz w:val="18"/>
                          <w:szCs w:val="18"/>
                        </w:rPr>
                        <w:t>_TYPE,VALUE,READBACK,READBACK_VALUE,DELTA</w:t>
                      </w:r>
                    </w:p>
                    <w:p w:rsidR="001B5BB4" w:rsidRDefault="001B5BB4" w:rsidP="00232CC9">
                      <w:pPr>
                        <w:rPr>
                          <w:rFonts w:ascii="Courier New" w:hAnsi="Courier New" w:cs="Courier New"/>
                          <w:sz w:val="18"/>
                          <w:szCs w:val="18"/>
                        </w:rPr>
                      </w:pPr>
                      <w:r>
                        <w:rPr>
                          <w:rFonts w:ascii="Courier New" w:hAnsi="Courier New" w:cs="Courier New"/>
                          <w:sz w:val="18"/>
                          <w:szCs w:val="18"/>
                        </w:rPr>
                        <w:t>PV_SET</w:t>
                      </w:r>
                      <w:proofErr w:type="gramStart"/>
                      <w:r>
                        <w:rPr>
                          <w:rFonts w:ascii="Courier New" w:hAnsi="Courier New" w:cs="Courier New"/>
                          <w:sz w:val="18"/>
                          <w:szCs w:val="18"/>
                        </w:rPr>
                        <w:t>,</w:t>
                      </w:r>
                      <w:r w:rsidRPr="001D58E2">
                        <w:rPr>
                          <w:rFonts w:ascii="Courier New" w:hAnsi="Courier New" w:cs="Courier New"/>
                          <w:sz w:val="18"/>
                          <w:szCs w:val="18"/>
                        </w:rPr>
                        <w:t>1449840706.555344346</w:t>
                      </w:r>
                      <w:r>
                        <w:rPr>
                          <w:rFonts w:ascii="Courier New" w:hAnsi="Courier New" w:cs="Courier New"/>
                          <w:sz w:val="18"/>
                          <w:szCs w:val="18"/>
                        </w:rPr>
                        <w:t>,LOW,MINOR,double,5.3</w:t>
                      </w:r>
                      <w:proofErr w:type="gramEnd"/>
                      <w:r>
                        <w:rPr>
                          <w:rFonts w:ascii="Courier New" w:hAnsi="Courier New" w:cs="Courier New"/>
                          <w:sz w:val="18"/>
                          <w:szCs w:val="18"/>
                        </w:rPr>
                        <w:t>,,,</w:t>
                      </w:r>
                    </w:p>
                    <w:p w:rsidR="001B5BB4" w:rsidRDefault="001B5BB4" w:rsidP="00232CC9">
                      <w:pPr>
                        <w:rPr>
                          <w:rFonts w:ascii="Courier New" w:hAnsi="Courier New" w:cs="Courier New"/>
                          <w:sz w:val="18"/>
                          <w:szCs w:val="18"/>
                        </w:rPr>
                      </w:pPr>
                      <w:r>
                        <w:rPr>
                          <w:rFonts w:ascii="Courier New" w:hAnsi="Courier New" w:cs="Courier New"/>
                          <w:sz w:val="18"/>
                          <w:szCs w:val="18"/>
                        </w:rPr>
                        <w:t>PV_SET1,</w:t>
                      </w:r>
                      <w:r w:rsidRPr="001D58E2">
                        <w:t xml:space="preserve"> </w:t>
                      </w:r>
                      <w:r>
                        <w:rPr>
                          <w:rFonts w:ascii="Courier New" w:hAnsi="Courier New" w:cs="Courier New"/>
                          <w:sz w:val="18"/>
                          <w:szCs w:val="18"/>
                        </w:rPr>
                        <w:t>1449840707</w:t>
                      </w:r>
                      <w:r w:rsidRPr="001D58E2">
                        <w:rPr>
                          <w:rFonts w:ascii="Courier New" w:hAnsi="Courier New" w:cs="Courier New"/>
                          <w:sz w:val="18"/>
                          <w:szCs w:val="18"/>
                        </w:rPr>
                        <w:t>.555344346</w:t>
                      </w:r>
                      <w:proofErr w:type="gramStart"/>
                      <w:r>
                        <w:rPr>
                          <w:rFonts w:ascii="Courier New" w:hAnsi="Courier New" w:cs="Courier New"/>
                          <w:sz w:val="18"/>
                          <w:szCs w:val="18"/>
                        </w:rPr>
                        <w:t>,OK,OK,double</w:t>
                      </w:r>
                      <w:proofErr w:type="gramEnd"/>
                      <w:r>
                        <w:rPr>
                          <w:rFonts w:ascii="Courier New" w:hAnsi="Courier New" w:cs="Courier New"/>
                          <w:sz w:val="18"/>
                          <w:szCs w:val="18"/>
                        </w:rPr>
                        <w:t xml:space="preserve"> array,”[2.8;1.2;7.3;2.1]”,,,</w:t>
                      </w:r>
                    </w:p>
                    <w:p w:rsidR="001B5BB4" w:rsidRDefault="001B5BB4" w:rsidP="00232CC9">
                      <w:pPr>
                        <w:rPr>
                          <w:rFonts w:ascii="Courier New" w:hAnsi="Courier New" w:cs="Courier New"/>
                          <w:sz w:val="18"/>
                          <w:szCs w:val="18"/>
                        </w:rPr>
                      </w:pPr>
                      <w:r>
                        <w:rPr>
                          <w:rFonts w:ascii="Courier New" w:hAnsi="Courier New" w:cs="Courier New"/>
                          <w:sz w:val="18"/>
                          <w:szCs w:val="18"/>
                        </w:rPr>
                        <w:t>PV_STR,</w:t>
                      </w:r>
                      <w:r w:rsidRPr="001D58E2">
                        <w:t xml:space="preserve"> </w:t>
                      </w:r>
                      <w:r w:rsidRPr="001D58E2">
                        <w:rPr>
                          <w:rFonts w:ascii="Courier New" w:hAnsi="Courier New" w:cs="Courier New"/>
                          <w:sz w:val="18"/>
                          <w:szCs w:val="18"/>
                        </w:rPr>
                        <w:t>144984070</w:t>
                      </w:r>
                      <w:r>
                        <w:rPr>
                          <w:rFonts w:ascii="Courier New" w:hAnsi="Courier New" w:cs="Courier New"/>
                          <w:sz w:val="18"/>
                          <w:szCs w:val="18"/>
                        </w:rPr>
                        <w:t>8</w:t>
                      </w:r>
                      <w:r w:rsidRPr="001D58E2">
                        <w:rPr>
                          <w:rFonts w:ascii="Courier New" w:hAnsi="Courier New" w:cs="Courier New"/>
                          <w:sz w:val="18"/>
                          <w:szCs w:val="18"/>
                        </w:rPr>
                        <w:t>.555344346</w:t>
                      </w:r>
                      <w:proofErr w:type="gramStart"/>
                      <w:r>
                        <w:rPr>
                          <w:rFonts w:ascii="Courier New" w:hAnsi="Courier New" w:cs="Courier New"/>
                          <w:sz w:val="18"/>
                          <w:szCs w:val="18"/>
                        </w:rPr>
                        <w:t>,OK,OK,string</w:t>
                      </w:r>
                      <w:proofErr w:type="gramEnd"/>
                      <w:r>
                        <w:rPr>
                          <w:rFonts w:ascii="Courier New" w:hAnsi="Courier New" w:cs="Courier New"/>
                          <w:sz w:val="18"/>
                          <w:szCs w:val="18"/>
                        </w:rPr>
                        <w:t>,”some string value”,,,</w:t>
                      </w:r>
                    </w:p>
                  </w:txbxContent>
                </v:textbox>
                <w10:anchorlock/>
              </v:shape>
            </w:pict>
          </mc:Fallback>
        </mc:AlternateContent>
      </w:r>
    </w:p>
    <w:p w:rsidR="00C61523" w:rsidRDefault="00C61523" w:rsidP="00C61523">
      <w:pPr>
        <w:pStyle w:val="BodyText"/>
        <w:spacing w:before="240"/>
      </w:pPr>
      <w:r>
        <w:t>The following columns are defined for a snapshot file:</w:t>
      </w:r>
    </w:p>
    <w:p w:rsidR="00C61523" w:rsidRDefault="00C61523" w:rsidP="00C61523">
      <w:pPr>
        <w:pStyle w:val="BodyText"/>
        <w:numPr>
          <w:ilvl w:val="0"/>
          <w:numId w:val="28"/>
        </w:numPr>
      </w:pPr>
      <w:r>
        <w:t>PV: the name of the PV</w:t>
      </w:r>
    </w:p>
    <w:p w:rsidR="00C61523" w:rsidRDefault="00C61523" w:rsidP="00C61523">
      <w:pPr>
        <w:pStyle w:val="BodyText"/>
        <w:numPr>
          <w:ilvl w:val="0"/>
          <w:numId w:val="28"/>
        </w:numPr>
      </w:pPr>
      <w:r>
        <w:t>TIMESTAMP: the timestamp of the stored PV value</w:t>
      </w:r>
    </w:p>
    <w:p w:rsidR="00C61523" w:rsidRDefault="00C61523" w:rsidP="00C61523">
      <w:pPr>
        <w:pStyle w:val="BodyText"/>
        <w:numPr>
          <w:ilvl w:val="0"/>
          <w:numId w:val="28"/>
        </w:numPr>
      </w:pPr>
      <w:r>
        <w:t>STATUS: status of the stored PV value</w:t>
      </w:r>
    </w:p>
    <w:p w:rsidR="00C61523" w:rsidRDefault="00C61523" w:rsidP="00C61523">
      <w:pPr>
        <w:pStyle w:val="BodyText"/>
        <w:numPr>
          <w:ilvl w:val="0"/>
          <w:numId w:val="28"/>
        </w:numPr>
      </w:pPr>
      <w:r>
        <w:t>SEVERITY: alarm severity of the stored value</w:t>
      </w:r>
    </w:p>
    <w:p w:rsidR="00C61523" w:rsidRDefault="00C61523" w:rsidP="00C61523">
      <w:pPr>
        <w:pStyle w:val="BodyText"/>
        <w:numPr>
          <w:ilvl w:val="0"/>
          <w:numId w:val="28"/>
        </w:numPr>
      </w:pPr>
      <w:r>
        <w:t>VALUE_TYPE: the type of value (double, long, string, double_array etc.)</w:t>
      </w:r>
    </w:p>
    <w:p w:rsidR="00C61523" w:rsidRDefault="00C61523" w:rsidP="00C61523">
      <w:pPr>
        <w:pStyle w:val="BodyText"/>
        <w:numPr>
          <w:ilvl w:val="0"/>
          <w:numId w:val="28"/>
        </w:numPr>
      </w:pPr>
      <w:r>
        <w:t>VALUE: the stored PV value</w:t>
      </w:r>
    </w:p>
    <w:p w:rsidR="00C61523" w:rsidRDefault="00C61523" w:rsidP="00C61523">
      <w:pPr>
        <w:pStyle w:val="BodyText"/>
        <w:numPr>
          <w:ilvl w:val="0"/>
          <w:numId w:val="28"/>
        </w:numPr>
      </w:pPr>
      <w:r>
        <w:lastRenderedPageBreak/>
        <w:t>READBACK: the name of the associated readback PV (as defined in the set file)</w:t>
      </w:r>
    </w:p>
    <w:p w:rsidR="00C61523" w:rsidRDefault="00C61523" w:rsidP="00C61523">
      <w:pPr>
        <w:pStyle w:val="BodyText"/>
        <w:numPr>
          <w:ilvl w:val="0"/>
          <w:numId w:val="28"/>
        </w:numPr>
      </w:pPr>
      <w:r>
        <w:t>READBACK_VALUE: the value of the readback PV at the time when the snapshot was taken</w:t>
      </w:r>
    </w:p>
    <w:p w:rsidR="00C61523" w:rsidRDefault="00C61523" w:rsidP="00C61523">
      <w:pPr>
        <w:pStyle w:val="BodyText"/>
        <w:numPr>
          <w:ilvl w:val="0"/>
          <w:numId w:val="28"/>
        </w:numPr>
      </w:pPr>
      <w:r>
        <w:t>DELTA: the threshold value used for comparison of values related this entry</w:t>
      </w:r>
    </w:p>
    <w:p w:rsidR="00F16EB8" w:rsidRPr="001A560B" w:rsidRDefault="00F16EB8" w:rsidP="000C53B8">
      <w:pPr>
        <w:pStyle w:val="BodyText"/>
      </w:pPr>
      <w:r>
        <w:t xml:space="preserve">PV, READBACK, and DELTA values are repeated from the set file. Theoretically they could be omitted; however, the set file can change, but we would still like to use the snapshots that belong to the previous set file. While all that information is stored in git database, it can be extremely </w:t>
      </w:r>
      <w:r w:rsidR="00343B02">
        <w:t>cumbersome to</w:t>
      </w:r>
      <w:r>
        <w:t xml:space="preserve"> </w:t>
      </w:r>
      <w:r w:rsidR="00343B02">
        <w:t xml:space="preserve">retrieve </w:t>
      </w:r>
      <w:r>
        <w:t>it. In addition</w:t>
      </w:r>
      <w:r w:rsidR="008A6E4F">
        <w:t xml:space="preserve"> to that</w:t>
      </w:r>
      <w:r>
        <w:t xml:space="preserve">, </w:t>
      </w:r>
      <w:r w:rsidR="00B57CC9">
        <w:t xml:space="preserve">if the data are repeated in the snapshot, the </w:t>
      </w:r>
      <w:r>
        <w:t>file is self-sufficient and therefore fully transferrable.</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38"/>
        <w:gridCol w:w="8234"/>
      </w:tblGrid>
      <w:tr w:rsidR="001E0F89" w:rsidTr="00137BFC">
        <w:trPr>
          <w:cantSplit/>
        </w:trPr>
        <w:tc>
          <w:tcPr>
            <w:tcW w:w="851" w:type="dxa"/>
            <w:shd w:val="clear" w:color="auto" w:fill="F3F3F3"/>
            <w:vAlign w:val="center"/>
          </w:tcPr>
          <w:p w:rsidR="001E0F89" w:rsidRPr="00B15075" w:rsidRDefault="001E0F89" w:rsidP="00137BFC">
            <w:pPr>
              <w:pStyle w:val="BodyText-denser"/>
            </w:pPr>
            <w:r>
              <w:rPr>
                <w:noProof/>
                <w:lang w:val="sl-SI" w:eastAsia="sl-SI"/>
              </w:rPr>
              <w:drawing>
                <wp:inline distT="0" distB="0" distL="0" distR="0" wp14:anchorId="61F6F50A" wp14:editId="5A236376">
                  <wp:extent cx="397510" cy="397510"/>
                  <wp:effectExtent l="19050" t="0" r="2540" b="0"/>
                  <wp:docPr id="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8788" w:type="dxa"/>
            <w:shd w:val="clear" w:color="auto" w:fill="F3F3F3"/>
            <w:vAlign w:val="center"/>
          </w:tcPr>
          <w:p w:rsidR="00415976" w:rsidRPr="00B15075" w:rsidRDefault="00415976" w:rsidP="00176A6F">
            <w:pPr>
              <w:pStyle w:val="BodyText-denser"/>
            </w:pPr>
            <w:r>
              <w:t>Initial proposal stated that the entire snapshot can be stored as a VTable. However, the VTable is limited to contain single-type values per column, which means that a beamline set could only contain double type PVs, or only string type PVs etc. In addition, the output format of a VTable is not the most human-friendly.</w:t>
            </w:r>
            <w:r w:rsidR="00176A6F">
              <w:t xml:space="preserve"> Currently there is no data type in CSS that could hold a matrix of mixed columns.</w:t>
            </w:r>
          </w:p>
        </w:tc>
      </w:tr>
    </w:tbl>
    <w:p w:rsidR="00320E8F" w:rsidRDefault="00320E8F" w:rsidP="00320E8F">
      <w:pPr>
        <w:pStyle w:val="BodyText"/>
      </w:pPr>
      <w:bookmarkStart w:id="33" w:name="_Toc444253363"/>
      <w:r>
        <w:t xml:space="preserve">When different values of the same PV are compared between each other there are different criteria when two values are equal. For example, digital signals have to have identical values while analog are still identical, when the difference is within certain limits. The DELTA values in the beamline set specify what threshold values are used. If the DELTA is 0.1, the values are considered identical when </w:t>
      </w:r>
      <w:r w:rsidRPr="00320E8F">
        <w:rPr>
          <w:rFonts w:ascii="Courier New" w:hAnsi="Courier New" w:cs="Courier New"/>
        </w:rPr>
        <w:t>ABS(Value1 - Value2) &lt; 0.1</w:t>
      </w:r>
      <w:r>
        <w:t xml:space="preserve">.  </w:t>
      </w:r>
    </w:p>
    <w:p w:rsidR="00320E8F" w:rsidRDefault="00320E8F" w:rsidP="00320E8F">
      <w:pPr>
        <w:pStyle w:val="BodyText"/>
      </w:pPr>
      <w:r>
        <w:t>Sometimes the threshold value might also depend on the value itself. For example, when the value is small, the threshold is also small, but when the value is higher, the threshold can be higher as well.</w:t>
      </w:r>
      <w:r w:rsidR="006B051C">
        <w:t xml:space="preserve"> Therefore, DELTA will also support function values.</w:t>
      </w:r>
    </w:p>
    <w:p w:rsidR="009C4C48" w:rsidRDefault="002935D1" w:rsidP="002935D1">
      <w:pPr>
        <w:pStyle w:val="Heading4"/>
      </w:pPr>
      <w:r>
        <w:t>Tags</w:t>
      </w:r>
      <w:bookmarkEnd w:id="33"/>
    </w:p>
    <w:p w:rsidR="0043779E" w:rsidRDefault="002935D1" w:rsidP="00064D3B">
      <w:pPr>
        <w:pStyle w:val="BodyText"/>
      </w:pPr>
      <w:r>
        <w:t xml:space="preserve">Tagging of snapshots can be implemented by employing the git tagging mechanism. A tag in git is essentially </w:t>
      </w:r>
      <w:r w:rsidR="00E81E8F">
        <w:t>naming</w:t>
      </w:r>
      <w:r>
        <w:t xml:space="preserve"> </w:t>
      </w:r>
      <w:r w:rsidR="00E81E8F">
        <w:t>of</w:t>
      </w:r>
      <w:r>
        <w:t xml:space="preserve"> a specific commit. In </w:t>
      </w:r>
      <w:r w:rsidR="008E1FB9">
        <w:t>save and restore</w:t>
      </w:r>
      <w:r>
        <w:t xml:space="preserve"> case each c</w:t>
      </w:r>
      <w:r w:rsidR="008E1FB9">
        <w:t xml:space="preserve">ommit will contain a single file. When tagging that commit with a specific name, the tag can easily be associated with one </w:t>
      </w:r>
      <w:r w:rsidR="0043779E">
        <w:t>single</w:t>
      </w:r>
      <w:r w:rsidR="008E1FB9">
        <w:t xml:space="preserve"> file.</w:t>
      </w:r>
    </w:p>
    <w:p w:rsidR="002935D1" w:rsidRDefault="00C77FB1" w:rsidP="00064D3B">
      <w:pPr>
        <w:pStyle w:val="BodyText"/>
      </w:pPr>
      <w:r>
        <w:t xml:space="preserve">Tags in git have to have unique names. Therefore it is necessary that the tag name contains </w:t>
      </w:r>
      <w:r w:rsidR="00E0303F">
        <w:t>the entire path to the file which</w:t>
      </w:r>
      <w:r w:rsidR="00DC2BC2">
        <w:t>.</w:t>
      </w:r>
      <w:r w:rsidR="0043779E">
        <w:t xml:space="preserve"> The tag of the file </w:t>
      </w:r>
      <w:r w:rsidR="00E0303F">
        <w:t>test/</w:t>
      </w:r>
      <w:r w:rsidR="0043779E">
        <w:t xml:space="preserve">example.snp for element Pb would be: </w:t>
      </w:r>
      <w:r w:rsidR="00B04C3D">
        <w:t>(master)</w:t>
      </w:r>
      <w:r w:rsidR="00E0303F">
        <w:t>Pb</w:t>
      </w:r>
      <w:r w:rsidR="00B04C3D">
        <w:t>/</w:t>
      </w:r>
      <w:r w:rsidR="00E0303F">
        <w:t>test</w:t>
      </w:r>
      <w:r w:rsidR="00B04C3D">
        <w:t>/</w:t>
      </w:r>
      <w:r w:rsidR="0043779E">
        <w:t>example</w:t>
      </w:r>
      <w:r w:rsidR="00B04C3D">
        <w:t>(</w:t>
      </w:r>
      <w:r w:rsidR="0043779E">
        <w:t>&lt;tag_name&gt;</w:t>
      </w:r>
      <w:r w:rsidR="00B04C3D">
        <w:t>)</w:t>
      </w:r>
      <w:r w:rsidR="0043779E">
        <w:t>, where &lt;tag_name&gt; is the name given by the user.</w:t>
      </w:r>
      <w:r w:rsidR="00AC2D11">
        <w:t xml:space="preserve"> </w:t>
      </w:r>
      <w:r w:rsidR="0043779E">
        <w:t>The tag message can contain further information about this tag.</w:t>
      </w:r>
    </w:p>
    <w:p w:rsidR="00124D16" w:rsidRDefault="00124D16" w:rsidP="00124D16">
      <w:pPr>
        <w:pStyle w:val="Heading3"/>
      </w:pPr>
      <w:bookmarkStart w:id="34" w:name="_Toc444253364"/>
      <w:r>
        <w:t>User Interface</w:t>
      </w:r>
      <w:bookmarkEnd w:id="34"/>
    </w:p>
    <w:p w:rsidR="00124D16" w:rsidRDefault="00124D16" w:rsidP="00124D16">
      <w:pPr>
        <w:pStyle w:val="BodyText"/>
      </w:pPr>
      <w:r>
        <w:t xml:space="preserve">User interface will be done as a </w:t>
      </w:r>
      <w:r w:rsidR="00AC2D11">
        <w:t xml:space="preserve">standalone </w:t>
      </w:r>
      <w:r>
        <w:t>perspective in control system studio.</w:t>
      </w:r>
      <w:r w:rsidR="0099714D">
        <w:t xml:space="preserve"> It will be composed of at least 3 different views</w:t>
      </w:r>
      <w:r w:rsidR="00D95FF8">
        <w:t xml:space="preserve"> or editors</w:t>
      </w:r>
      <w:r w:rsidR="0099714D">
        <w:t xml:space="preserve">: </w:t>
      </w:r>
    </w:p>
    <w:p w:rsidR="0099714D" w:rsidRDefault="0099714D" w:rsidP="0099714D">
      <w:pPr>
        <w:pStyle w:val="BodyText"/>
        <w:numPr>
          <w:ilvl w:val="0"/>
          <w:numId w:val="26"/>
        </w:numPr>
      </w:pPr>
      <w:r>
        <w:t>Browser</w:t>
      </w:r>
      <w:r w:rsidR="00826AC4">
        <w:t>: allows browsing for available snapshots or beamline sets.</w:t>
      </w:r>
    </w:p>
    <w:p w:rsidR="0099714D" w:rsidRDefault="0099714D" w:rsidP="0099714D">
      <w:pPr>
        <w:pStyle w:val="BodyText"/>
        <w:numPr>
          <w:ilvl w:val="0"/>
          <w:numId w:val="26"/>
        </w:numPr>
      </w:pPr>
      <w:r>
        <w:t>Snapshot viewer</w:t>
      </w:r>
      <w:r w:rsidR="00826AC4">
        <w:t>: shows the content of the snapshot file, provides interface to take snapshots, restore values</w:t>
      </w:r>
      <w:r w:rsidR="007042C9">
        <w:t>, compare values</w:t>
      </w:r>
      <w:r w:rsidR="00826AC4">
        <w:t xml:space="preserve"> etc.</w:t>
      </w:r>
    </w:p>
    <w:p w:rsidR="0099714D" w:rsidRDefault="0099714D" w:rsidP="0099714D">
      <w:pPr>
        <w:pStyle w:val="BodyText"/>
        <w:numPr>
          <w:ilvl w:val="0"/>
          <w:numId w:val="26"/>
        </w:numPr>
      </w:pPr>
      <w:r>
        <w:lastRenderedPageBreak/>
        <w:t xml:space="preserve">Beamline set </w:t>
      </w:r>
      <w:r w:rsidR="00826AC4">
        <w:t>files editor: provides a mechanism to create new or edit existing beamline sets.</w:t>
      </w:r>
    </w:p>
    <w:p w:rsidR="002B6BFD" w:rsidRDefault="007042C9" w:rsidP="00826AC4">
      <w:pPr>
        <w:pStyle w:val="BodyText"/>
      </w:pPr>
      <w:r>
        <w:t>GUI will use an abstraction layer to access the data from the git storage. This will later allow replacing the storage with other services if necessary</w:t>
      </w:r>
      <w:r w:rsidR="00713595">
        <w:t xml:space="preserve"> (e.g. MASAR)</w:t>
      </w:r>
      <w:r>
        <w:t xml:space="preserve">. </w:t>
      </w:r>
      <w:r w:rsidR="002B6BFD">
        <w:t>Other extension points will also be provided, through which different data or different user interface parts could be provided.</w:t>
      </w:r>
    </w:p>
    <w:p w:rsidR="00541E2A" w:rsidRDefault="00541E2A" w:rsidP="00541E2A">
      <w:pPr>
        <w:pStyle w:val="BodyText"/>
        <w:keepNext/>
      </w:pPr>
      <w:r>
        <w:rPr>
          <w:noProof/>
          <w:lang w:val="sl-SI" w:eastAsia="sl-SI"/>
        </w:rPr>
        <w:drawing>
          <wp:inline distT="0" distB="0" distL="0" distR="0" wp14:anchorId="03BD0327" wp14:editId="052EAC03">
            <wp:extent cx="5760720" cy="348056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480563"/>
                    </a:xfrm>
                    <a:prstGeom prst="rect">
                      <a:avLst/>
                    </a:prstGeom>
                  </pic:spPr>
                </pic:pic>
              </a:graphicData>
            </a:graphic>
          </wp:inline>
        </w:drawing>
      </w:r>
    </w:p>
    <w:p w:rsidR="00482526" w:rsidRDefault="00541E2A" w:rsidP="00541E2A">
      <w:pPr>
        <w:pStyle w:val="Caption"/>
        <w:rPr>
          <w:lang w:val="en-GB"/>
        </w:rPr>
      </w:pPr>
      <w:r>
        <w:t xml:space="preserve">Figure </w:t>
      </w:r>
      <w:r>
        <w:fldChar w:fldCharType="begin"/>
      </w:r>
      <w:r>
        <w:instrText xml:space="preserve"> SEQ Figure \* ARABIC </w:instrText>
      </w:r>
      <w:r>
        <w:fldChar w:fldCharType="separate"/>
      </w:r>
      <w:r w:rsidR="00320E8F">
        <w:rPr>
          <w:noProof/>
        </w:rPr>
        <w:t>1</w:t>
      </w:r>
      <w:r>
        <w:fldChar w:fldCharType="end"/>
      </w:r>
      <w:r>
        <w:rPr>
          <w:lang w:val="en-GB"/>
        </w:rPr>
        <w:t>: The browser view and the snapshot viewer</w:t>
      </w:r>
    </w:p>
    <w:p w:rsidR="00541E2A" w:rsidRDefault="00541E2A" w:rsidP="00541E2A">
      <w:pPr>
        <w:pStyle w:val="BodyText"/>
        <w:keepNext/>
      </w:pPr>
      <w:r>
        <w:rPr>
          <w:noProof/>
          <w:lang w:val="sl-SI" w:eastAsia="sl-SI"/>
        </w:rPr>
        <w:drawing>
          <wp:inline distT="0" distB="0" distL="0" distR="0" wp14:anchorId="1C5F3EBB" wp14:editId="0CF64C60">
            <wp:extent cx="5760720" cy="348056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480563"/>
                    </a:xfrm>
                    <a:prstGeom prst="rect">
                      <a:avLst/>
                    </a:prstGeom>
                  </pic:spPr>
                </pic:pic>
              </a:graphicData>
            </a:graphic>
          </wp:inline>
        </w:drawing>
      </w:r>
    </w:p>
    <w:p w:rsidR="00541E2A" w:rsidRPr="00541E2A" w:rsidRDefault="00541E2A" w:rsidP="00541E2A">
      <w:pPr>
        <w:pStyle w:val="Caption"/>
        <w:rPr>
          <w:lang w:val="en-GB"/>
        </w:rPr>
      </w:pPr>
      <w:r>
        <w:t xml:space="preserve">Figure </w:t>
      </w:r>
      <w:r>
        <w:fldChar w:fldCharType="begin"/>
      </w:r>
      <w:r>
        <w:instrText xml:space="preserve"> SEQ Figure \* ARABIC </w:instrText>
      </w:r>
      <w:r>
        <w:fldChar w:fldCharType="separate"/>
      </w:r>
      <w:r w:rsidR="00320E8F">
        <w:rPr>
          <w:noProof/>
        </w:rPr>
        <w:t>2</w:t>
      </w:r>
      <w:r>
        <w:fldChar w:fldCharType="end"/>
      </w:r>
      <w:r>
        <w:rPr>
          <w:lang w:val="en-GB"/>
        </w:rPr>
        <w:t>: The browser view and beamline set editor</w:t>
      </w:r>
    </w:p>
    <w:p w:rsidR="00482526" w:rsidRDefault="00482526" w:rsidP="00482526">
      <w:pPr>
        <w:pStyle w:val="Heading3"/>
      </w:pPr>
      <w:bookmarkStart w:id="35" w:name="_Toc444253365"/>
      <w:r>
        <w:lastRenderedPageBreak/>
        <w:t>Code Structure</w:t>
      </w:r>
      <w:bookmarkEnd w:id="35"/>
    </w:p>
    <w:p w:rsidR="001B5BB4" w:rsidRDefault="001B5BB4" w:rsidP="001B5BB4">
      <w:pPr>
        <w:pStyle w:val="Heading4"/>
      </w:pPr>
      <w:bookmarkStart w:id="36" w:name="_Toc444253366"/>
      <w:r>
        <w:t>Plugins and Features</w:t>
      </w:r>
      <w:bookmarkEnd w:id="36"/>
    </w:p>
    <w:p w:rsidR="001B5BB4" w:rsidRDefault="001B5BB4" w:rsidP="001B5BB4">
      <w:pPr>
        <w:pStyle w:val="BodyText"/>
      </w:pPr>
      <w:r>
        <w:t>The following plugins will be created</w:t>
      </w:r>
      <w:r w:rsidR="0097457C">
        <w:t xml:space="preserve"> (if not stated otherwise, each plugin may depend on one or plugins listed in the list above it):</w:t>
      </w:r>
    </w:p>
    <w:p w:rsidR="001B5BB4" w:rsidRDefault="001B5BB4" w:rsidP="001B5BB4">
      <w:pPr>
        <w:pStyle w:val="BodyText"/>
        <w:numPr>
          <w:ilvl w:val="0"/>
          <w:numId w:val="32"/>
        </w:numPr>
      </w:pPr>
      <w:r>
        <w:t>org.csstudio.ui.fx.util: provides generic JavaFX ui components, such as message dialogs, utility classes, charts.</w:t>
      </w:r>
    </w:p>
    <w:p w:rsidR="001B5BB4" w:rsidRDefault="001B5BB4" w:rsidP="001B5BB4">
      <w:pPr>
        <w:pStyle w:val="BodyText"/>
        <w:numPr>
          <w:ilvl w:val="0"/>
          <w:numId w:val="32"/>
        </w:numPr>
      </w:pPr>
      <w:r>
        <w:t>org.csstudio.saverestore: provides the general data structures, defines the data provider interface and extension point and implements general help classes and methods to work with data (parsing, exporting, executors)</w:t>
      </w:r>
    </w:p>
    <w:p w:rsidR="001B5BB4" w:rsidRDefault="001B5BB4" w:rsidP="001B5BB4">
      <w:pPr>
        <w:pStyle w:val="BodyText"/>
        <w:numPr>
          <w:ilvl w:val="0"/>
          <w:numId w:val="32"/>
        </w:numPr>
      </w:pPr>
      <w:r>
        <w:t xml:space="preserve">org.csstudio.saverestore.git: implementation of the </w:t>
      </w:r>
      <w:r w:rsidR="0097457C">
        <w:t>..saverestore.</w:t>
      </w:r>
      <w:r>
        <w:t>dataprovider extension point that uses git as the underlying storage system</w:t>
      </w:r>
      <w:r w:rsidR="0097457C">
        <w:t xml:space="preserve">. </w:t>
      </w:r>
      <w:r>
        <w:t xml:space="preserve"> </w:t>
      </w:r>
      <w:r w:rsidR="0097457C">
        <w:t>No other plugin depends on this plugin.</w:t>
      </w:r>
    </w:p>
    <w:p w:rsidR="001B5BB4" w:rsidRDefault="001B5BB4" w:rsidP="001B5BB4">
      <w:pPr>
        <w:pStyle w:val="BodyText"/>
        <w:numPr>
          <w:ilvl w:val="0"/>
          <w:numId w:val="32"/>
        </w:numPr>
      </w:pPr>
      <w:r>
        <w:t xml:space="preserve">org.csstudio.saverestore.masar: implementation of the </w:t>
      </w:r>
      <w:r w:rsidR="0097457C">
        <w:t>..saverestore.</w:t>
      </w:r>
      <w:r>
        <w:t>dataprovider extension point that uses MASAR as the underlying storage system</w:t>
      </w:r>
      <w:r w:rsidR="0097457C">
        <w:t>. No other plugin depends on this plugin</w:t>
      </w:r>
    </w:p>
    <w:p w:rsidR="001B5BB4" w:rsidRDefault="001B5BB4" w:rsidP="001B5BB4">
      <w:pPr>
        <w:pStyle w:val="BodyText"/>
        <w:numPr>
          <w:ilvl w:val="0"/>
          <w:numId w:val="32"/>
        </w:numPr>
      </w:pPr>
      <w:r>
        <w:t>org.csstudio.saverestore</w:t>
      </w:r>
      <w:r w:rsidR="0097457C">
        <w:t xml:space="preserve">.ui: provides the snapshot viewer and the beamline set editor. </w:t>
      </w:r>
    </w:p>
    <w:p w:rsidR="0097457C" w:rsidRDefault="0097457C" w:rsidP="001B5BB4">
      <w:pPr>
        <w:pStyle w:val="BodyText"/>
        <w:numPr>
          <w:ilvl w:val="0"/>
          <w:numId w:val="32"/>
        </w:numPr>
      </w:pPr>
      <w:r>
        <w:t>org.csstudio.saverestore.ui.browser: provides the browser view for browsing and selection branches, base levels, beamline sets and snapshots.</w:t>
      </w:r>
    </w:p>
    <w:p w:rsidR="0097457C" w:rsidRDefault="0097457C" w:rsidP="001B5BB4">
      <w:pPr>
        <w:pStyle w:val="BodyText"/>
        <w:numPr>
          <w:ilvl w:val="0"/>
          <w:numId w:val="32"/>
        </w:numPr>
      </w:pPr>
      <w:r>
        <w:t>org.csstudio.saverestore.ui.browser.periodictable: provides implementation of the ..ui.browser.baselevelbrowser extension point as a periodic table.</w:t>
      </w:r>
    </w:p>
    <w:p w:rsidR="0097457C" w:rsidRDefault="0097457C" w:rsidP="001B5BB4">
      <w:pPr>
        <w:pStyle w:val="BodyText"/>
        <w:numPr>
          <w:ilvl w:val="0"/>
          <w:numId w:val="32"/>
        </w:numPr>
      </w:pPr>
      <w:r>
        <w:t>org.csstudio.saverestore.help: provides the eclipse help pages for the entire application</w:t>
      </w:r>
    </w:p>
    <w:p w:rsidR="0097457C" w:rsidRDefault="0097457C" w:rsidP="0097457C">
      <w:pPr>
        <w:pStyle w:val="BodyText"/>
      </w:pPr>
      <w:r>
        <w:t>Several test fragments also exist, which implement junit tests for their host plugins.</w:t>
      </w:r>
    </w:p>
    <w:p w:rsidR="0097457C" w:rsidRDefault="0097457C" w:rsidP="0097457C">
      <w:pPr>
        <w:pStyle w:val="BodyText"/>
      </w:pPr>
      <w:r>
        <w:t>The plugins are grouped into features, which can be installed independently, providing that all dependencies are resolved:</w:t>
      </w:r>
    </w:p>
    <w:p w:rsidR="0097457C" w:rsidRDefault="0097457C" w:rsidP="0097457C">
      <w:pPr>
        <w:pStyle w:val="BodyText"/>
        <w:numPr>
          <w:ilvl w:val="0"/>
          <w:numId w:val="33"/>
        </w:numPr>
      </w:pPr>
      <w:r>
        <w:t>org.csstudio.saverestore.feature: includes the basic ui and non ui plugins without any data provider. The feature depends on the ..archive.diirt.datasource and ..logbook feature</w:t>
      </w:r>
    </w:p>
    <w:p w:rsidR="0097457C" w:rsidRDefault="0097457C" w:rsidP="0097457C">
      <w:pPr>
        <w:pStyle w:val="BodyText"/>
        <w:numPr>
          <w:ilvl w:val="0"/>
          <w:numId w:val="33"/>
        </w:numPr>
      </w:pPr>
      <w:r>
        <w:t>org.csstudio.saverestore.git: includes the git data provider. It depends on the org.eclipse.jgit  and org.csstudio.saverestore.feature.</w:t>
      </w:r>
    </w:p>
    <w:p w:rsidR="0097457C" w:rsidRDefault="0097457C" w:rsidP="0097457C">
      <w:pPr>
        <w:pStyle w:val="BodyText"/>
        <w:numPr>
          <w:ilvl w:val="0"/>
          <w:numId w:val="33"/>
        </w:numPr>
      </w:pPr>
      <w:r>
        <w:t>org.csstudio.saverestore.masar: includes the masar data provider plugin. It depends on the org.csstudio.saverestore.feature, but it also requires the plugins org.epics.pvaccess and org.epics.pvdata version 4.0.0 or newer.</w:t>
      </w:r>
    </w:p>
    <w:p w:rsidR="0097457C" w:rsidRDefault="0097457C" w:rsidP="0097457C">
      <w:pPr>
        <w:pStyle w:val="BodyText"/>
        <w:numPr>
          <w:ilvl w:val="0"/>
          <w:numId w:val="33"/>
        </w:numPr>
      </w:pPr>
      <w:r>
        <w:t>org.csstudio.saverestore.periodictable.feature: includes the periodic table plugin. It depends on the org.csstudio.saverestore.feature.</w:t>
      </w:r>
    </w:p>
    <w:p w:rsidR="001B5BB4" w:rsidRDefault="001B5BB4" w:rsidP="001B5BB4">
      <w:pPr>
        <w:pStyle w:val="Heading4"/>
      </w:pPr>
      <w:bookmarkStart w:id="37" w:name="_Toc444253367"/>
      <w:r>
        <w:t>Extension Points</w:t>
      </w:r>
      <w:bookmarkEnd w:id="37"/>
    </w:p>
    <w:p w:rsidR="001B5BB4" w:rsidRPr="006E46A4" w:rsidRDefault="001B5BB4" w:rsidP="001B5BB4">
      <w:pPr>
        <w:pStyle w:val="BodyText"/>
      </w:pPr>
      <w:r>
        <w:lastRenderedPageBreak/>
        <w:t>The following extension points are defined in the saverestore</w:t>
      </w:r>
      <w:r w:rsidR="008E6A26">
        <w:t xml:space="preserve"> application. R</w:t>
      </w:r>
      <w:r>
        <w:t xml:space="preserve">efer to the extension </w:t>
      </w:r>
      <w:proofErr w:type="gramStart"/>
      <w:r>
        <w:t>points</w:t>
      </w:r>
      <w:proofErr w:type="gramEnd"/>
      <w:r>
        <w:t xml:space="preserve"> schema definition</w:t>
      </w:r>
      <w:r w:rsidR="008E6A26">
        <w:t>s</w:t>
      </w:r>
      <w:r>
        <w:t xml:space="preserve"> to obtain more details. Refer to </w:t>
      </w:r>
      <w:proofErr w:type="spellStart"/>
      <w:r>
        <w:t>javadoc</w:t>
      </w:r>
      <w:proofErr w:type="spellEnd"/>
      <w:r>
        <w:t xml:space="preserve"> to obtain more details about the interfaces related to each of the extension points. </w:t>
      </w:r>
      <w:bookmarkStart w:id="38" w:name="_GoBack"/>
      <w:bookmarkEnd w:id="38"/>
    </w:p>
    <w:p w:rsidR="001B5BB4" w:rsidRDefault="001B5BB4" w:rsidP="001B5BB4">
      <w:pPr>
        <w:pStyle w:val="BodyText"/>
        <w:numPr>
          <w:ilvl w:val="0"/>
          <w:numId w:val="30"/>
        </w:numPr>
      </w:pPr>
      <w:proofErr w:type="spellStart"/>
      <w:proofErr w:type="gramStart"/>
      <w:r>
        <w:t>org.csstudio.saverestore.dataprovider</w:t>
      </w:r>
      <w:proofErr w:type="spellEnd"/>
      <w:proofErr w:type="gramEnd"/>
      <w:r>
        <w:t xml:space="preserve"> provides a mechanism to plug in different sources for the save sets and snapshots, such as git, or MASAR. The provider is identified by a unique ID, a readable name and description and a class, which implements the </w:t>
      </w:r>
      <w:proofErr w:type="spellStart"/>
      <w:r>
        <w:t>org.csstudio.saverestore.DataProvider</w:t>
      </w:r>
      <w:proofErr w:type="spellEnd"/>
      <w:r>
        <w:t xml:space="preserve"> interface.</w:t>
      </w:r>
    </w:p>
    <w:p w:rsidR="001B5BB4" w:rsidRDefault="001B5BB4" w:rsidP="001B5BB4">
      <w:pPr>
        <w:pStyle w:val="BodyText"/>
        <w:numPr>
          <w:ilvl w:val="0"/>
          <w:numId w:val="30"/>
        </w:numPr>
      </w:pPr>
      <w:proofErr w:type="spellStart"/>
      <w:proofErr w:type="gramStart"/>
      <w:r>
        <w:t>org.csstudio.saverestore.ui.baselevelvalidator</w:t>
      </w:r>
      <w:proofErr w:type="spellEnd"/>
      <w:proofErr w:type="gramEnd"/>
      <w:r>
        <w:t xml:space="preserve"> provides a mechanism to validate the name of all created base levels (element names). Whenever a user enters a new storage name the validator is used to verify if the name conforms to the standards.</w:t>
      </w:r>
    </w:p>
    <w:p w:rsidR="001B5BB4" w:rsidRDefault="001B5BB4" w:rsidP="001B5BB4">
      <w:pPr>
        <w:pStyle w:val="BodyText"/>
        <w:numPr>
          <w:ilvl w:val="0"/>
          <w:numId w:val="30"/>
        </w:numPr>
      </w:pPr>
      <w:proofErr w:type="spellStart"/>
      <w:proofErr w:type="gramStart"/>
      <w:r>
        <w:t>org.csstudio.saverestore.ui.parametersprovider</w:t>
      </w:r>
      <w:proofErr w:type="spellEnd"/>
      <w:proofErr w:type="gramEnd"/>
      <w:r>
        <w:t xml:space="preserve"> allows to plug-in a mechanism to retrieve the readback names and </w:t>
      </w:r>
      <w:proofErr w:type="spellStart"/>
      <w:r>
        <w:t>pv</w:t>
      </w:r>
      <w:proofErr w:type="spellEnd"/>
      <w:r>
        <w:t xml:space="preserve"> threshold values. The extension provides an implementation of the </w:t>
      </w:r>
      <w:proofErr w:type="spellStart"/>
      <w:r>
        <w:t>org.csstudio.saverestore.ui.ParametersProvider</w:t>
      </w:r>
      <w:proofErr w:type="spellEnd"/>
      <w:r>
        <w:t xml:space="preserve"> interface.</w:t>
      </w:r>
    </w:p>
    <w:p w:rsidR="001B5BB4" w:rsidRDefault="001B5BB4" w:rsidP="001B5BB4">
      <w:pPr>
        <w:pStyle w:val="BodyText"/>
        <w:numPr>
          <w:ilvl w:val="0"/>
          <w:numId w:val="30"/>
        </w:numPr>
      </w:pPr>
      <w:proofErr w:type="spellStart"/>
      <w:proofErr w:type="gramStart"/>
      <w:r>
        <w:t>org.csstudio.saverestore.ui.valueimporter</w:t>
      </w:r>
      <w:proofErr w:type="spellEnd"/>
      <w:proofErr w:type="gramEnd"/>
      <w:r>
        <w:t xml:space="preserve"> provides a mechanism to import values from third party sources, such as optics data. The data imported via this mechanism are added to the open snapshot</w:t>
      </w:r>
      <w:r w:rsidR="00B56D61">
        <w:t xml:space="preserve"> view</w:t>
      </w:r>
      <w:r>
        <w:t xml:space="preserve">. The extension point needs to provide an implementation of </w:t>
      </w:r>
      <w:proofErr w:type="spellStart"/>
      <w:r>
        <w:t>org.csstudio.saverestore.ui.ValueImporter</w:t>
      </w:r>
      <w:proofErr w:type="spellEnd"/>
      <w:r>
        <w:t xml:space="preserve"> interface. There can be more than one such implementation in the product.</w:t>
      </w:r>
    </w:p>
    <w:p w:rsidR="001C6819" w:rsidRDefault="001B5BB4" w:rsidP="001C6819">
      <w:pPr>
        <w:pStyle w:val="BodyText"/>
        <w:numPr>
          <w:ilvl w:val="0"/>
          <w:numId w:val="30"/>
        </w:numPr>
      </w:pPr>
      <w:proofErr w:type="spellStart"/>
      <w:proofErr w:type="gramStart"/>
      <w:r>
        <w:t>org.csstudio.saverestore.ui.browser.baselevelbrowser</w:t>
      </w:r>
      <w:proofErr w:type="spellEnd"/>
      <w:proofErr w:type="gramEnd"/>
      <w:r>
        <w:t xml:space="preserve"> provides an additional implementation of the base level browser UI. This can be any kind of (JavaFX based) component that allows browsing and selecting the base levels, such as for example the periodic table.</w:t>
      </w:r>
    </w:p>
    <w:p w:rsidR="001C6819" w:rsidRDefault="001C6819" w:rsidP="001C6819">
      <w:pPr>
        <w:pStyle w:val="BodyText"/>
      </w:pPr>
    </w:p>
    <w:p w:rsidR="001C6819" w:rsidRPr="001C6819" w:rsidRDefault="001C6819" w:rsidP="001C6819">
      <w:pPr>
        <w:pStyle w:val="BodyText"/>
      </w:pPr>
    </w:p>
    <w:sectPr w:rsidR="001C6819" w:rsidRPr="001C68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B37" w:rsidRDefault="00515B37" w:rsidP="00BC3224">
      <w:r>
        <w:separator/>
      </w:r>
    </w:p>
  </w:endnote>
  <w:endnote w:type="continuationSeparator" w:id="0">
    <w:p w:rsidR="00515B37" w:rsidRDefault="00515B37" w:rsidP="00BC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EE"/>
    <w:family w:val="modern"/>
    <w:pitch w:val="fixed"/>
    <w:sig w:usb0="E10002FF" w:usb1="4000FCFF" w:usb2="00000009" w:usb3="00000000" w:csb0="0000019F" w:csb1="00000000"/>
  </w:font>
  <w:font w:name="Verdana">
    <w:panose1 w:val="020B0604030504040204"/>
    <w:charset w:val="EE"/>
    <w:family w:val="swiss"/>
    <w:pitch w:val="variable"/>
    <w:sig w:usb0="A10006FF" w:usb1="4000205B" w:usb2="00000010" w:usb3="00000000" w:csb0="0000019F" w:csb1="00000000"/>
  </w:font>
  <w:font w:name="Garamond">
    <w:panose1 w:val="02020404030301010803"/>
    <w:charset w:val="EE"/>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DaunPenh">
    <w:panose1 w:val="01010101010101010101"/>
    <w:charset w:val="00"/>
    <w:family w:val="auto"/>
    <w:pitch w:val="variable"/>
    <w:sig w:usb0="00000003" w:usb1="00000000" w:usb2="00010000" w:usb3="00000000" w:csb0="00000001" w:csb1="00000000"/>
  </w:font>
  <w:font w:name="Cambria">
    <w:panose1 w:val="02040503050406030204"/>
    <w:charset w:val="EE"/>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Default="001B5BB4" w:rsidP="00E4210C">
    <w:pPr>
      <w:pStyle w:val="Footer"/>
    </w:pPr>
    <w:r w:rsidRPr="00A34DE6">
      <w:rPr>
        <w:noProof/>
        <w:lang w:val="sl-SI" w:eastAsia="sl-SI"/>
      </w:rPr>
      <w:drawing>
        <wp:inline distT="0" distB="0" distL="0" distR="0" wp14:anchorId="050D03D1" wp14:editId="5F581189">
          <wp:extent cx="5365769" cy="123825"/>
          <wp:effectExtent l="0" t="0" r="6350" b="9525"/>
          <wp:docPr id="64"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5769" cy="123825"/>
                  </a:xfrm>
                  <a:prstGeom prst="rect">
                    <a:avLst/>
                  </a:prstGeom>
                  <a:noFill/>
                  <a:ln w="9525">
                    <a:noFill/>
                    <a:miter lim="800000"/>
                    <a:headEnd/>
                    <a:tailEnd/>
                  </a:ln>
                </pic:spPr>
              </pic:pic>
            </a:graphicData>
          </a:graphic>
        </wp:inline>
      </w:drawing>
    </w:r>
  </w:p>
  <w:p w:rsidR="001B5BB4" w:rsidRPr="00E4210C" w:rsidRDefault="001B5BB4" w:rsidP="00E4210C">
    <w:pPr>
      <w:pStyle w:val="Footer"/>
    </w:pPr>
    <w:r w:rsidRPr="00E4210C">
      <w:fldChar w:fldCharType="begin"/>
    </w:r>
    <w:r w:rsidRPr="00E4210C">
      <w:instrText xml:space="preserve"> IF "</w:instrText>
    </w:r>
    <w:r>
      <w:fldChar w:fldCharType="begin"/>
    </w:r>
    <w:r>
      <w:instrText xml:space="preserve">  DOCPROPERTY DSprint </w:instrText>
    </w:r>
    <w:r>
      <w:fldChar w:fldCharType="separate"/>
    </w:r>
    <w:r w:rsidR="00B56D61">
      <w:rPr>
        <w:b/>
        <w:bCs/>
      </w:rPr>
      <w:instrText>Error! Unknown document property name.</w:instrText>
    </w:r>
    <w:r>
      <w:fldChar w:fldCharType="end"/>
    </w:r>
    <w:r w:rsidRPr="00E4210C">
      <w:instrText>"="Y" "</w:instrText>
    </w:r>
    <w:r>
      <w:fldChar w:fldCharType="begin"/>
    </w:r>
    <w:r>
      <w:instrText xml:space="preserve"> DOCPROPERTY LocalizedConfidentiality </w:instrText>
    </w:r>
    <w:r>
      <w:fldChar w:fldCharType="separate"/>
    </w:r>
    <w:r>
      <w:instrText>Confidential</w:instrText>
    </w:r>
    <w:r>
      <w:fldChar w:fldCharType="end"/>
    </w:r>
    <w:r w:rsidRPr="00E4210C">
      <w:instrText xml:space="preserve">" "© </w:instrText>
    </w:r>
    <w:r>
      <w:fldChar w:fldCharType="begin"/>
    </w:r>
    <w:r>
      <w:instrText xml:space="preserve"> SAVEDATE  \@ "yyyy" </w:instrText>
    </w:r>
    <w:r>
      <w:fldChar w:fldCharType="separate"/>
    </w:r>
    <w:r w:rsidR="00863D0F">
      <w:rPr>
        <w:noProof/>
      </w:rPr>
      <w:instrText>2016</w:instrText>
    </w:r>
    <w:r>
      <w:rPr>
        <w:noProof/>
      </w:rPr>
      <w:fldChar w:fldCharType="end"/>
    </w:r>
    <w:r w:rsidRPr="00E4210C">
      <w:instrText xml:space="preserve"> </w:instrText>
    </w:r>
    <w:r>
      <w:fldChar w:fldCharType="begin"/>
    </w:r>
    <w:r>
      <w:instrText xml:space="preserve"> DOCPROPERTY  Company </w:instrText>
    </w:r>
    <w:r>
      <w:fldChar w:fldCharType="separate"/>
    </w:r>
    <w:r w:rsidR="00B56D61">
      <w:instrText>Cosylab</w:instrText>
    </w:r>
    <w:r>
      <w:fldChar w:fldCharType="end"/>
    </w:r>
    <w:r w:rsidRPr="00E4210C">
      <w:instrText xml:space="preserve">" </w:instrText>
    </w:r>
    <w:r w:rsidRPr="00E4210C">
      <w:fldChar w:fldCharType="separate"/>
    </w:r>
    <w:r w:rsidR="00863D0F" w:rsidRPr="00E4210C">
      <w:rPr>
        <w:noProof/>
      </w:rPr>
      <w:t xml:space="preserve">© </w:t>
    </w:r>
    <w:r w:rsidR="00863D0F">
      <w:rPr>
        <w:noProof/>
      </w:rPr>
      <w:t>2016</w:t>
    </w:r>
    <w:r w:rsidR="00863D0F" w:rsidRPr="00E4210C">
      <w:rPr>
        <w:noProof/>
      </w:rPr>
      <w:t xml:space="preserve"> </w:t>
    </w:r>
    <w:r w:rsidR="00863D0F">
      <w:rPr>
        <w:noProof/>
      </w:rPr>
      <w:t>Cosylab</w:t>
    </w:r>
    <w:r w:rsidRPr="00E4210C">
      <w:fldChar w:fldCharType="end"/>
    </w:r>
    <w:r w:rsidRPr="00E4210C">
      <w:tab/>
      <w:t xml:space="preserve">– </w:t>
    </w:r>
    <w:r>
      <w:fldChar w:fldCharType="begin"/>
    </w:r>
    <w:r>
      <w:instrText xml:space="preserve"> PAGE \*roman</w:instrText>
    </w:r>
    <w:r>
      <w:fldChar w:fldCharType="separate"/>
    </w:r>
    <w:r w:rsidR="008E6A26">
      <w:rPr>
        <w:noProof/>
      </w:rPr>
      <w:t>iv</w:t>
    </w:r>
    <w:r>
      <w:rPr>
        <w:noProof/>
      </w:rPr>
      <w:fldChar w:fldCharType="end"/>
    </w:r>
    <w:r w:rsidRPr="00E4210C">
      <w:t xml:space="preserve"> –</w:t>
    </w:r>
    <w:r w:rsidRPr="00E4210C">
      <w:tab/>
    </w:r>
    <w:r w:rsidRPr="00E4210C">
      <w:fldChar w:fldCharType="begin"/>
    </w:r>
    <w:r w:rsidRPr="00E4210C">
      <w:instrText xml:space="preserve"> IF "</w:instrText>
    </w:r>
    <w:r>
      <w:fldChar w:fldCharType="begin"/>
    </w:r>
    <w:r>
      <w:instrText xml:space="preserve">  DOCPROPERTY DSprint </w:instrText>
    </w:r>
    <w:r>
      <w:fldChar w:fldCharType="separate"/>
    </w:r>
    <w:r w:rsidR="00B56D61">
      <w:rPr>
        <w:b/>
        <w:bCs/>
      </w:rPr>
      <w:instrText>Error! Unknown document property name.</w:instrText>
    </w:r>
    <w:r>
      <w:fldChar w:fldCharType="end"/>
    </w:r>
    <w:r w:rsidRPr="00E4210C">
      <w:instrText xml:space="preserve">"="Y" "© </w:instrText>
    </w:r>
    <w:r>
      <w:fldChar w:fldCharType="begin"/>
    </w:r>
    <w:r>
      <w:instrText xml:space="preserve"> SAVEDATE  \@ "yyyy" </w:instrText>
    </w:r>
    <w:r>
      <w:fldChar w:fldCharType="separate"/>
    </w:r>
    <w:r>
      <w:rPr>
        <w:noProof/>
      </w:rPr>
      <w:instrText>2012</w:instrText>
    </w:r>
    <w:r>
      <w:rPr>
        <w:noProof/>
      </w:rPr>
      <w:fldChar w:fldCharType="end"/>
    </w:r>
    <w:r w:rsidRPr="00E4210C">
      <w:instrText xml:space="preserve"> by </w:instrText>
    </w:r>
    <w:r>
      <w:fldChar w:fldCharType="begin"/>
    </w:r>
    <w:r>
      <w:instrText xml:space="preserve"> DOCPROPERTY  Company </w:instrText>
    </w:r>
    <w:r>
      <w:fldChar w:fldCharType="separate"/>
    </w:r>
    <w:r>
      <w:instrText>Cosylab</w:instrText>
    </w:r>
    <w:r>
      <w:fldChar w:fldCharType="end"/>
    </w:r>
    <w:r w:rsidRPr="00E4210C">
      <w:instrText>" "</w:instrText>
    </w:r>
    <w:r>
      <w:fldChar w:fldCharType="begin"/>
    </w:r>
    <w:r>
      <w:instrText xml:space="preserve"> DOCPROPERTY LocalizedConfidentiality </w:instrText>
    </w:r>
    <w:r>
      <w:fldChar w:fldCharType="separate"/>
    </w:r>
    <w:r w:rsidR="00B56D61">
      <w:instrText>Public</w:instrText>
    </w:r>
    <w:r>
      <w:fldChar w:fldCharType="end"/>
    </w:r>
    <w:r w:rsidRPr="00E4210C">
      <w:instrText xml:space="preserve">" </w:instrText>
    </w:r>
    <w:r w:rsidRPr="00E4210C">
      <w:fldChar w:fldCharType="separate"/>
    </w:r>
    <w:r w:rsidR="00B56D61">
      <w:rPr>
        <w:noProof/>
      </w:rPr>
      <w:t>Public</w:t>
    </w:r>
    <w:r w:rsidRPr="00E4210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Default="001B5BB4" w:rsidP="00E034C8">
    <w:pPr>
      <w:pStyle w:val="Footer"/>
    </w:pPr>
    <w:r w:rsidRPr="00E034C8">
      <w:rPr>
        <w:noProof/>
        <w:lang w:val="sl-SI" w:eastAsia="sl-SI"/>
      </w:rPr>
      <w:drawing>
        <wp:inline distT="0" distB="0" distL="0" distR="0" wp14:anchorId="2F1F9140" wp14:editId="691419E4">
          <wp:extent cx="5364000" cy="124127"/>
          <wp:effectExtent l="19050" t="0" r="8100" b="0"/>
          <wp:docPr id="65"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000" cy="124127"/>
                  </a:xfrm>
                  <a:prstGeom prst="rect">
                    <a:avLst/>
                  </a:prstGeom>
                  <a:noFill/>
                  <a:ln w="9525">
                    <a:noFill/>
                    <a:miter lim="800000"/>
                    <a:headEnd/>
                    <a:tailEnd/>
                  </a:ln>
                </pic:spPr>
              </pic:pic>
            </a:graphicData>
          </a:graphic>
        </wp:inline>
      </w:drawing>
    </w:r>
    <w:r w:rsidRPr="00E034C8">
      <w:t>©</w:t>
    </w:r>
  </w:p>
  <w:p w:rsidR="001B5BB4" w:rsidRPr="00E034C8" w:rsidRDefault="001B5BB4" w:rsidP="00E034C8">
    <w:pPr>
      <w:pStyle w:val="Footer"/>
    </w:pPr>
    <w:r w:rsidRPr="00E034C8">
      <w:t xml:space="preserve"> </w:t>
    </w:r>
    <w:r>
      <w:fldChar w:fldCharType="begin"/>
    </w:r>
    <w:r>
      <w:instrText xml:space="preserve"> SAVEDATE  \@ "yyyy" </w:instrText>
    </w:r>
    <w:r>
      <w:fldChar w:fldCharType="separate"/>
    </w:r>
    <w:r w:rsidR="00863D0F">
      <w:rPr>
        <w:noProof/>
      </w:rPr>
      <w:t>2016</w:t>
    </w:r>
    <w:r>
      <w:rPr>
        <w:noProof/>
      </w:rPr>
      <w:fldChar w:fldCharType="end"/>
    </w:r>
    <w:r w:rsidRPr="00E034C8">
      <w:t xml:space="preserve"> </w:t>
    </w:r>
    <w:r>
      <w:fldChar w:fldCharType="begin"/>
    </w:r>
    <w:r>
      <w:instrText xml:space="preserve"> DOCPROPERTY  Company </w:instrText>
    </w:r>
    <w:r>
      <w:fldChar w:fldCharType="separate"/>
    </w:r>
    <w:proofErr w:type="spellStart"/>
    <w:r w:rsidR="00B56D61">
      <w:t>Cosylab</w:t>
    </w:r>
    <w:proofErr w:type="spellEnd"/>
    <w:r>
      <w:fldChar w:fldCharType="end"/>
    </w:r>
    <w:r w:rsidRPr="00E034C8">
      <w:tab/>
      <w:t xml:space="preserve">– </w:t>
    </w:r>
    <w:r>
      <w:fldChar w:fldCharType="begin"/>
    </w:r>
    <w:r>
      <w:instrText xml:space="preserve"> PAGE \*roman</w:instrText>
    </w:r>
    <w:r>
      <w:fldChar w:fldCharType="separate"/>
    </w:r>
    <w:r w:rsidR="008E6A26">
      <w:rPr>
        <w:noProof/>
      </w:rPr>
      <w:t>v</w:t>
    </w:r>
    <w:r>
      <w:rPr>
        <w:noProof/>
      </w:rPr>
      <w:fldChar w:fldCharType="end"/>
    </w:r>
    <w:r w:rsidRPr="00E034C8">
      <w:t xml:space="preserve"> –</w:t>
    </w:r>
    <w:r w:rsidRPr="00E034C8">
      <w:tab/>
    </w:r>
    <w:r>
      <w:fldChar w:fldCharType="begin"/>
    </w:r>
    <w:r>
      <w:instrText xml:space="preserve"> DOCPROPERTY LocalizedConfidentiality </w:instrText>
    </w:r>
    <w:r>
      <w:fldChar w:fldCharType="separate"/>
    </w:r>
    <w:r w:rsidR="00B56D61">
      <w:t>Public</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Default="001B5BB4" w:rsidP="00340D99">
    <w:pPr>
      <w:pStyle w:val="Footer"/>
    </w:pPr>
    <w:r>
      <w:rPr>
        <w:noProof/>
        <w:lang w:val="sl-SI" w:eastAsia="sl-SI"/>
      </w:rPr>
      <w:drawing>
        <wp:inline distT="0" distB="0" distL="0" distR="0" wp14:anchorId="34F49B4B" wp14:editId="26F659B9">
          <wp:extent cx="5422900" cy="135255"/>
          <wp:effectExtent l="19050" t="0" r="6350" b="0"/>
          <wp:docPr id="67"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rsidR="001B5BB4" w:rsidRDefault="001B5BB4" w:rsidP="00722C38">
    <w:pPr>
      <w:pStyle w:val="Footer"/>
      <w:jc w:val="left"/>
    </w:pPr>
  </w:p>
  <w:p w:rsidR="001B5BB4" w:rsidRPr="00233677" w:rsidRDefault="001B5BB4" w:rsidP="00722C38">
    <w:pPr>
      <w:pStyle w:val="Footer"/>
      <w:jc w:val="left"/>
      <w:rPr>
        <w:lang w:val="sl-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B37" w:rsidRDefault="00515B37" w:rsidP="00BC3224">
      <w:r>
        <w:separator/>
      </w:r>
    </w:p>
  </w:footnote>
  <w:footnote w:type="continuationSeparator" w:id="0">
    <w:p w:rsidR="00515B37" w:rsidRDefault="00515B37" w:rsidP="00BC3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Pr="004C114A" w:rsidRDefault="001B5BB4" w:rsidP="00E034C8">
    <w:pPr>
      <w:pStyle w:val="Header"/>
    </w:pPr>
    <w:r w:rsidRPr="004C114A">
      <w:fldChar w:fldCharType="begin"/>
    </w:r>
    <w:r w:rsidRPr="004C114A">
      <w:instrText xml:space="preserve"> IF </w:instrText>
    </w:r>
    <w:r>
      <w:fldChar w:fldCharType="begin"/>
    </w:r>
    <w:r>
      <w:instrText xml:space="preserve"> DOCPROPERTY DSprint </w:instrText>
    </w:r>
    <w:r>
      <w:fldChar w:fldCharType="separate"/>
    </w:r>
    <w:r w:rsidR="00B56D61">
      <w:rPr>
        <w:b/>
        <w:bCs/>
      </w:rPr>
      <w:instrText>Error! Unknown document property name.</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rsidR="00B56D61">
      <w:instrText>Released</w:instrText>
    </w:r>
    <w:r>
      <w:fldChar w:fldCharType="end"/>
    </w:r>
    <w:r w:rsidRPr="004C114A">
      <w:instrText xml:space="preserve">" </w:instrText>
    </w:r>
    <w:r w:rsidRPr="004C114A">
      <w:fldChar w:fldCharType="separate"/>
    </w:r>
    <w:r w:rsidR="00B56D61">
      <w:rPr>
        <w:noProof/>
      </w:rPr>
      <w:t>Released</w:t>
    </w:r>
    <w:r w:rsidRPr="004C114A">
      <w:fldChar w:fldCharType="end"/>
    </w:r>
    <w:r w:rsidRPr="004C114A">
      <w:tab/>
    </w:r>
    <w:r>
      <w:tab/>
    </w:r>
    <w:r w:rsidRPr="004C114A">
      <w:fldChar w:fldCharType="begin"/>
    </w:r>
    <w:r w:rsidRPr="004C114A">
      <w:instrText xml:space="preserve"> IF </w:instrText>
    </w:r>
    <w:r>
      <w:fldChar w:fldCharType="begin"/>
    </w:r>
    <w:r>
      <w:instrText xml:space="preserve"> DOCPROPERTY DSprint </w:instrText>
    </w:r>
    <w:r>
      <w:fldChar w:fldCharType="separate"/>
    </w:r>
    <w:r w:rsidR="00B56D61">
      <w:rPr>
        <w:b/>
        <w:bCs/>
      </w:rPr>
      <w:instrText>Error! Unknown document property name.</w:instrText>
    </w:r>
    <w:r>
      <w:fldChar w:fldCharType="end"/>
    </w:r>
    <w:r w:rsidRPr="004C114A">
      <w:instrText xml:space="preserve"> = "Y" "</w:instrText>
    </w:r>
    <w:r>
      <w:fldChar w:fldCharType="begin"/>
    </w:r>
    <w:r>
      <w:instrText xml:space="preserve"> Docproperty LocalizedStatus </w:instrText>
    </w:r>
    <w:r>
      <w:fldChar w:fldCharType="separate"/>
    </w:r>
    <w:r>
      <w:instrText>Draft</w:instrText>
    </w:r>
    <w:r>
      <w:fldChar w:fldCharType="end"/>
    </w:r>
    <w:r w:rsidRPr="004C114A">
      <w:instrText>" "</w:instrText>
    </w:r>
    <w:r>
      <w:fldChar w:fldCharType="begin"/>
    </w:r>
    <w:r>
      <w:instrText xml:space="preserve"> DOCPROPERTY DocID </w:instrText>
    </w:r>
    <w:r>
      <w:fldChar w:fldCharType="separate"/>
    </w:r>
    <w:r w:rsidR="00B56D61">
      <w:instrText>CSL-DOC-15-123998</w:instrText>
    </w:r>
    <w:r>
      <w:fldChar w:fldCharType="end"/>
    </w:r>
    <w:r w:rsidRPr="004C114A">
      <w:instrText xml:space="preserve"> v</w:instrText>
    </w:r>
    <w:r>
      <w:fldChar w:fldCharType="begin"/>
    </w:r>
    <w:r>
      <w:instrText xml:space="preserve"> DOCPROPERTY  Revision </w:instrText>
    </w:r>
    <w:r>
      <w:fldChar w:fldCharType="separate"/>
    </w:r>
    <w:r w:rsidR="00B56D61">
      <w:instrText>0.1</w:instrText>
    </w:r>
    <w:r>
      <w:fldChar w:fldCharType="end"/>
    </w:r>
    <w:r w:rsidRPr="004C114A">
      <w:instrText xml:space="preserve">" </w:instrText>
    </w:r>
    <w:r w:rsidRPr="004C114A">
      <w:fldChar w:fldCharType="separate"/>
    </w:r>
    <w:r w:rsidR="00B56D61">
      <w:rPr>
        <w:noProof/>
      </w:rPr>
      <w:t>CSL-DOC-15-123998</w:t>
    </w:r>
    <w:r w:rsidR="00B56D61" w:rsidRPr="004C114A">
      <w:rPr>
        <w:noProof/>
      </w:rPr>
      <w:t xml:space="preserve"> v</w:t>
    </w:r>
    <w:r w:rsidR="00B56D61">
      <w:rPr>
        <w:noProof/>
      </w:rPr>
      <w:t>0.1</w:t>
    </w:r>
    <w:r w:rsidRPr="004C114A">
      <w:fldChar w:fldCharType="end"/>
    </w:r>
    <w:r>
      <w:br/>
    </w:r>
    <w:r w:rsidRPr="004C114A">
      <w:rPr>
        <w:noProof/>
        <w:lang w:val="sl-SI" w:eastAsia="sl-SI"/>
      </w:rPr>
      <w:drawing>
        <wp:inline distT="0" distB="0" distL="0" distR="0" wp14:anchorId="1A51EB17" wp14:editId="53B488BA">
          <wp:extent cx="5385316" cy="107025"/>
          <wp:effectExtent l="19050" t="0" r="5834" b="0"/>
          <wp:docPr id="25"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Pr="00E034C8" w:rsidRDefault="001B5BB4" w:rsidP="001E0F89">
    <w:pPr>
      <w:pStyle w:val="Header"/>
      <w:tabs>
        <w:tab w:val="clear" w:pos="8505"/>
        <w:tab w:val="right" w:pos="9072"/>
      </w:tabs>
    </w:pPr>
    <w:r>
      <w:fldChar w:fldCharType="begin"/>
    </w:r>
    <w:r>
      <w:instrText xml:space="preserve"> Docproperty LocalizedStatus </w:instrText>
    </w:r>
    <w:r>
      <w:fldChar w:fldCharType="separate"/>
    </w:r>
    <w:r w:rsidR="00B56D61">
      <w:t>Released</w:t>
    </w:r>
    <w:r>
      <w:fldChar w:fldCharType="end"/>
    </w:r>
    <w:r w:rsidRPr="00E034C8">
      <w:tab/>
    </w:r>
    <w:r w:rsidRPr="00E034C8">
      <w:tab/>
    </w:r>
    <w:r>
      <w:fldChar w:fldCharType="begin"/>
    </w:r>
    <w:r>
      <w:instrText xml:space="preserve"> DOCPROPERTY DocID </w:instrText>
    </w:r>
    <w:r>
      <w:fldChar w:fldCharType="separate"/>
    </w:r>
    <w:r w:rsidR="00B56D61">
      <w:t>CSL-DOC-15-123998</w:t>
    </w:r>
    <w:r>
      <w:fldChar w:fldCharType="end"/>
    </w:r>
    <w:r w:rsidRPr="00E034C8">
      <w:t xml:space="preserve"> v</w:t>
    </w:r>
    <w:r>
      <w:fldChar w:fldCharType="begin"/>
    </w:r>
    <w:r>
      <w:instrText xml:space="preserve"> DOCPROPERTY  Revision </w:instrText>
    </w:r>
    <w:r>
      <w:fldChar w:fldCharType="separate"/>
    </w:r>
    <w:r w:rsidR="00B56D61">
      <w:t>0.1</w:t>
    </w:r>
    <w:r>
      <w:fldChar w:fldCharType="end"/>
    </w:r>
    <w:r>
      <w:br/>
    </w:r>
    <w:r w:rsidRPr="00E034C8">
      <w:rPr>
        <w:noProof/>
        <w:lang w:val="sl-SI" w:eastAsia="sl-SI"/>
      </w:rPr>
      <w:drawing>
        <wp:inline distT="0" distB="0" distL="0" distR="0" wp14:anchorId="4FEE2A53" wp14:editId="7EDA9B6C">
          <wp:extent cx="5751382" cy="114300"/>
          <wp:effectExtent l="0" t="0" r="0" b="0"/>
          <wp:docPr id="31"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1228" t="10885" r="80378" b="21771"/>
                  <a:stretch>
                    <a:fillRect/>
                  </a:stretch>
                </pic:blipFill>
                <pic:spPr bwMode="auto">
                  <a:xfrm>
                    <a:off x="0" y="0"/>
                    <a:ext cx="5874891" cy="11675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Default="001B5BB4" w:rsidP="00461F6A">
    <w:r w:rsidRPr="00E14032">
      <w:rPr>
        <w:noProof/>
        <w:lang w:val="sl-SI" w:eastAsia="sl-SI"/>
      </w:rPr>
      <w:drawing>
        <wp:inline distT="0" distB="0" distL="0" distR="0" wp14:anchorId="336BEDF5" wp14:editId="4E9493BD">
          <wp:extent cx="5401945" cy="600694"/>
          <wp:effectExtent l="19050" t="0" r="8255" b="0"/>
          <wp:docPr id="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401945" cy="60069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B50CD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A52FA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C588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22C61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F1B2EDB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BD41A1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5603F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75A8A2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EE7FCE"/>
    <w:lvl w:ilvl="0">
      <w:start w:val="1"/>
      <w:numFmt w:val="decimal"/>
      <w:pStyle w:val="ListNumber"/>
      <w:lvlText w:val="%1."/>
      <w:lvlJc w:val="left"/>
      <w:pPr>
        <w:tabs>
          <w:tab w:val="num" w:pos="360"/>
        </w:tabs>
        <w:ind w:left="360" w:hanging="360"/>
      </w:pPr>
    </w:lvl>
  </w:abstractNum>
  <w:abstractNum w:abstractNumId="9">
    <w:nsid w:val="FFFFFF89"/>
    <w:multiLevelType w:val="singleLevel"/>
    <w:tmpl w:val="460804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21662F"/>
    <w:multiLevelType w:val="hybridMultilevel"/>
    <w:tmpl w:val="BDFE31AC"/>
    <w:lvl w:ilvl="0" w:tplc="3BF23326">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nsid w:val="0C81759B"/>
    <w:multiLevelType w:val="hybridMultilevel"/>
    <w:tmpl w:val="0E40FF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11D01056"/>
    <w:multiLevelType w:val="hybridMultilevel"/>
    <w:tmpl w:val="B38443D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159101A7"/>
    <w:multiLevelType w:val="hybridMultilevel"/>
    <w:tmpl w:val="3C1ED4E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18C0395F"/>
    <w:multiLevelType w:val="multilevel"/>
    <w:tmpl w:val="B4F48036"/>
    <w:lvl w:ilvl="0">
      <w:start w:val="1"/>
      <w:numFmt w:val="decimal"/>
      <w:pStyle w:val="Heading1"/>
      <w:isLgl/>
      <w:suff w:val="space"/>
      <w:lvlText w:val="%1."/>
      <w:lvlJc w:val="left"/>
      <w:pPr>
        <w:ind w:left="0" w:firstLine="0"/>
      </w:pPr>
      <w:rPr>
        <w:rFonts w:ascii="Arial Black" w:hAnsi="Arial Black" w:hint="default"/>
        <w:b w:val="0"/>
        <w:i w:val="0"/>
        <w:dstrike w:val="0"/>
        <w:color w:val="993300"/>
        <w:sz w:val="32"/>
        <w:szCs w:val="32"/>
        <w:u w:val="none" w:color="80808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hint="default"/>
        <w:b/>
        <w:i w:val="0"/>
        <w:caps w:val="0"/>
        <w:strike w:val="0"/>
        <w:dstrike w:val="0"/>
        <w:vanish w:val="0"/>
        <w:color w:val="9933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hint="default"/>
        <w:b w:val="0"/>
        <w:i w:val="0"/>
        <w:color w:val="993300"/>
        <w:sz w:val="24"/>
        <w:szCs w:val="24"/>
      </w:rPr>
    </w:lvl>
    <w:lvl w:ilvl="3">
      <w:start w:val="1"/>
      <w:numFmt w:val="decimal"/>
      <w:suff w:val="space"/>
      <w:lvlText w:val="%1.%2.%3.%4."/>
      <w:lvlJc w:val="left"/>
      <w:pPr>
        <w:ind w:left="0" w:firstLine="0"/>
      </w:pPr>
      <w:rPr>
        <w:rFonts w:ascii="Arial" w:hAnsi="Arial" w:hint="default"/>
        <w:b/>
        <w:i w:val="0"/>
        <w:color w:val="993300"/>
        <w:sz w:val="22"/>
        <w:szCs w:val="22"/>
      </w:rPr>
    </w:lvl>
    <w:lvl w:ilvl="4">
      <w:start w:val="1"/>
      <w:numFmt w:val="none"/>
      <w:suff w:val="space"/>
      <w:lvlText w:val=""/>
      <w:lvlJc w:val="left"/>
      <w:pPr>
        <w:ind w:left="0" w:firstLine="0"/>
      </w:pPr>
      <w:rPr>
        <w:rFonts w:ascii="Arial" w:hAnsi="Arial" w:hint="default"/>
        <w:b/>
        <w:i w:val="0"/>
        <w:color w:val="993300"/>
        <w:sz w:val="20"/>
        <w:szCs w:val="20"/>
      </w:rPr>
    </w:lvl>
    <w:lvl w:ilvl="5">
      <w:start w:val="1"/>
      <w:numFmt w:val="none"/>
      <w:suff w:val="space"/>
      <w:lvlText w:val=""/>
      <w:lvlJc w:val="left"/>
      <w:pPr>
        <w:ind w:left="0" w:firstLine="0"/>
      </w:pPr>
      <w:rPr>
        <w:rFonts w:ascii="Arial" w:hAnsi="Arial" w:hint="default"/>
        <w:b/>
        <w:i/>
        <w:color w:val="993300"/>
        <w:sz w:val="20"/>
        <w:szCs w:val="20"/>
      </w:rPr>
    </w:lvl>
    <w:lvl w:ilvl="6">
      <w:start w:val="1"/>
      <w:numFmt w:val="upperLetter"/>
      <w:pStyle w:val="Heading7"/>
      <w:suff w:val="space"/>
      <w:lvlText w:val="Appendix %7."/>
      <w:lvlJc w:val="left"/>
      <w:pPr>
        <w:ind w:left="0" w:firstLine="0"/>
      </w:pPr>
      <w:rPr>
        <w:rFonts w:hint="default"/>
        <w:color w:val="993300"/>
      </w:rPr>
    </w:lvl>
    <w:lvl w:ilvl="7">
      <w:start w:val="1"/>
      <w:numFmt w:val="decimal"/>
      <w:pStyle w:val="Heading8"/>
      <w:suff w:val="space"/>
      <w:lvlText w:val="%7.%8."/>
      <w:lvlJc w:val="left"/>
      <w:pPr>
        <w:ind w:left="0" w:firstLine="0"/>
      </w:pPr>
      <w:rPr>
        <w:rFonts w:hint="default"/>
        <w:color w:val="993300"/>
      </w:rPr>
    </w:lvl>
    <w:lvl w:ilvl="8">
      <w:start w:val="1"/>
      <w:numFmt w:val="decimal"/>
      <w:suff w:val="space"/>
      <w:lvlText w:val="%6%7.%8.%9."/>
      <w:lvlJc w:val="left"/>
      <w:pPr>
        <w:ind w:left="0" w:firstLine="0"/>
      </w:pPr>
      <w:rPr>
        <w:rFonts w:hint="default"/>
        <w:color w:val="993300"/>
      </w:rPr>
    </w:lvl>
  </w:abstractNum>
  <w:abstractNum w:abstractNumId="15">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BB324A3"/>
    <w:multiLevelType w:val="hybridMultilevel"/>
    <w:tmpl w:val="4E7C78B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909535F"/>
    <w:multiLevelType w:val="hybridMultilevel"/>
    <w:tmpl w:val="175A248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6E45A9D"/>
    <w:multiLevelType w:val="hybridMultilevel"/>
    <w:tmpl w:val="F3128C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48983AE0"/>
    <w:multiLevelType w:val="hybridMultilevel"/>
    <w:tmpl w:val="B09E347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74C47B1"/>
    <w:multiLevelType w:val="multilevel"/>
    <w:tmpl w:val="B7FCC40E"/>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pStyle w:val="Heading9"/>
      <w:lvlText w:val="%1.%2.%3.%4.%5.%6.%7.%8.%9"/>
      <w:lvlJc w:val="left"/>
      <w:pPr>
        <w:ind w:left="1800" w:hanging="1800"/>
      </w:pPr>
      <w:rPr>
        <w:rFonts w:hint="default"/>
      </w:rPr>
    </w:lvl>
  </w:abstractNum>
  <w:abstractNum w:abstractNumId="24">
    <w:nsid w:val="5EF22214"/>
    <w:multiLevelType w:val="hybridMultilevel"/>
    <w:tmpl w:val="3C8E83C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6EE350DD"/>
    <w:multiLevelType w:val="hybridMultilevel"/>
    <w:tmpl w:val="A31A9B6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7">
    <w:nsid w:val="71551A9B"/>
    <w:multiLevelType w:val="hybridMultilevel"/>
    <w:tmpl w:val="D9F8968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71FC1D93"/>
    <w:multiLevelType w:val="hybridMultilevel"/>
    <w:tmpl w:val="70A25E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7A6C59BA"/>
    <w:multiLevelType w:val="hybridMultilevel"/>
    <w:tmpl w:val="937EDC1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nsid w:val="7AF3108B"/>
    <w:multiLevelType w:val="hybridMultilevel"/>
    <w:tmpl w:val="A9D4BFE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5"/>
  </w:num>
  <w:num w:numId="3">
    <w:abstractNumId w:val="18"/>
  </w:num>
  <w:num w:numId="4">
    <w:abstractNumId w:val="14"/>
  </w:num>
  <w:num w:numId="5">
    <w:abstractNumId w:val="16"/>
  </w:num>
  <w:num w:numId="6">
    <w:abstractNumId w:val="20"/>
  </w:num>
  <w:num w:numId="7">
    <w:abstractNumId w:val="15"/>
  </w:num>
  <w:num w:numId="8">
    <w:abstractNumId w:val="2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6"/>
  </w:num>
  <w:num w:numId="20">
    <w:abstractNumId w:val="30"/>
  </w:num>
  <w:num w:numId="21">
    <w:abstractNumId w:val="10"/>
  </w:num>
  <w:num w:numId="22">
    <w:abstractNumId w:val="19"/>
  </w:num>
  <w:num w:numId="23">
    <w:abstractNumId w:val="27"/>
  </w:num>
  <w:num w:numId="24">
    <w:abstractNumId w:val="17"/>
  </w:num>
  <w:num w:numId="25">
    <w:abstractNumId w:val="23"/>
  </w:num>
  <w:num w:numId="26">
    <w:abstractNumId w:val="22"/>
  </w:num>
  <w:num w:numId="27">
    <w:abstractNumId w:val="21"/>
  </w:num>
  <w:num w:numId="28">
    <w:abstractNumId w:val="31"/>
  </w:num>
  <w:num w:numId="29">
    <w:abstractNumId w:val="11"/>
  </w:num>
  <w:num w:numId="30">
    <w:abstractNumId w:val="24"/>
  </w:num>
  <w:num w:numId="31">
    <w:abstractNumId w:val="13"/>
  </w:num>
  <w:num w:numId="32">
    <w:abstractNumId w:val="28"/>
  </w:num>
  <w:num w:numId="33">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82"/>
    <w:rsid w:val="00001522"/>
    <w:rsid w:val="00001CA0"/>
    <w:rsid w:val="00002571"/>
    <w:rsid w:val="000028DD"/>
    <w:rsid w:val="0000309E"/>
    <w:rsid w:val="00004BE2"/>
    <w:rsid w:val="00005C6C"/>
    <w:rsid w:val="00006362"/>
    <w:rsid w:val="000067B2"/>
    <w:rsid w:val="00006E0C"/>
    <w:rsid w:val="00007B75"/>
    <w:rsid w:val="00010486"/>
    <w:rsid w:val="00010BF5"/>
    <w:rsid w:val="0001113B"/>
    <w:rsid w:val="000116E1"/>
    <w:rsid w:val="0001176B"/>
    <w:rsid w:val="00011F97"/>
    <w:rsid w:val="00012B9F"/>
    <w:rsid w:val="000137FF"/>
    <w:rsid w:val="00013A59"/>
    <w:rsid w:val="0001403B"/>
    <w:rsid w:val="000143FE"/>
    <w:rsid w:val="000155BB"/>
    <w:rsid w:val="00015694"/>
    <w:rsid w:val="00016020"/>
    <w:rsid w:val="000166B0"/>
    <w:rsid w:val="00020AC6"/>
    <w:rsid w:val="00021B02"/>
    <w:rsid w:val="00023275"/>
    <w:rsid w:val="000235AD"/>
    <w:rsid w:val="00023DCF"/>
    <w:rsid w:val="00025779"/>
    <w:rsid w:val="00025970"/>
    <w:rsid w:val="00025CD7"/>
    <w:rsid w:val="0002667C"/>
    <w:rsid w:val="00027597"/>
    <w:rsid w:val="000307B3"/>
    <w:rsid w:val="000307F4"/>
    <w:rsid w:val="0003087A"/>
    <w:rsid w:val="00030889"/>
    <w:rsid w:val="000308E8"/>
    <w:rsid w:val="000314B1"/>
    <w:rsid w:val="000319EC"/>
    <w:rsid w:val="00031D22"/>
    <w:rsid w:val="00031D3F"/>
    <w:rsid w:val="0003246F"/>
    <w:rsid w:val="00033298"/>
    <w:rsid w:val="0003405C"/>
    <w:rsid w:val="00034922"/>
    <w:rsid w:val="000349B3"/>
    <w:rsid w:val="00035044"/>
    <w:rsid w:val="00035435"/>
    <w:rsid w:val="00035B59"/>
    <w:rsid w:val="00035F8F"/>
    <w:rsid w:val="0003681B"/>
    <w:rsid w:val="00036BDB"/>
    <w:rsid w:val="00037738"/>
    <w:rsid w:val="00037CF7"/>
    <w:rsid w:val="00040A02"/>
    <w:rsid w:val="00040D58"/>
    <w:rsid w:val="00041D9A"/>
    <w:rsid w:val="00043759"/>
    <w:rsid w:val="0004441B"/>
    <w:rsid w:val="00044B12"/>
    <w:rsid w:val="00044F39"/>
    <w:rsid w:val="00045171"/>
    <w:rsid w:val="0004549E"/>
    <w:rsid w:val="000458EE"/>
    <w:rsid w:val="00046431"/>
    <w:rsid w:val="00046880"/>
    <w:rsid w:val="00046A3D"/>
    <w:rsid w:val="000479E7"/>
    <w:rsid w:val="00047EB6"/>
    <w:rsid w:val="0005086B"/>
    <w:rsid w:val="00050981"/>
    <w:rsid w:val="00051288"/>
    <w:rsid w:val="00053FA2"/>
    <w:rsid w:val="00054664"/>
    <w:rsid w:val="000552D8"/>
    <w:rsid w:val="0005552D"/>
    <w:rsid w:val="00055F40"/>
    <w:rsid w:val="0005646B"/>
    <w:rsid w:val="000576B3"/>
    <w:rsid w:val="00060020"/>
    <w:rsid w:val="00060FA6"/>
    <w:rsid w:val="000631AF"/>
    <w:rsid w:val="0006346C"/>
    <w:rsid w:val="000634DD"/>
    <w:rsid w:val="000636EA"/>
    <w:rsid w:val="00064A68"/>
    <w:rsid w:val="00064AD7"/>
    <w:rsid w:val="00064C63"/>
    <w:rsid w:val="00064D3B"/>
    <w:rsid w:val="000660B7"/>
    <w:rsid w:val="00066C74"/>
    <w:rsid w:val="0006714C"/>
    <w:rsid w:val="00070EC7"/>
    <w:rsid w:val="0007131B"/>
    <w:rsid w:val="000736A5"/>
    <w:rsid w:val="00074D7F"/>
    <w:rsid w:val="000754FC"/>
    <w:rsid w:val="00075AFF"/>
    <w:rsid w:val="00075F78"/>
    <w:rsid w:val="000764F6"/>
    <w:rsid w:val="00076C3B"/>
    <w:rsid w:val="00080952"/>
    <w:rsid w:val="00081E3E"/>
    <w:rsid w:val="00082071"/>
    <w:rsid w:val="000827C9"/>
    <w:rsid w:val="00082FC2"/>
    <w:rsid w:val="000830A3"/>
    <w:rsid w:val="00083166"/>
    <w:rsid w:val="00084854"/>
    <w:rsid w:val="000848EE"/>
    <w:rsid w:val="00084F67"/>
    <w:rsid w:val="00085033"/>
    <w:rsid w:val="00085394"/>
    <w:rsid w:val="000862D8"/>
    <w:rsid w:val="00086F1E"/>
    <w:rsid w:val="00086F81"/>
    <w:rsid w:val="000873C0"/>
    <w:rsid w:val="00087681"/>
    <w:rsid w:val="000878D9"/>
    <w:rsid w:val="0009268E"/>
    <w:rsid w:val="000933A5"/>
    <w:rsid w:val="0009353A"/>
    <w:rsid w:val="0009375E"/>
    <w:rsid w:val="00093E75"/>
    <w:rsid w:val="00094120"/>
    <w:rsid w:val="00094D6B"/>
    <w:rsid w:val="00095FAF"/>
    <w:rsid w:val="00095FEC"/>
    <w:rsid w:val="000969C9"/>
    <w:rsid w:val="00097106"/>
    <w:rsid w:val="0009765A"/>
    <w:rsid w:val="00097BBA"/>
    <w:rsid w:val="000A010F"/>
    <w:rsid w:val="000A0709"/>
    <w:rsid w:val="000A0728"/>
    <w:rsid w:val="000A0B2E"/>
    <w:rsid w:val="000A22A2"/>
    <w:rsid w:val="000A2EC0"/>
    <w:rsid w:val="000A2F9A"/>
    <w:rsid w:val="000A407D"/>
    <w:rsid w:val="000A4CC7"/>
    <w:rsid w:val="000A55A5"/>
    <w:rsid w:val="000A5726"/>
    <w:rsid w:val="000A59D8"/>
    <w:rsid w:val="000A5A73"/>
    <w:rsid w:val="000A5E73"/>
    <w:rsid w:val="000A670D"/>
    <w:rsid w:val="000A772A"/>
    <w:rsid w:val="000A77CD"/>
    <w:rsid w:val="000A7C8B"/>
    <w:rsid w:val="000B082D"/>
    <w:rsid w:val="000B08A1"/>
    <w:rsid w:val="000B0E82"/>
    <w:rsid w:val="000B123E"/>
    <w:rsid w:val="000B17AB"/>
    <w:rsid w:val="000B280A"/>
    <w:rsid w:val="000B29C3"/>
    <w:rsid w:val="000B2BE3"/>
    <w:rsid w:val="000B3F29"/>
    <w:rsid w:val="000B4DFE"/>
    <w:rsid w:val="000B5360"/>
    <w:rsid w:val="000B6253"/>
    <w:rsid w:val="000B6D71"/>
    <w:rsid w:val="000B7B20"/>
    <w:rsid w:val="000B7E17"/>
    <w:rsid w:val="000C307C"/>
    <w:rsid w:val="000C32CC"/>
    <w:rsid w:val="000C3812"/>
    <w:rsid w:val="000C389A"/>
    <w:rsid w:val="000C428B"/>
    <w:rsid w:val="000C4D37"/>
    <w:rsid w:val="000C509D"/>
    <w:rsid w:val="000C53B8"/>
    <w:rsid w:val="000C5A9D"/>
    <w:rsid w:val="000C64A3"/>
    <w:rsid w:val="000C747D"/>
    <w:rsid w:val="000C7505"/>
    <w:rsid w:val="000D0729"/>
    <w:rsid w:val="000D1044"/>
    <w:rsid w:val="000D1622"/>
    <w:rsid w:val="000D1E20"/>
    <w:rsid w:val="000D33D4"/>
    <w:rsid w:val="000D4499"/>
    <w:rsid w:val="000D4987"/>
    <w:rsid w:val="000D4F38"/>
    <w:rsid w:val="000D629A"/>
    <w:rsid w:val="000D6920"/>
    <w:rsid w:val="000D7951"/>
    <w:rsid w:val="000E0134"/>
    <w:rsid w:val="000E16D7"/>
    <w:rsid w:val="000E2383"/>
    <w:rsid w:val="000E3076"/>
    <w:rsid w:val="000E33C3"/>
    <w:rsid w:val="000E348A"/>
    <w:rsid w:val="000E3999"/>
    <w:rsid w:val="000E54CD"/>
    <w:rsid w:val="000E5CC5"/>
    <w:rsid w:val="000E61C2"/>
    <w:rsid w:val="000E6EB4"/>
    <w:rsid w:val="000E72A1"/>
    <w:rsid w:val="000E7E1A"/>
    <w:rsid w:val="000F0D54"/>
    <w:rsid w:val="000F2C56"/>
    <w:rsid w:val="000F35E3"/>
    <w:rsid w:val="000F3782"/>
    <w:rsid w:val="000F385A"/>
    <w:rsid w:val="000F41E4"/>
    <w:rsid w:val="000F544C"/>
    <w:rsid w:val="000F566B"/>
    <w:rsid w:val="000F73B8"/>
    <w:rsid w:val="000F7D7A"/>
    <w:rsid w:val="000F7DFE"/>
    <w:rsid w:val="00100181"/>
    <w:rsid w:val="00100645"/>
    <w:rsid w:val="001010C4"/>
    <w:rsid w:val="001012F0"/>
    <w:rsid w:val="001019A6"/>
    <w:rsid w:val="00102F05"/>
    <w:rsid w:val="0010345E"/>
    <w:rsid w:val="00104B52"/>
    <w:rsid w:val="00105335"/>
    <w:rsid w:val="00105D84"/>
    <w:rsid w:val="0010636F"/>
    <w:rsid w:val="001063A6"/>
    <w:rsid w:val="00106F45"/>
    <w:rsid w:val="00107482"/>
    <w:rsid w:val="001076FD"/>
    <w:rsid w:val="00107796"/>
    <w:rsid w:val="00107969"/>
    <w:rsid w:val="00111315"/>
    <w:rsid w:val="00111960"/>
    <w:rsid w:val="0011276F"/>
    <w:rsid w:val="00112DFD"/>
    <w:rsid w:val="00112E34"/>
    <w:rsid w:val="00112EFC"/>
    <w:rsid w:val="0011329F"/>
    <w:rsid w:val="001142FF"/>
    <w:rsid w:val="001143FE"/>
    <w:rsid w:val="00115FEA"/>
    <w:rsid w:val="00116B60"/>
    <w:rsid w:val="001176A5"/>
    <w:rsid w:val="00120383"/>
    <w:rsid w:val="00120CC2"/>
    <w:rsid w:val="00120DF7"/>
    <w:rsid w:val="001224EB"/>
    <w:rsid w:val="0012376E"/>
    <w:rsid w:val="00124D16"/>
    <w:rsid w:val="001251D5"/>
    <w:rsid w:val="00125600"/>
    <w:rsid w:val="0012743A"/>
    <w:rsid w:val="001309EC"/>
    <w:rsid w:val="00130CA0"/>
    <w:rsid w:val="00130E2E"/>
    <w:rsid w:val="00133175"/>
    <w:rsid w:val="0013376E"/>
    <w:rsid w:val="00134AEA"/>
    <w:rsid w:val="00134D06"/>
    <w:rsid w:val="00134E6B"/>
    <w:rsid w:val="00135BAE"/>
    <w:rsid w:val="00136567"/>
    <w:rsid w:val="00136E73"/>
    <w:rsid w:val="00137BFC"/>
    <w:rsid w:val="00137E61"/>
    <w:rsid w:val="001407CA"/>
    <w:rsid w:val="001408FE"/>
    <w:rsid w:val="00141C88"/>
    <w:rsid w:val="00141EFB"/>
    <w:rsid w:val="0014295F"/>
    <w:rsid w:val="00142BFF"/>
    <w:rsid w:val="00142D46"/>
    <w:rsid w:val="001432CE"/>
    <w:rsid w:val="00143ACE"/>
    <w:rsid w:val="00144ECD"/>
    <w:rsid w:val="00144FBC"/>
    <w:rsid w:val="00146189"/>
    <w:rsid w:val="00146DA3"/>
    <w:rsid w:val="00147397"/>
    <w:rsid w:val="001473EA"/>
    <w:rsid w:val="00147705"/>
    <w:rsid w:val="001478ED"/>
    <w:rsid w:val="00147E67"/>
    <w:rsid w:val="00147FFC"/>
    <w:rsid w:val="001500E5"/>
    <w:rsid w:val="00150189"/>
    <w:rsid w:val="001507D9"/>
    <w:rsid w:val="00150E80"/>
    <w:rsid w:val="001510F2"/>
    <w:rsid w:val="00151474"/>
    <w:rsid w:val="00151D93"/>
    <w:rsid w:val="00152718"/>
    <w:rsid w:val="00152B59"/>
    <w:rsid w:val="001532AD"/>
    <w:rsid w:val="001533F4"/>
    <w:rsid w:val="0015344D"/>
    <w:rsid w:val="00154022"/>
    <w:rsid w:val="00154BD2"/>
    <w:rsid w:val="00155251"/>
    <w:rsid w:val="001560C9"/>
    <w:rsid w:val="00157763"/>
    <w:rsid w:val="00157DE8"/>
    <w:rsid w:val="0016012B"/>
    <w:rsid w:val="001604CE"/>
    <w:rsid w:val="00161232"/>
    <w:rsid w:val="00162230"/>
    <w:rsid w:val="00162DEA"/>
    <w:rsid w:val="0016404C"/>
    <w:rsid w:val="00165359"/>
    <w:rsid w:val="001654E4"/>
    <w:rsid w:val="0016574B"/>
    <w:rsid w:val="001661B1"/>
    <w:rsid w:val="001666D2"/>
    <w:rsid w:val="001671B6"/>
    <w:rsid w:val="00167CE3"/>
    <w:rsid w:val="00167D44"/>
    <w:rsid w:val="00167D53"/>
    <w:rsid w:val="00170127"/>
    <w:rsid w:val="00171BEE"/>
    <w:rsid w:val="00171D35"/>
    <w:rsid w:val="0017213C"/>
    <w:rsid w:val="001726E3"/>
    <w:rsid w:val="00172834"/>
    <w:rsid w:val="00174A8C"/>
    <w:rsid w:val="00174DD8"/>
    <w:rsid w:val="001756C5"/>
    <w:rsid w:val="00175AF1"/>
    <w:rsid w:val="00175BD1"/>
    <w:rsid w:val="0017674C"/>
    <w:rsid w:val="00176A6F"/>
    <w:rsid w:val="00176BA1"/>
    <w:rsid w:val="00177528"/>
    <w:rsid w:val="00177BB6"/>
    <w:rsid w:val="0018070D"/>
    <w:rsid w:val="0018178A"/>
    <w:rsid w:val="001819A0"/>
    <w:rsid w:val="00181B68"/>
    <w:rsid w:val="00181C5B"/>
    <w:rsid w:val="0018288E"/>
    <w:rsid w:val="00183745"/>
    <w:rsid w:val="001842C9"/>
    <w:rsid w:val="00184523"/>
    <w:rsid w:val="00184A6C"/>
    <w:rsid w:val="00185C0F"/>
    <w:rsid w:val="0019043F"/>
    <w:rsid w:val="00190685"/>
    <w:rsid w:val="001908C2"/>
    <w:rsid w:val="0019218E"/>
    <w:rsid w:val="001937F9"/>
    <w:rsid w:val="00193C28"/>
    <w:rsid w:val="00193E63"/>
    <w:rsid w:val="00194983"/>
    <w:rsid w:val="00194C66"/>
    <w:rsid w:val="00196DB9"/>
    <w:rsid w:val="001971C5"/>
    <w:rsid w:val="00197977"/>
    <w:rsid w:val="001A06E6"/>
    <w:rsid w:val="001A2570"/>
    <w:rsid w:val="001A2DDA"/>
    <w:rsid w:val="001A46EC"/>
    <w:rsid w:val="001A4803"/>
    <w:rsid w:val="001A4CF6"/>
    <w:rsid w:val="001A4F16"/>
    <w:rsid w:val="001A6267"/>
    <w:rsid w:val="001A687D"/>
    <w:rsid w:val="001A7371"/>
    <w:rsid w:val="001A7384"/>
    <w:rsid w:val="001A77CC"/>
    <w:rsid w:val="001A7C86"/>
    <w:rsid w:val="001B0815"/>
    <w:rsid w:val="001B12EF"/>
    <w:rsid w:val="001B196B"/>
    <w:rsid w:val="001B290F"/>
    <w:rsid w:val="001B2E50"/>
    <w:rsid w:val="001B3738"/>
    <w:rsid w:val="001B387A"/>
    <w:rsid w:val="001B3BD9"/>
    <w:rsid w:val="001B460B"/>
    <w:rsid w:val="001B479E"/>
    <w:rsid w:val="001B487D"/>
    <w:rsid w:val="001B4F0D"/>
    <w:rsid w:val="001B52C8"/>
    <w:rsid w:val="001B5980"/>
    <w:rsid w:val="001B5BB4"/>
    <w:rsid w:val="001B5E4D"/>
    <w:rsid w:val="001B603F"/>
    <w:rsid w:val="001B6451"/>
    <w:rsid w:val="001B6A2D"/>
    <w:rsid w:val="001B7B28"/>
    <w:rsid w:val="001C0506"/>
    <w:rsid w:val="001C122B"/>
    <w:rsid w:val="001C16B3"/>
    <w:rsid w:val="001C2337"/>
    <w:rsid w:val="001C2D54"/>
    <w:rsid w:val="001C2F90"/>
    <w:rsid w:val="001C3DD5"/>
    <w:rsid w:val="001C4390"/>
    <w:rsid w:val="001C59D6"/>
    <w:rsid w:val="001C5B59"/>
    <w:rsid w:val="001C6819"/>
    <w:rsid w:val="001D0476"/>
    <w:rsid w:val="001D0BD5"/>
    <w:rsid w:val="001D139B"/>
    <w:rsid w:val="001D2FB4"/>
    <w:rsid w:val="001D58E2"/>
    <w:rsid w:val="001D6DA7"/>
    <w:rsid w:val="001D6FA6"/>
    <w:rsid w:val="001D7563"/>
    <w:rsid w:val="001E0653"/>
    <w:rsid w:val="001E07D2"/>
    <w:rsid w:val="001E0F89"/>
    <w:rsid w:val="001E116D"/>
    <w:rsid w:val="001E1B95"/>
    <w:rsid w:val="001E1D14"/>
    <w:rsid w:val="001E266C"/>
    <w:rsid w:val="001E2B89"/>
    <w:rsid w:val="001E3EC4"/>
    <w:rsid w:val="001E407A"/>
    <w:rsid w:val="001E42ED"/>
    <w:rsid w:val="001E4A84"/>
    <w:rsid w:val="001E4CD8"/>
    <w:rsid w:val="001E4F5E"/>
    <w:rsid w:val="001E544A"/>
    <w:rsid w:val="001E58ED"/>
    <w:rsid w:val="001E657E"/>
    <w:rsid w:val="001E6818"/>
    <w:rsid w:val="001E698B"/>
    <w:rsid w:val="001E796A"/>
    <w:rsid w:val="001E7C20"/>
    <w:rsid w:val="001F07D3"/>
    <w:rsid w:val="001F1719"/>
    <w:rsid w:val="001F2AD5"/>
    <w:rsid w:val="001F2C75"/>
    <w:rsid w:val="001F2CA4"/>
    <w:rsid w:val="001F3138"/>
    <w:rsid w:val="001F3830"/>
    <w:rsid w:val="001F3C18"/>
    <w:rsid w:val="001F42FF"/>
    <w:rsid w:val="001F52F8"/>
    <w:rsid w:val="001F5E32"/>
    <w:rsid w:val="001F635D"/>
    <w:rsid w:val="001F79AB"/>
    <w:rsid w:val="002009D8"/>
    <w:rsid w:val="0020167D"/>
    <w:rsid w:val="0020206C"/>
    <w:rsid w:val="002035D5"/>
    <w:rsid w:val="00203E8F"/>
    <w:rsid w:val="002043E7"/>
    <w:rsid w:val="00204653"/>
    <w:rsid w:val="00204D92"/>
    <w:rsid w:val="00205B83"/>
    <w:rsid w:val="0020659B"/>
    <w:rsid w:val="00206858"/>
    <w:rsid w:val="00207769"/>
    <w:rsid w:val="0021037A"/>
    <w:rsid w:val="002103B9"/>
    <w:rsid w:val="002103DC"/>
    <w:rsid w:val="0021092A"/>
    <w:rsid w:val="00210DE5"/>
    <w:rsid w:val="002119A4"/>
    <w:rsid w:val="00213DF4"/>
    <w:rsid w:val="00213F69"/>
    <w:rsid w:val="0021414C"/>
    <w:rsid w:val="00215D4B"/>
    <w:rsid w:val="002160AA"/>
    <w:rsid w:val="00216BAC"/>
    <w:rsid w:val="00216E26"/>
    <w:rsid w:val="00216EEF"/>
    <w:rsid w:val="00217069"/>
    <w:rsid w:val="0021713C"/>
    <w:rsid w:val="00217918"/>
    <w:rsid w:val="00217CD8"/>
    <w:rsid w:val="00220046"/>
    <w:rsid w:val="00220E73"/>
    <w:rsid w:val="002218B8"/>
    <w:rsid w:val="00221E1D"/>
    <w:rsid w:val="00222031"/>
    <w:rsid w:val="002223E3"/>
    <w:rsid w:val="00222FC4"/>
    <w:rsid w:val="00223006"/>
    <w:rsid w:val="002257C8"/>
    <w:rsid w:val="0022647B"/>
    <w:rsid w:val="00226E21"/>
    <w:rsid w:val="0022789D"/>
    <w:rsid w:val="00227F1D"/>
    <w:rsid w:val="002302A4"/>
    <w:rsid w:val="00230DA7"/>
    <w:rsid w:val="00230F65"/>
    <w:rsid w:val="0023122A"/>
    <w:rsid w:val="00232703"/>
    <w:rsid w:val="00232CC9"/>
    <w:rsid w:val="00233099"/>
    <w:rsid w:val="002335B5"/>
    <w:rsid w:val="00233677"/>
    <w:rsid w:val="00234289"/>
    <w:rsid w:val="00234740"/>
    <w:rsid w:val="00234D2C"/>
    <w:rsid w:val="00234E31"/>
    <w:rsid w:val="0023543B"/>
    <w:rsid w:val="00235ADA"/>
    <w:rsid w:val="00235F16"/>
    <w:rsid w:val="002363C9"/>
    <w:rsid w:val="00237100"/>
    <w:rsid w:val="00237140"/>
    <w:rsid w:val="00237209"/>
    <w:rsid w:val="002402C1"/>
    <w:rsid w:val="0024219C"/>
    <w:rsid w:val="00242D46"/>
    <w:rsid w:val="00242D7B"/>
    <w:rsid w:val="0024340A"/>
    <w:rsid w:val="00243F72"/>
    <w:rsid w:val="00244BB3"/>
    <w:rsid w:val="00244E3F"/>
    <w:rsid w:val="00245FB7"/>
    <w:rsid w:val="002471D4"/>
    <w:rsid w:val="00247508"/>
    <w:rsid w:val="00247792"/>
    <w:rsid w:val="00247BAA"/>
    <w:rsid w:val="00250145"/>
    <w:rsid w:val="0025079D"/>
    <w:rsid w:val="00251330"/>
    <w:rsid w:val="00251957"/>
    <w:rsid w:val="00251F17"/>
    <w:rsid w:val="00252620"/>
    <w:rsid w:val="002538E9"/>
    <w:rsid w:val="00253F41"/>
    <w:rsid w:val="00254264"/>
    <w:rsid w:val="0025489A"/>
    <w:rsid w:val="00255D46"/>
    <w:rsid w:val="00256171"/>
    <w:rsid w:val="002561BD"/>
    <w:rsid w:val="00256A94"/>
    <w:rsid w:val="00257783"/>
    <w:rsid w:val="00257BE2"/>
    <w:rsid w:val="00257FC9"/>
    <w:rsid w:val="0026038B"/>
    <w:rsid w:val="002606CB"/>
    <w:rsid w:val="00260BB7"/>
    <w:rsid w:val="00261F8C"/>
    <w:rsid w:val="0026230B"/>
    <w:rsid w:val="00263C2E"/>
    <w:rsid w:val="002662AE"/>
    <w:rsid w:val="002667F3"/>
    <w:rsid w:val="00267188"/>
    <w:rsid w:val="002674F2"/>
    <w:rsid w:val="00267E88"/>
    <w:rsid w:val="002701E2"/>
    <w:rsid w:val="00270458"/>
    <w:rsid w:val="00271838"/>
    <w:rsid w:val="00272DF2"/>
    <w:rsid w:val="0027572E"/>
    <w:rsid w:val="00275DF3"/>
    <w:rsid w:val="00276C44"/>
    <w:rsid w:val="0027760B"/>
    <w:rsid w:val="00277D70"/>
    <w:rsid w:val="002804EF"/>
    <w:rsid w:val="00280BD9"/>
    <w:rsid w:val="00281465"/>
    <w:rsid w:val="0028174C"/>
    <w:rsid w:val="00283079"/>
    <w:rsid w:val="0028372B"/>
    <w:rsid w:val="002838AE"/>
    <w:rsid w:val="002841CE"/>
    <w:rsid w:val="00284661"/>
    <w:rsid w:val="00284F79"/>
    <w:rsid w:val="00284F85"/>
    <w:rsid w:val="00286F47"/>
    <w:rsid w:val="00287DA6"/>
    <w:rsid w:val="002905D4"/>
    <w:rsid w:val="00290FE0"/>
    <w:rsid w:val="0029151D"/>
    <w:rsid w:val="00292D2B"/>
    <w:rsid w:val="002933B6"/>
    <w:rsid w:val="002935D1"/>
    <w:rsid w:val="002936E5"/>
    <w:rsid w:val="002938D9"/>
    <w:rsid w:val="002940BB"/>
    <w:rsid w:val="00295E6A"/>
    <w:rsid w:val="0029622A"/>
    <w:rsid w:val="0029706B"/>
    <w:rsid w:val="0029774A"/>
    <w:rsid w:val="002977DB"/>
    <w:rsid w:val="002978E0"/>
    <w:rsid w:val="002A06F1"/>
    <w:rsid w:val="002A0A20"/>
    <w:rsid w:val="002A0B41"/>
    <w:rsid w:val="002A107B"/>
    <w:rsid w:val="002A2119"/>
    <w:rsid w:val="002A239F"/>
    <w:rsid w:val="002A2D90"/>
    <w:rsid w:val="002A3B14"/>
    <w:rsid w:val="002A3F43"/>
    <w:rsid w:val="002A41E0"/>
    <w:rsid w:val="002A4CF1"/>
    <w:rsid w:val="002A6282"/>
    <w:rsid w:val="002A6515"/>
    <w:rsid w:val="002B05B9"/>
    <w:rsid w:val="002B2B66"/>
    <w:rsid w:val="002B3393"/>
    <w:rsid w:val="002B4299"/>
    <w:rsid w:val="002B55B6"/>
    <w:rsid w:val="002B5AF7"/>
    <w:rsid w:val="002B63D7"/>
    <w:rsid w:val="002B68D8"/>
    <w:rsid w:val="002B6BFD"/>
    <w:rsid w:val="002B7CF2"/>
    <w:rsid w:val="002B7ED5"/>
    <w:rsid w:val="002C0254"/>
    <w:rsid w:val="002C0591"/>
    <w:rsid w:val="002C1817"/>
    <w:rsid w:val="002C1E01"/>
    <w:rsid w:val="002C2368"/>
    <w:rsid w:val="002C28CD"/>
    <w:rsid w:val="002C3690"/>
    <w:rsid w:val="002C4A9E"/>
    <w:rsid w:val="002C50A9"/>
    <w:rsid w:val="002C53E7"/>
    <w:rsid w:val="002C6FE9"/>
    <w:rsid w:val="002C71F9"/>
    <w:rsid w:val="002D0F30"/>
    <w:rsid w:val="002D17FD"/>
    <w:rsid w:val="002D1C2E"/>
    <w:rsid w:val="002D2115"/>
    <w:rsid w:val="002D2AD3"/>
    <w:rsid w:val="002D2C88"/>
    <w:rsid w:val="002D306C"/>
    <w:rsid w:val="002D3602"/>
    <w:rsid w:val="002D37D1"/>
    <w:rsid w:val="002D38A2"/>
    <w:rsid w:val="002D3B6D"/>
    <w:rsid w:val="002D3BAF"/>
    <w:rsid w:val="002D4AA3"/>
    <w:rsid w:val="002D4FE8"/>
    <w:rsid w:val="002D529D"/>
    <w:rsid w:val="002D5300"/>
    <w:rsid w:val="002D64AD"/>
    <w:rsid w:val="002D6601"/>
    <w:rsid w:val="002D6ACA"/>
    <w:rsid w:val="002D7585"/>
    <w:rsid w:val="002D78E7"/>
    <w:rsid w:val="002D7F4D"/>
    <w:rsid w:val="002E0312"/>
    <w:rsid w:val="002E05A1"/>
    <w:rsid w:val="002E2674"/>
    <w:rsid w:val="002E29DB"/>
    <w:rsid w:val="002E3494"/>
    <w:rsid w:val="002E400D"/>
    <w:rsid w:val="002E444F"/>
    <w:rsid w:val="002E50E4"/>
    <w:rsid w:val="002E62E7"/>
    <w:rsid w:val="002E657E"/>
    <w:rsid w:val="002E6EC9"/>
    <w:rsid w:val="002E70A8"/>
    <w:rsid w:val="002E7E6C"/>
    <w:rsid w:val="002E7F16"/>
    <w:rsid w:val="002F4E37"/>
    <w:rsid w:val="002F4FD9"/>
    <w:rsid w:val="002F5144"/>
    <w:rsid w:val="002F57C5"/>
    <w:rsid w:val="002F6216"/>
    <w:rsid w:val="002F68C2"/>
    <w:rsid w:val="002F7838"/>
    <w:rsid w:val="002F7F78"/>
    <w:rsid w:val="0030052A"/>
    <w:rsid w:val="00300D4D"/>
    <w:rsid w:val="00301238"/>
    <w:rsid w:val="00301E30"/>
    <w:rsid w:val="00302909"/>
    <w:rsid w:val="00303C46"/>
    <w:rsid w:val="00303CB6"/>
    <w:rsid w:val="00304ABD"/>
    <w:rsid w:val="00304E63"/>
    <w:rsid w:val="003051E3"/>
    <w:rsid w:val="003055F3"/>
    <w:rsid w:val="003070D6"/>
    <w:rsid w:val="00307627"/>
    <w:rsid w:val="00307EB9"/>
    <w:rsid w:val="00310680"/>
    <w:rsid w:val="003108CB"/>
    <w:rsid w:val="003111A0"/>
    <w:rsid w:val="003120AB"/>
    <w:rsid w:val="00312B9F"/>
    <w:rsid w:val="00312C13"/>
    <w:rsid w:val="003131C3"/>
    <w:rsid w:val="0031590D"/>
    <w:rsid w:val="003170A6"/>
    <w:rsid w:val="0032059F"/>
    <w:rsid w:val="00320C5A"/>
    <w:rsid w:val="00320D77"/>
    <w:rsid w:val="00320E8F"/>
    <w:rsid w:val="00321616"/>
    <w:rsid w:val="00321986"/>
    <w:rsid w:val="003220EF"/>
    <w:rsid w:val="00322761"/>
    <w:rsid w:val="00323030"/>
    <w:rsid w:val="00323581"/>
    <w:rsid w:val="00323CD5"/>
    <w:rsid w:val="00324E56"/>
    <w:rsid w:val="00324FF5"/>
    <w:rsid w:val="00325570"/>
    <w:rsid w:val="0032599A"/>
    <w:rsid w:val="00327180"/>
    <w:rsid w:val="00327B77"/>
    <w:rsid w:val="00330CB7"/>
    <w:rsid w:val="00330FA0"/>
    <w:rsid w:val="003314CD"/>
    <w:rsid w:val="00331BC3"/>
    <w:rsid w:val="00334433"/>
    <w:rsid w:val="0033483B"/>
    <w:rsid w:val="00334B64"/>
    <w:rsid w:val="00334D3C"/>
    <w:rsid w:val="00334DB2"/>
    <w:rsid w:val="003351BF"/>
    <w:rsid w:val="00335985"/>
    <w:rsid w:val="00335BEB"/>
    <w:rsid w:val="0033677F"/>
    <w:rsid w:val="00340D99"/>
    <w:rsid w:val="003419DD"/>
    <w:rsid w:val="00342110"/>
    <w:rsid w:val="00342230"/>
    <w:rsid w:val="00343B02"/>
    <w:rsid w:val="00343E9D"/>
    <w:rsid w:val="003444C4"/>
    <w:rsid w:val="00344A95"/>
    <w:rsid w:val="00344AE9"/>
    <w:rsid w:val="00344D1E"/>
    <w:rsid w:val="003456D9"/>
    <w:rsid w:val="00345E76"/>
    <w:rsid w:val="003462FB"/>
    <w:rsid w:val="00347904"/>
    <w:rsid w:val="00347C9B"/>
    <w:rsid w:val="00350D71"/>
    <w:rsid w:val="0035184C"/>
    <w:rsid w:val="00351C98"/>
    <w:rsid w:val="00351FDA"/>
    <w:rsid w:val="00352D3F"/>
    <w:rsid w:val="0035402D"/>
    <w:rsid w:val="00354AF1"/>
    <w:rsid w:val="00354D9B"/>
    <w:rsid w:val="00355E74"/>
    <w:rsid w:val="00355FDB"/>
    <w:rsid w:val="00356862"/>
    <w:rsid w:val="00356EDD"/>
    <w:rsid w:val="00356F7A"/>
    <w:rsid w:val="00357632"/>
    <w:rsid w:val="0036015F"/>
    <w:rsid w:val="003607A7"/>
    <w:rsid w:val="003608A7"/>
    <w:rsid w:val="00360941"/>
    <w:rsid w:val="00363C90"/>
    <w:rsid w:val="003645F5"/>
    <w:rsid w:val="00364FAA"/>
    <w:rsid w:val="00367AD1"/>
    <w:rsid w:val="00370026"/>
    <w:rsid w:val="00370DCA"/>
    <w:rsid w:val="00371E66"/>
    <w:rsid w:val="00371F29"/>
    <w:rsid w:val="00372F41"/>
    <w:rsid w:val="0037319A"/>
    <w:rsid w:val="003732B1"/>
    <w:rsid w:val="0037395A"/>
    <w:rsid w:val="00374342"/>
    <w:rsid w:val="00374B04"/>
    <w:rsid w:val="00374B66"/>
    <w:rsid w:val="00374F30"/>
    <w:rsid w:val="0037602E"/>
    <w:rsid w:val="00377926"/>
    <w:rsid w:val="003803AE"/>
    <w:rsid w:val="00380715"/>
    <w:rsid w:val="00380FAA"/>
    <w:rsid w:val="00381EF4"/>
    <w:rsid w:val="00382077"/>
    <w:rsid w:val="003822B0"/>
    <w:rsid w:val="00384718"/>
    <w:rsid w:val="003856B2"/>
    <w:rsid w:val="003857A2"/>
    <w:rsid w:val="00386460"/>
    <w:rsid w:val="00386AAB"/>
    <w:rsid w:val="00386F3E"/>
    <w:rsid w:val="003907D8"/>
    <w:rsid w:val="00390E69"/>
    <w:rsid w:val="00392D9F"/>
    <w:rsid w:val="00392EEF"/>
    <w:rsid w:val="0039376E"/>
    <w:rsid w:val="003942C7"/>
    <w:rsid w:val="00394D7B"/>
    <w:rsid w:val="00394E9B"/>
    <w:rsid w:val="00394F44"/>
    <w:rsid w:val="00395CE3"/>
    <w:rsid w:val="0039656E"/>
    <w:rsid w:val="00396D55"/>
    <w:rsid w:val="00396F17"/>
    <w:rsid w:val="00397FED"/>
    <w:rsid w:val="003A1EA7"/>
    <w:rsid w:val="003A2161"/>
    <w:rsid w:val="003A2C84"/>
    <w:rsid w:val="003A3B9E"/>
    <w:rsid w:val="003A4977"/>
    <w:rsid w:val="003A5713"/>
    <w:rsid w:val="003A5CF0"/>
    <w:rsid w:val="003A7F90"/>
    <w:rsid w:val="003B05C0"/>
    <w:rsid w:val="003B062D"/>
    <w:rsid w:val="003B0BA8"/>
    <w:rsid w:val="003B27C4"/>
    <w:rsid w:val="003B2D9F"/>
    <w:rsid w:val="003B3431"/>
    <w:rsid w:val="003B364F"/>
    <w:rsid w:val="003B42C7"/>
    <w:rsid w:val="003B4F92"/>
    <w:rsid w:val="003B54AB"/>
    <w:rsid w:val="003B567E"/>
    <w:rsid w:val="003B5E67"/>
    <w:rsid w:val="003B67B8"/>
    <w:rsid w:val="003B6BEC"/>
    <w:rsid w:val="003B708E"/>
    <w:rsid w:val="003B7A7C"/>
    <w:rsid w:val="003C04FD"/>
    <w:rsid w:val="003C1004"/>
    <w:rsid w:val="003C12BE"/>
    <w:rsid w:val="003C16AC"/>
    <w:rsid w:val="003C35CF"/>
    <w:rsid w:val="003C42EC"/>
    <w:rsid w:val="003C45D6"/>
    <w:rsid w:val="003C4896"/>
    <w:rsid w:val="003C48D8"/>
    <w:rsid w:val="003C5391"/>
    <w:rsid w:val="003C564A"/>
    <w:rsid w:val="003C5651"/>
    <w:rsid w:val="003C5C4E"/>
    <w:rsid w:val="003C5C94"/>
    <w:rsid w:val="003C66B2"/>
    <w:rsid w:val="003C686C"/>
    <w:rsid w:val="003C72D4"/>
    <w:rsid w:val="003C7EBD"/>
    <w:rsid w:val="003D00B6"/>
    <w:rsid w:val="003D096E"/>
    <w:rsid w:val="003D09EB"/>
    <w:rsid w:val="003D1823"/>
    <w:rsid w:val="003D2FCF"/>
    <w:rsid w:val="003D307C"/>
    <w:rsid w:val="003D3E77"/>
    <w:rsid w:val="003D3EA4"/>
    <w:rsid w:val="003D4666"/>
    <w:rsid w:val="003D5F7C"/>
    <w:rsid w:val="003D634F"/>
    <w:rsid w:val="003D648E"/>
    <w:rsid w:val="003D6C10"/>
    <w:rsid w:val="003D7A94"/>
    <w:rsid w:val="003D7BDB"/>
    <w:rsid w:val="003E0058"/>
    <w:rsid w:val="003E2174"/>
    <w:rsid w:val="003E3632"/>
    <w:rsid w:val="003E49A6"/>
    <w:rsid w:val="003E4BB3"/>
    <w:rsid w:val="003E5439"/>
    <w:rsid w:val="003E591E"/>
    <w:rsid w:val="003E5F16"/>
    <w:rsid w:val="003E6D7E"/>
    <w:rsid w:val="003E754A"/>
    <w:rsid w:val="003E78CD"/>
    <w:rsid w:val="003E7982"/>
    <w:rsid w:val="003F0873"/>
    <w:rsid w:val="003F0B63"/>
    <w:rsid w:val="003F27AD"/>
    <w:rsid w:val="003F2844"/>
    <w:rsid w:val="003F30BF"/>
    <w:rsid w:val="003F398A"/>
    <w:rsid w:val="003F3E55"/>
    <w:rsid w:val="003F44DE"/>
    <w:rsid w:val="003F4708"/>
    <w:rsid w:val="003F55E4"/>
    <w:rsid w:val="003F58CD"/>
    <w:rsid w:val="003F5D01"/>
    <w:rsid w:val="003F5F0A"/>
    <w:rsid w:val="003F67B2"/>
    <w:rsid w:val="003F7C34"/>
    <w:rsid w:val="003F7FD6"/>
    <w:rsid w:val="00400270"/>
    <w:rsid w:val="00400446"/>
    <w:rsid w:val="0040153F"/>
    <w:rsid w:val="00401E22"/>
    <w:rsid w:val="00402196"/>
    <w:rsid w:val="00402446"/>
    <w:rsid w:val="0040293E"/>
    <w:rsid w:val="00404B94"/>
    <w:rsid w:val="00405608"/>
    <w:rsid w:val="004056D9"/>
    <w:rsid w:val="0040618C"/>
    <w:rsid w:val="00410329"/>
    <w:rsid w:val="00412A36"/>
    <w:rsid w:val="00412BCE"/>
    <w:rsid w:val="00412C57"/>
    <w:rsid w:val="0041481C"/>
    <w:rsid w:val="00414BB2"/>
    <w:rsid w:val="00415902"/>
    <w:rsid w:val="00415976"/>
    <w:rsid w:val="004164AC"/>
    <w:rsid w:val="00416E53"/>
    <w:rsid w:val="004173AB"/>
    <w:rsid w:val="00420C0F"/>
    <w:rsid w:val="00421E43"/>
    <w:rsid w:val="0042279B"/>
    <w:rsid w:val="00423620"/>
    <w:rsid w:val="00423A8D"/>
    <w:rsid w:val="004253DC"/>
    <w:rsid w:val="00426E5D"/>
    <w:rsid w:val="004300C4"/>
    <w:rsid w:val="0043038B"/>
    <w:rsid w:val="00430756"/>
    <w:rsid w:val="00430C90"/>
    <w:rsid w:val="00431A79"/>
    <w:rsid w:val="004323D9"/>
    <w:rsid w:val="00433FA0"/>
    <w:rsid w:val="004342C4"/>
    <w:rsid w:val="004349CD"/>
    <w:rsid w:val="00434E0A"/>
    <w:rsid w:val="004350EB"/>
    <w:rsid w:val="00435A16"/>
    <w:rsid w:val="0043779E"/>
    <w:rsid w:val="00437ED9"/>
    <w:rsid w:val="00440BC4"/>
    <w:rsid w:val="00441B9E"/>
    <w:rsid w:val="004426A5"/>
    <w:rsid w:val="0044288B"/>
    <w:rsid w:val="00443330"/>
    <w:rsid w:val="0044398C"/>
    <w:rsid w:val="00444955"/>
    <w:rsid w:val="00444F7A"/>
    <w:rsid w:val="0044565D"/>
    <w:rsid w:val="00446514"/>
    <w:rsid w:val="00446ACF"/>
    <w:rsid w:val="004475C1"/>
    <w:rsid w:val="00450798"/>
    <w:rsid w:val="004523C7"/>
    <w:rsid w:val="0045422C"/>
    <w:rsid w:val="00454FD0"/>
    <w:rsid w:val="00455004"/>
    <w:rsid w:val="00455E12"/>
    <w:rsid w:val="0046034C"/>
    <w:rsid w:val="004616BE"/>
    <w:rsid w:val="00461F6A"/>
    <w:rsid w:val="004623EE"/>
    <w:rsid w:val="0046394A"/>
    <w:rsid w:val="00464537"/>
    <w:rsid w:val="00464C51"/>
    <w:rsid w:val="00464EED"/>
    <w:rsid w:val="0046550D"/>
    <w:rsid w:val="004656B7"/>
    <w:rsid w:val="004658D8"/>
    <w:rsid w:val="00465F9B"/>
    <w:rsid w:val="004666AB"/>
    <w:rsid w:val="004668AF"/>
    <w:rsid w:val="00467130"/>
    <w:rsid w:val="004678E1"/>
    <w:rsid w:val="00470BF9"/>
    <w:rsid w:val="00470DB8"/>
    <w:rsid w:val="00470EBF"/>
    <w:rsid w:val="00472326"/>
    <w:rsid w:val="00472B16"/>
    <w:rsid w:val="00472DD0"/>
    <w:rsid w:val="00473813"/>
    <w:rsid w:val="00474F2D"/>
    <w:rsid w:val="00475183"/>
    <w:rsid w:val="00475423"/>
    <w:rsid w:val="00475EE0"/>
    <w:rsid w:val="00476039"/>
    <w:rsid w:val="004760E8"/>
    <w:rsid w:val="004776EF"/>
    <w:rsid w:val="00480C93"/>
    <w:rsid w:val="00481259"/>
    <w:rsid w:val="00481341"/>
    <w:rsid w:val="004813B1"/>
    <w:rsid w:val="00481707"/>
    <w:rsid w:val="00481B79"/>
    <w:rsid w:val="00481D2D"/>
    <w:rsid w:val="00482526"/>
    <w:rsid w:val="00482846"/>
    <w:rsid w:val="00482C36"/>
    <w:rsid w:val="00482D6D"/>
    <w:rsid w:val="00482D74"/>
    <w:rsid w:val="0048359F"/>
    <w:rsid w:val="004838B5"/>
    <w:rsid w:val="00483961"/>
    <w:rsid w:val="00483B81"/>
    <w:rsid w:val="0048440A"/>
    <w:rsid w:val="004846F9"/>
    <w:rsid w:val="00484DE2"/>
    <w:rsid w:val="00486303"/>
    <w:rsid w:val="00486579"/>
    <w:rsid w:val="00486F68"/>
    <w:rsid w:val="00486F8F"/>
    <w:rsid w:val="004874C7"/>
    <w:rsid w:val="004904ED"/>
    <w:rsid w:val="00490FBD"/>
    <w:rsid w:val="00491573"/>
    <w:rsid w:val="004919DB"/>
    <w:rsid w:val="00491C65"/>
    <w:rsid w:val="00491F59"/>
    <w:rsid w:val="004926C2"/>
    <w:rsid w:val="00492EC5"/>
    <w:rsid w:val="00493984"/>
    <w:rsid w:val="00494A38"/>
    <w:rsid w:val="00494A85"/>
    <w:rsid w:val="0049570B"/>
    <w:rsid w:val="004974C9"/>
    <w:rsid w:val="004A087A"/>
    <w:rsid w:val="004A0CE3"/>
    <w:rsid w:val="004A2A34"/>
    <w:rsid w:val="004A2CA6"/>
    <w:rsid w:val="004A3131"/>
    <w:rsid w:val="004A443F"/>
    <w:rsid w:val="004A527F"/>
    <w:rsid w:val="004A5290"/>
    <w:rsid w:val="004A5E83"/>
    <w:rsid w:val="004A7903"/>
    <w:rsid w:val="004B01D8"/>
    <w:rsid w:val="004B0287"/>
    <w:rsid w:val="004B0721"/>
    <w:rsid w:val="004B0D55"/>
    <w:rsid w:val="004B1C66"/>
    <w:rsid w:val="004B2C9E"/>
    <w:rsid w:val="004B47A7"/>
    <w:rsid w:val="004B5131"/>
    <w:rsid w:val="004B5147"/>
    <w:rsid w:val="004B52E4"/>
    <w:rsid w:val="004B5DC5"/>
    <w:rsid w:val="004B62D4"/>
    <w:rsid w:val="004B64BC"/>
    <w:rsid w:val="004B6574"/>
    <w:rsid w:val="004B6680"/>
    <w:rsid w:val="004B6960"/>
    <w:rsid w:val="004B6D6C"/>
    <w:rsid w:val="004C05D2"/>
    <w:rsid w:val="004C0ACE"/>
    <w:rsid w:val="004C114A"/>
    <w:rsid w:val="004C115A"/>
    <w:rsid w:val="004C1160"/>
    <w:rsid w:val="004C149B"/>
    <w:rsid w:val="004C1865"/>
    <w:rsid w:val="004C1B9E"/>
    <w:rsid w:val="004C1D0E"/>
    <w:rsid w:val="004C2652"/>
    <w:rsid w:val="004C4734"/>
    <w:rsid w:val="004C4D25"/>
    <w:rsid w:val="004C5535"/>
    <w:rsid w:val="004C5746"/>
    <w:rsid w:val="004C671F"/>
    <w:rsid w:val="004C6A9E"/>
    <w:rsid w:val="004C7758"/>
    <w:rsid w:val="004D0569"/>
    <w:rsid w:val="004D287A"/>
    <w:rsid w:val="004D28E2"/>
    <w:rsid w:val="004D2B09"/>
    <w:rsid w:val="004D32F9"/>
    <w:rsid w:val="004D3551"/>
    <w:rsid w:val="004D4CBC"/>
    <w:rsid w:val="004D5A82"/>
    <w:rsid w:val="004D70EF"/>
    <w:rsid w:val="004D746E"/>
    <w:rsid w:val="004D789B"/>
    <w:rsid w:val="004E0243"/>
    <w:rsid w:val="004E2DAB"/>
    <w:rsid w:val="004E4A45"/>
    <w:rsid w:val="004E5B77"/>
    <w:rsid w:val="004E70F7"/>
    <w:rsid w:val="004E70FA"/>
    <w:rsid w:val="004E73C2"/>
    <w:rsid w:val="004E7FF7"/>
    <w:rsid w:val="004F182E"/>
    <w:rsid w:val="004F1B3E"/>
    <w:rsid w:val="004F2168"/>
    <w:rsid w:val="004F2B5E"/>
    <w:rsid w:val="004F4200"/>
    <w:rsid w:val="004F4F5D"/>
    <w:rsid w:val="004F5E43"/>
    <w:rsid w:val="004F6096"/>
    <w:rsid w:val="004F7117"/>
    <w:rsid w:val="004F7EE8"/>
    <w:rsid w:val="00501829"/>
    <w:rsid w:val="00501DF8"/>
    <w:rsid w:val="00502A11"/>
    <w:rsid w:val="00502B32"/>
    <w:rsid w:val="00505153"/>
    <w:rsid w:val="005055E5"/>
    <w:rsid w:val="005056FB"/>
    <w:rsid w:val="005058C6"/>
    <w:rsid w:val="00505CE7"/>
    <w:rsid w:val="00506527"/>
    <w:rsid w:val="00506CFC"/>
    <w:rsid w:val="005077C5"/>
    <w:rsid w:val="00510209"/>
    <w:rsid w:val="0051077F"/>
    <w:rsid w:val="005108A1"/>
    <w:rsid w:val="00514065"/>
    <w:rsid w:val="0051490B"/>
    <w:rsid w:val="00514A92"/>
    <w:rsid w:val="00515B37"/>
    <w:rsid w:val="00516B5E"/>
    <w:rsid w:val="0052011B"/>
    <w:rsid w:val="0052323F"/>
    <w:rsid w:val="0052382C"/>
    <w:rsid w:val="00524A8B"/>
    <w:rsid w:val="00524E3A"/>
    <w:rsid w:val="005261EB"/>
    <w:rsid w:val="005278C4"/>
    <w:rsid w:val="00527F40"/>
    <w:rsid w:val="00530287"/>
    <w:rsid w:val="005307A9"/>
    <w:rsid w:val="00530E98"/>
    <w:rsid w:val="00531B43"/>
    <w:rsid w:val="00532871"/>
    <w:rsid w:val="00532E0E"/>
    <w:rsid w:val="005337B0"/>
    <w:rsid w:val="0053395D"/>
    <w:rsid w:val="00533F6D"/>
    <w:rsid w:val="0053494A"/>
    <w:rsid w:val="00534B1C"/>
    <w:rsid w:val="00535047"/>
    <w:rsid w:val="005358B6"/>
    <w:rsid w:val="00535F9F"/>
    <w:rsid w:val="00536A18"/>
    <w:rsid w:val="00536D0E"/>
    <w:rsid w:val="005373A6"/>
    <w:rsid w:val="00537CF9"/>
    <w:rsid w:val="00540582"/>
    <w:rsid w:val="005412FF"/>
    <w:rsid w:val="00541E2A"/>
    <w:rsid w:val="005436B4"/>
    <w:rsid w:val="00543E85"/>
    <w:rsid w:val="0054424E"/>
    <w:rsid w:val="00544A4D"/>
    <w:rsid w:val="005456FC"/>
    <w:rsid w:val="00545A5D"/>
    <w:rsid w:val="00545FCD"/>
    <w:rsid w:val="00550177"/>
    <w:rsid w:val="005503A0"/>
    <w:rsid w:val="005503A8"/>
    <w:rsid w:val="00550659"/>
    <w:rsid w:val="00550915"/>
    <w:rsid w:val="0055155E"/>
    <w:rsid w:val="00551DFE"/>
    <w:rsid w:val="0055241D"/>
    <w:rsid w:val="00553019"/>
    <w:rsid w:val="00553F54"/>
    <w:rsid w:val="00553FF9"/>
    <w:rsid w:val="00554A86"/>
    <w:rsid w:val="005559D8"/>
    <w:rsid w:val="00556BAE"/>
    <w:rsid w:val="00556CA3"/>
    <w:rsid w:val="00556D25"/>
    <w:rsid w:val="005574B8"/>
    <w:rsid w:val="00557A1D"/>
    <w:rsid w:val="0056147F"/>
    <w:rsid w:val="00561C78"/>
    <w:rsid w:val="00561FB2"/>
    <w:rsid w:val="005621DC"/>
    <w:rsid w:val="00562212"/>
    <w:rsid w:val="00564207"/>
    <w:rsid w:val="00565000"/>
    <w:rsid w:val="00565AE5"/>
    <w:rsid w:val="00565DC9"/>
    <w:rsid w:val="00566DC1"/>
    <w:rsid w:val="005678FC"/>
    <w:rsid w:val="00570306"/>
    <w:rsid w:val="005704A9"/>
    <w:rsid w:val="0057062F"/>
    <w:rsid w:val="00570C78"/>
    <w:rsid w:val="0057257A"/>
    <w:rsid w:val="0057284F"/>
    <w:rsid w:val="00572AB5"/>
    <w:rsid w:val="00574515"/>
    <w:rsid w:val="00574BA7"/>
    <w:rsid w:val="0057521A"/>
    <w:rsid w:val="005753ED"/>
    <w:rsid w:val="005757CC"/>
    <w:rsid w:val="00576AE3"/>
    <w:rsid w:val="00576E27"/>
    <w:rsid w:val="0057776C"/>
    <w:rsid w:val="00577BC1"/>
    <w:rsid w:val="005804CB"/>
    <w:rsid w:val="005811BF"/>
    <w:rsid w:val="00581752"/>
    <w:rsid w:val="005817FD"/>
    <w:rsid w:val="00581935"/>
    <w:rsid w:val="00582E8F"/>
    <w:rsid w:val="00582FB3"/>
    <w:rsid w:val="00583A09"/>
    <w:rsid w:val="005849CE"/>
    <w:rsid w:val="00584CBE"/>
    <w:rsid w:val="0058510D"/>
    <w:rsid w:val="00586C11"/>
    <w:rsid w:val="00587513"/>
    <w:rsid w:val="00587B96"/>
    <w:rsid w:val="00590A6B"/>
    <w:rsid w:val="00591FBC"/>
    <w:rsid w:val="00592587"/>
    <w:rsid w:val="00592E7F"/>
    <w:rsid w:val="0059413A"/>
    <w:rsid w:val="00595FFF"/>
    <w:rsid w:val="005969BE"/>
    <w:rsid w:val="00597A39"/>
    <w:rsid w:val="00597E83"/>
    <w:rsid w:val="005A0CCA"/>
    <w:rsid w:val="005A2527"/>
    <w:rsid w:val="005A3D85"/>
    <w:rsid w:val="005A3D92"/>
    <w:rsid w:val="005A440A"/>
    <w:rsid w:val="005A44CF"/>
    <w:rsid w:val="005A6DD7"/>
    <w:rsid w:val="005B27CF"/>
    <w:rsid w:val="005B2D5C"/>
    <w:rsid w:val="005B37B1"/>
    <w:rsid w:val="005B5376"/>
    <w:rsid w:val="005B54F2"/>
    <w:rsid w:val="005B5D99"/>
    <w:rsid w:val="005B75D0"/>
    <w:rsid w:val="005B7B07"/>
    <w:rsid w:val="005C2104"/>
    <w:rsid w:val="005C2DED"/>
    <w:rsid w:val="005C6169"/>
    <w:rsid w:val="005C7720"/>
    <w:rsid w:val="005C79AA"/>
    <w:rsid w:val="005C7E7E"/>
    <w:rsid w:val="005D054B"/>
    <w:rsid w:val="005D29B9"/>
    <w:rsid w:val="005D2EEF"/>
    <w:rsid w:val="005D30FD"/>
    <w:rsid w:val="005D332D"/>
    <w:rsid w:val="005D33DC"/>
    <w:rsid w:val="005D373C"/>
    <w:rsid w:val="005D4D05"/>
    <w:rsid w:val="005D5494"/>
    <w:rsid w:val="005D5869"/>
    <w:rsid w:val="005D65C4"/>
    <w:rsid w:val="005D681A"/>
    <w:rsid w:val="005D68F6"/>
    <w:rsid w:val="005D7AD0"/>
    <w:rsid w:val="005E08C7"/>
    <w:rsid w:val="005E1E87"/>
    <w:rsid w:val="005E2F18"/>
    <w:rsid w:val="005E448A"/>
    <w:rsid w:val="005E473A"/>
    <w:rsid w:val="005E60A8"/>
    <w:rsid w:val="005E61E4"/>
    <w:rsid w:val="005E71F1"/>
    <w:rsid w:val="005E7AFE"/>
    <w:rsid w:val="005E7EE8"/>
    <w:rsid w:val="005F0A97"/>
    <w:rsid w:val="005F0C54"/>
    <w:rsid w:val="005F1F6E"/>
    <w:rsid w:val="005F3305"/>
    <w:rsid w:val="005F37F3"/>
    <w:rsid w:val="005F3DB5"/>
    <w:rsid w:val="005F490D"/>
    <w:rsid w:val="005F4F4D"/>
    <w:rsid w:val="005F5942"/>
    <w:rsid w:val="005F5FDF"/>
    <w:rsid w:val="005F6101"/>
    <w:rsid w:val="005F740C"/>
    <w:rsid w:val="005F7F4B"/>
    <w:rsid w:val="006005A5"/>
    <w:rsid w:val="006007AD"/>
    <w:rsid w:val="00600A07"/>
    <w:rsid w:val="00600E96"/>
    <w:rsid w:val="00601E81"/>
    <w:rsid w:val="00602055"/>
    <w:rsid w:val="00602C8E"/>
    <w:rsid w:val="0060405A"/>
    <w:rsid w:val="00605046"/>
    <w:rsid w:val="00606800"/>
    <w:rsid w:val="00607E1D"/>
    <w:rsid w:val="00610589"/>
    <w:rsid w:val="00610FA9"/>
    <w:rsid w:val="00611326"/>
    <w:rsid w:val="0061135A"/>
    <w:rsid w:val="00611A99"/>
    <w:rsid w:val="006127B6"/>
    <w:rsid w:val="00612B43"/>
    <w:rsid w:val="0061451B"/>
    <w:rsid w:val="0061471C"/>
    <w:rsid w:val="00614CD9"/>
    <w:rsid w:val="00614E7F"/>
    <w:rsid w:val="00615756"/>
    <w:rsid w:val="00617095"/>
    <w:rsid w:val="006174E2"/>
    <w:rsid w:val="00617997"/>
    <w:rsid w:val="00617AD3"/>
    <w:rsid w:val="00622316"/>
    <w:rsid w:val="00622981"/>
    <w:rsid w:val="00622E6A"/>
    <w:rsid w:val="00623722"/>
    <w:rsid w:val="00623EAD"/>
    <w:rsid w:val="0062411B"/>
    <w:rsid w:val="006243F6"/>
    <w:rsid w:val="00624423"/>
    <w:rsid w:val="00624BF9"/>
    <w:rsid w:val="00624F47"/>
    <w:rsid w:val="0062537A"/>
    <w:rsid w:val="006256F7"/>
    <w:rsid w:val="00625A04"/>
    <w:rsid w:val="00625B57"/>
    <w:rsid w:val="00626249"/>
    <w:rsid w:val="0062688B"/>
    <w:rsid w:val="0063013F"/>
    <w:rsid w:val="006301D2"/>
    <w:rsid w:val="00630B10"/>
    <w:rsid w:val="00630C10"/>
    <w:rsid w:val="00631A6D"/>
    <w:rsid w:val="00632A91"/>
    <w:rsid w:val="00632BA3"/>
    <w:rsid w:val="00633252"/>
    <w:rsid w:val="00633942"/>
    <w:rsid w:val="00633AA6"/>
    <w:rsid w:val="00633EAC"/>
    <w:rsid w:val="006343CC"/>
    <w:rsid w:val="006349B4"/>
    <w:rsid w:val="00635303"/>
    <w:rsid w:val="00635494"/>
    <w:rsid w:val="0063558E"/>
    <w:rsid w:val="00636A6D"/>
    <w:rsid w:val="0064148B"/>
    <w:rsid w:val="006417C7"/>
    <w:rsid w:val="0064182C"/>
    <w:rsid w:val="006426FF"/>
    <w:rsid w:val="006427AA"/>
    <w:rsid w:val="006432E5"/>
    <w:rsid w:val="00643793"/>
    <w:rsid w:val="00643A36"/>
    <w:rsid w:val="00644329"/>
    <w:rsid w:val="006446A1"/>
    <w:rsid w:val="00644866"/>
    <w:rsid w:val="00644F16"/>
    <w:rsid w:val="00644FC1"/>
    <w:rsid w:val="00645243"/>
    <w:rsid w:val="00645338"/>
    <w:rsid w:val="006467AC"/>
    <w:rsid w:val="0064688B"/>
    <w:rsid w:val="00647569"/>
    <w:rsid w:val="006478FC"/>
    <w:rsid w:val="00650E46"/>
    <w:rsid w:val="00651184"/>
    <w:rsid w:val="00652910"/>
    <w:rsid w:val="00652A7F"/>
    <w:rsid w:val="00652E40"/>
    <w:rsid w:val="00653B25"/>
    <w:rsid w:val="00653F67"/>
    <w:rsid w:val="00654368"/>
    <w:rsid w:val="00654683"/>
    <w:rsid w:val="0065484B"/>
    <w:rsid w:val="00654D0B"/>
    <w:rsid w:val="0065553A"/>
    <w:rsid w:val="0065579C"/>
    <w:rsid w:val="00656C75"/>
    <w:rsid w:val="00656D79"/>
    <w:rsid w:val="00657673"/>
    <w:rsid w:val="00657B1B"/>
    <w:rsid w:val="00657FAD"/>
    <w:rsid w:val="00660CB8"/>
    <w:rsid w:val="00660E5B"/>
    <w:rsid w:val="00661502"/>
    <w:rsid w:val="00661626"/>
    <w:rsid w:val="00662C9F"/>
    <w:rsid w:val="006651E9"/>
    <w:rsid w:val="0066604E"/>
    <w:rsid w:val="00666072"/>
    <w:rsid w:val="00666D85"/>
    <w:rsid w:val="00666DD5"/>
    <w:rsid w:val="00667944"/>
    <w:rsid w:val="006705E7"/>
    <w:rsid w:val="00671175"/>
    <w:rsid w:val="00671A6A"/>
    <w:rsid w:val="00671D7F"/>
    <w:rsid w:val="00671E1D"/>
    <w:rsid w:val="00672308"/>
    <w:rsid w:val="00672680"/>
    <w:rsid w:val="006808DC"/>
    <w:rsid w:val="00680912"/>
    <w:rsid w:val="006818B1"/>
    <w:rsid w:val="0068289E"/>
    <w:rsid w:val="006836A2"/>
    <w:rsid w:val="006836FA"/>
    <w:rsid w:val="00683BD5"/>
    <w:rsid w:val="00683D0E"/>
    <w:rsid w:val="0068425A"/>
    <w:rsid w:val="006853B8"/>
    <w:rsid w:val="00685955"/>
    <w:rsid w:val="00685972"/>
    <w:rsid w:val="00686F3C"/>
    <w:rsid w:val="00687303"/>
    <w:rsid w:val="006874ED"/>
    <w:rsid w:val="00687C2A"/>
    <w:rsid w:val="00690B5C"/>
    <w:rsid w:val="00690DA0"/>
    <w:rsid w:val="00692D9B"/>
    <w:rsid w:val="0069314B"/>
    <w:rsid w:val="00693E1A"/>
    <w:rsid w:val="006943D6"/>
    <w:rsid w:val="00694625"/>
    <w:rsid w:val="00694E30"/>
    <w:rsid w:val="0069627B"/>
    <w:rsid w:val="00697725"/>
    <w:rsid w:val="00697AA1"/>
    <w:rsid w:val="00697F27"/>
    <w:rsid w:val="006A024F"/>
    <w:rsid w:val="006A0255"/>
    <w:rsid w:val="006A21BD"/>
    <w:rsid w:val="006A281C"/>
    <w:rsid w:val="006A29B8"/>
    <w:rsid w:val="006A2A1A"/>
    <w:rsid w:val="006A2D2B"/>
    <w:rsid w:val="006A3A03"/>
    <w:rsid w:val="006A3BDC"/>
    <w:rsid w:val="006A3C55"/>
    <w:rsid w:val="006A4433"/>
    <w:rsid w:val="006A48C8"/>
    <w:rsid w:val="006A4981"/>
    <w:rsid w:val="006A4BC4"/>
    <w:rsid w:val="006A4C93"/>
    <w:rsid w:val="006A5210"/>
    <w:rsid w:val="006A58B8"/>
    <w:rsid w:val="006A65FB"/>
    <w:rsid w:val="006A67B2"/>
    <w:rsid w:val="006A6AE0"/>
    <w:rsid w:val="006A70BF"/>
    <w:rsid w:val="006A744B"/>
    <w:rsid w:val="006B024B"/>
    <w:rsid w:val="006B051C"/>
    <w:rsid w:val="006B0A5D"/>
    <w:rsid w:val="006B1EB1"/>
    <w:rsid w:val="006B2ED2"/>
    <w:rsid w:val="006B3045"/>
    <w:rsid w:val="006B35C3"/>
    <w:rsid w:val="006B3C6C"/>
    <w:rsid w:val="006B42AD"/>
    <w:rsid w:val="006B6D8D"/>
    <w:rsid w:val="006B78C0"/>
    <w:rsid w:val="006C03FB"/>
    <w:rsid w:val="006C1111"/>
    <w:rsid w:val="006C1129"/>
    <w:rsid w:val="006C12F8"/>
    <w:rsid w:val="006C3A9C"/>
    <w:rsid w:val="006C45A6"/>
    <w:rsid w:val="006C45D1"/>
    <w:rsid w:val="006C4C05"/>
    <w:rsid w:val="006C5644"/>
    <w:rsid w:val="006C5735"/>
    <w:rsid w:val="006D0458"/>
    <w:rsid w:val="006D074C"/>
    <w:rsid w:val="006D0BBC"/>
    <w:rsid w:val="006D3F65"/>
    <w:rsid w:val="006D4AF5"/>
    <w:rsid w:val="006D545E"/>
    <w:rsid w:val="006D60AC"/>
    <w:rsid w:val="006D752C"/>
    <w:rsid w:val="006D75D4"/>
    <w:rsid w:val="006E041B"/>
    <w:rsid w:val="006E0EEC"/>
    <w:rsid w:val="006E3382"/>
    <w:rsid w:val="006E418D"/>
    <w:rsid w:val="006E41C6"/>
    <w:rsid w:val="006E42B3"/>
    <w:rsid w:val="006E46A4"/>
    <w:rsid w:val="006E5323"/>
    <w:rsid w:val="006E5643"/>
    <w:rsid w:val="006E5EE1"/>
    <w:rsid w:val="006E6C14"/>
    <w:rsid w:val="006E746C"/>
    <w:rsid w:val="006E74C5"/>
    <w:rsid w:val="006F17D4"/>
    <w:rsid w:val="006F1F72"/>
    <w:rsid w:val="006F2020"/>
    <w:rsid w:val="006F2AD2"/>
    <w:rsid w:val="006F43C5"/>
    <w:rsid w:val="006F4677"/>
    <w:rsid w:val="006F46DE"/>
    <w:rsid w:val="006F4982"/>
    <w:rsid w:val="006F4AC3"/>
    <w:rsid w:val="006F64CB"/>
    <w:rsid w:val="006F67ED"/>
    <w:rsid w:val="006F6EA3"/>
    <w:rsid w:val="006F75D5"/>
    <w:rsid w:val="006F7AEF"/>
    <w:rsid w:val="006F7BFC"/>
    <w:rsid w:val="00702A60"/>
    <w:rsid w:val="00702AEE"/>
    <w:rsid w:val="007042C9"/>
    <w:rsid w:val="00704BEE"/>
    <w:rsid w:val="00705FA4"/>
    <w:rsid w:val="0070672A"/>
    <w:rsid w:val="00707A6B"/>
    <w:rsid w:val="00707C2B"/>
    <w:rsid w:val="00711804"/>
    <w:rsid w:val="00712196"/>
    <w:rsid w:val="0071355D"/>
    <w:rsid w:val="00713595"/>
    <w:rsid w:val="00713692"/>
    <w:rsid w:val="007140D3"/>
    <w:rsid w:val="007152AE"/>
    <w:rsid w:val="0071701B"/>
    <w:rsid w:val="007178DC"/>
    <w:rsid w:val="00717FE4"/>
    <w:rsid w:val="0072153F"/>
    <w:rsid w:val="00722545"/>
    <w:rsid w:val="00722C38"/>
    <w:rsid w:val="00723AFC"/>
    <w:rsid w:val="00723CEF"/>
    <w:rsid w:val="007249B4"/>
    <w:rsid w:val="00724AFD"/>
    <w:rsid w:val="00725067"/>
    <w:rsid w:val="00725114"/>
    <w:rsid w:val="0072653D"/>
    <w:rsid w:val="00727149"/>
    <w:rsid w:val="007272C9"/>
    <w:rsid w:val="00727C74"/>
    <w:rsid w:val="00727FDB"/>
    <w:rsid w:val="0073002E"/>
    <w:rsid w:val="00730D41"/>
    <w:rsid w:val="00731062"/>
    <w:rsid w:val="007311EC"/>
    <w:rsid w:val="00731B6C"/>
    <w:rsid w:val="007320EA"/>
    <w:rsid w:val="0073234A"/>
    <w:rsid w:val="0073392B"/>
    <w:rsid w:val="007339AC"/>
    <w:rsid w:val="00733B93"/>
    <w:rsid w:val="007345AD"/>
    <w:rsid w:val="007348BD"/>
    <w:rsid w:val="007358A3"/>
    <w:rsid w:val="00735B1A"/>
    <w:rsid w:val="007372A0"/>
    <w:rsid w:val="00737545"/>
    <w:rsid w:val="00737A23"/>
    <w:rsid w:val="00737C16"/>
    <w:rsid w:val="007412FA"/>
    <w:rsid w:val="007417DC"/>
    <w:rsid w:val="00742515"/>
    <w:rsid w:val="00743311"/>
    <w:rsid w:val="0074353B"/>
    <w:rsid w:val="00743843"/>
    <w:rsid w:val="00743D9A"/>
    <w:rsid w:val="00744170"/>
    <w:rsid w:val="00744933"/>
    <w:rsid w:val="00744E4F"/>
    <w:rsid w:val="00746DCC"/>
    <w:rsid w:val="007476B1"/>
    <w:rsid w:val="00750D8F"/>
    <w:rsid w:val="00750EB2"/>
    <w:rsid w:val="0075183D"/>
    <w:rsid w:val="00751B0F"/>
    <w:rsid w:val="00751EF1"/>
    <w:rsid w:val="007524D5"/>
    <w:rsid w:val="00752A3F"/>
    <w:rsid w:val="00756168"/>
    <w:rsid w:val="00756BF1"/>
    <w:rsid w:val="00757C44"/>
    <w:rsid w:val="00760007"/>
    <w:rsid w:val="00761591"/>
    <w:rsid w:val="007621F0"/>
    <w:rsid w:val="00762F3C"/>
    <w:rsid w:val="007638E3"/>
    <w:rsid w:val="00764C27"/>
    <w:rsid w:val="00765438"/>
    <w:rsid w:val="0076549E"/>
    <w:rsid w:val="007659A6"/>
    <w:rsid w:val="00765BA1"/>
    <w:rsid w:val="00765C42"/>
    <w:rsid w:val="007666CE"/>
    <w:rsid w:val="00767323"/>
    <w:rsid w:val="00770101"/>
    <w:rsid w:val="00770193"/>
    <w:rsid w:val="0077033E"/>
    <w:rsid w:val="00770F65"/>
    <w:rsid w:val="00771623"/>
    <w:rsid w:val="00771BAE"/>
    <w:rsid w:val="0077232E"/>
    <w:rsid w:val="00772B4B"/>
    <w:rsid w:val="00772B61"/>
    <w:rsid w:val="00772E51"/>
    <w:rsid w:val="00773335"/>
    <w:rsid w:val="00773452"/>
    <w:rsid w:val="007740B2"/>
    <w:rsid w:val="00774215"/>
    <w:rsid w:val="00775D58"/>
    <w:rsid w:val="00775ED5"/>
    <w:rsid w:val="0077602A"/>
    <w:rsid w:val="00776A02"/>
    <w:rsid w:val="0078073C"/>
    <w:rsid w:val="00781EE0"/>
    <w:rsid w:val="00782102"/>
    <w:rsid w:val="00782177"/>
    <w:rsid w:val="00782DFB"/>
    <w:rsid w:val="00782F19"/>
    <w:rsid w:val="00783318"/>
    <w:rsid w:val="0078351E"/>
    <w:rsid w:val="00783539"/>
    <w:rsid w:val="00783697"/>
    <w:rsid w:val="00783FDA"/>
    <w:rsid w:val="00784925"/>
    <w:rsid w:val="00784C99"/>
    <w:rsid w:val="00784DDE"/>
    <w:rsid w:val="00786309"/>
    <w:rsid w:val="0078649A"/>
    <w:rsid w:val="00786DC8"/>
    <w:rsid w:val="00787714"/>
    <w:rsid w:val="007878D3"/>
    <w:rsid w:val="007903BB"/>
    <w:rsid w:val="007904AD"/>
    <w:rsid w:val="007906B4"/>
    <w:rsid w:val="00790ABE"/>
    <w:rsid w:val="00790B19"/>
    <w:rsid w:val="007912CD"/>
    <w:rsid w:val="007921D0"/>
    <w:rsid w:val="00793795"/>
    <w:rsid w:val="00795420"/>
    <w:rsid w:val="00796361"/>
    <w:rsid w:val="00797A2C"/>
    <w:rsid w:val="00797CC8"/>
    <w:rsid w:val="00797FBD"/>
    <w:rsid w:val="007A05C5"/>
    <w:rsid w:val="007A0EE2"/>
    <w:rsid w:val="007A1A45"/>
    <w:rsid w:val="007A2F51"/>
    <w:rsid w:val="007A2F61"/>
    <w:rsid w:val="007A321F"/>
    <w:rsid w:val="007A38C9"/>
    <w:rsid w:val="007A433E"/>
    <w:rsid w:val="007A45CF"/>
    <w:rsid w:val="007A5193"/>
    <w:rsid w:val="007A5ACF"/>
    <w:rsid w:val="007A5BF1"/>
    <w:rsid w:val="007A5C8A"/>
    <w:rsid w:val="007A6FB7"/>
    <w:rsid w:val="007A7313"/>
    <w:rsid w:val="007B0327"/>
    <w:rsid w:val="007B1071"/>
    <w:rsid w:val="007B3745"/>
    <w:rsid w:val="007B3FAF"/>
    <w:rsid w:val="007B3FC4"/>
    <w:rsid w:val="007B4097"/>
    <w:rsid w:val="007B42AF"/>
    <w:rsid w:val="007B5032"/>
    <w:rsid w:val="007B5C88"/>
    <w:rsid w:val="007B66E9"/>
    <w:rsid w:val="007B6FB8"/>
    <w:rsid w:val="007B7DC3"/>
    <w:rsid w:val="007C07DA"/>
    <w:rsid w:val="007C1493"/>
    <w:rsid w:val="007C222E"/>
    <w:rsid w:val="007C22B7"/>
    <w:rsid w:val="007C25ED"/>
    <w:rsid w:val="007C4742"/>
    <w:rsid w:val="007C4849"/>
    <w:rsid w:val="007C5BA5"/>
    <w:rsid w:val="007C5F3F"/>
    <w:rsid w:val="007C614C"/>
    <w:rsid w:val="007C6496"/>
    <w:rsid w:val="007C6D19"/>
    <w:rsid w:val="007C703D"/>
    <w:rsid w:val="007D1A22"/>
    <w:rsid w:val="007D2486"/>
    <w:rsid w:val="007D328A"/>
    <w:rsid w:val="007D335E"/>
    <w:rsid w:val="007D39F1"/>
    <w:rsid w:val="007D4A67"/>
    <w:rsid w:val="007D4F6C"/>
    <w:rsid w:val="007D4F70"/>
    <w:rsid w:val="007D5C5C"/>
    <w:rsid w:val="007D6372"/>
    <w:rsid w:val="007D64BB"/>
    <w:rsid w:val="007D7A0A"/>
    <w:rsid w:val="007E1F1D"/>
    <w:rsid w:val="007E1F35"/>
    <w:rsid w:val="007E23A5"/>
    <w:rsid w:val="007E26B5"/>
    <w:rsid w:val="007E2899"/>
    <w:rsid w:val="007E2DAC"/>
    <w:rsid w:val="007E311F"/>
    <w:rsid w:val="007E320B"/>
    <w:rsid w:val="007E3446"/>
    <w:rsid w:val="007E46B4"/>
    <w:rsid w:val="007E474B"/>
    <w:rsid w:val="007E48D9"/>
    <w:rsid w:val="007E4AC3"/>
    <w:rsid w:val="007E4AD4"/>
    <w:rsid w:val="007E5153"/>
    <w:rsid w:val="007E5266"/>
    <w:rsid w:val="007E5A73"/>
    <w:rsid w:val="007E6461"/>
    <w:rsid w:val="007E66F9"/>
    <w:rsid w:val="007E68D1"/>
    <w:rsid w:val="007E73D6"/>
    <w:rsid w:val="007E7D86"/>
    <w:rsid w:val="007F0592"/>
    <w:rsid w:val="007F16C6"/>
    <w:rsid w:val="007F183B"/>
    <w:rsid w:val="007F2CCF"/>
    <w:rsid w:val="007F3B89"/>
    <w:rsid w:val="007F3BD0"/>
    <w:rsid w:val="007F4597"/>
    <w:rsid w:val="007F4C73"/>
    <w:rsid w:val="007F517B"/>
    <w:rsid w:val="007F5895"/>
    <w:rsid w:val="007F58E1"/>
    <w:rsid w:val="007F6776"/>
    <w:rsid w:val="007F69D5"/>
    <w:rsid w:val="007F6DCA"/>
    <w:rsid w:val="007F7BE3"/>
    <w:rsid w:val="00800361"/>
    <w:rsid w:val="00800B7D"/>
    <w:rsid w:val="00801FF9"/>
    <w:rsid w:val="008031C4"/>
    <w:rsid w:val="00804233"/>
    <w:rsid w:val="008064B3"/>
    <w:rsid w:val="008065BD"/>
    <w:rsid w:val="008065E4"/>
    <w:rsid w:val="0081035B"/>
    <w:rsid w:val="00810E0C"/>
    <w:rsid w:val="0081124F"/>
    <w:rsid w:val="00812F05"/>
    <w:rsid w:val="00813615"/>
    <w:rsid w:val="00813BAE"/>
    <w:rsid w:val="00813D2F"/>
    <w:rsid w:val="00816DAB"/>
    <w:rsid w:val="00817CC3"/>
    <w:rsid w:val="00821079"/>
    <w:rsid w:val="008223D0"/>
    <w:rsid w:val="0082262A"/>
    <w:rsid w:val="0082283B"/>
    <w:rsid w:val="0082398C"/>
    <w:rsid w:val="00823C78"/>
    <w:rsid w:val="00825B86"/>
    <w:rsid w:val="00825DE3"/>
    <w:rsid w:val="00826AC4"/>
    <w:rsid w:val="00826B2B"/>
    <w:rsid w:val="00826D28"/>
    <w:rsid w:val="00831513"/>
    <w:rsid w:val="008317AF"/>
    <w:rsid w:val="00831E9C"/>
    <w:rsid w:val="00834899"/>
    <w:rsid w:val="00834FE7"/>
    <w:rsid w:val="00836099"/>
    <w:rsid w:val="008362E4"/>
    <w:rsid w:val="008364A7"/>
    <w:rsid w:val="008365AE"/>
    <w:rsid w:val="00836CF8"/>
    <w:rsid w:val="00837283"/>
    <w:rsid w:val="00837F34"/>
    <w:rsid w:val="00840389"/>
    <w:rsid w:val="008405C5"/>
    <w:rsid w:val="00841502"/>
    <w:rsid w:val="00841F5B"/>
    <w:rsid w:val="00841F84"/>
    <w:rsid w:val="008421C3"/>
    <w:rsid w:val="00842AB4"/>
    <w:rsid w:val="00843747"/>
    <w:rsid w:val="00843FC0"/>
    <w:rsid w:val="00844B9B"/>
    <w:rsid w:val="00850B5C"/>
    <w:rsid w:val="00850D11"/>
    <w:rsid w:val="00852C3E"/>
    <w:rsid w:val="008536F9"/>
    <w:rsid w:val="00855C85"/>
    <w:rsid w:val="0085612E"/>
    <w:rsid w:val="0085665F"/>
    <w:rsid w:val="008569E5"/>
    <w:rsid w:val="00856DA2"/>
    <w:rsid w:val="00856F2C"/>
    <w:rsid w:val="00857CA9"/>
    <w:rsid w:val="00857F07"/>
    <w:rsid w:val="00860606"/>
    <w:rsid w:val="00860696"/>
    <w:rsid w:val="0086242E"/>
    <w:rsid w:val="00863096"/>
    <w:rsid w:val="008637D2"/>
    <w:rsid w:val="00863CF1"/>
    <w:rsid w:val="00863D0F"/>
    <w:rsid w:val="00864AAC"/>
    <w:rsid w:val="00864CED"/>
    <w:rsid w:val="00865AF7"/>
    <w:rsid w:val="008660C5"/>
    <w:rsid w:val="00867991"/>
    <w:rsid w:val="00871101"/>
    <w:rsid w:val="0087265C"/>
    <w:rsid w:val="00873053"/>
    <w:rsid w:val="0087413E"/>
    <w:rsid w:val="008743BA"/>
    <w:rsid w:val="00874781"/>
    <w:rsid w:val="00874DD6"/>
    <w:rsid w:val="00875E5F"/>
    <w:rsid w:val="00875EE5"/>
    <w:rsid w:val="00875F29"/>
    <w:rsid w:val="0087636E"/>
    <w:rsid w:val="0087675A"/>
    <w:rsid w:val="008774D1"/>
    <w:rsid w:val="00877DFA"/>
    <w:rsid w:val="008802E9"/>
    <w:rsid w:val="00880A14"/>
    <w:rsid w:val="00881C46"/>
    <w:rsid w:val="00882ED4"/>
    <w:rsid w:val="00883778"/>
    <w:rsid w:val="0088467C"/>
    <w:rsid w:val="008864AF"/>
    <w:rsid w:val="0088714A"/>
    <w:rsid w:val="00887E2C"/>
    <w:rsid w:val="00890687"/>
    <w:rsid w:val="00890DDF"/>
    <w:rsid w:val="00891351"/>
    <w:rsid w:val="00891904"/>
    <w:rsid w:val="00893384"/>
    <w:rsid w:val="008937D6"/>
    <w:rsid w:val="00894013"/>
    <w:rsid w:val="008945D5"/>
    <w:rsid w:val="00895BF2"/>
    <w:rsid w:val="00895F49"/>
    <w:rsid w:val="00896636"/>
    <w:rsid w:val="008969D2"/>
    <w:rsid w:val="00896BF0"/>
    <w:rsid w:val="008976AD"/>
    <w:rsid w:val="008A156D"/>
    <w:rsid w:val="008A26B7"/>
    <w:rsid w:val="008A33EF"/>
    <w:rsid w:val="008A423D"/>
    <w:rsid w:val="008A42C9"/>
    <w:rsid w:val="008A4D4D"/>
    <w:rsid w:val="008A5204"/>
    <w:rsid w:val="008A5E49"/>
    <w:rsid w:val="008A6328"/>
    <w:rsid w:val="008A6A11"/>
    <w:rsid w:val="008A6E4F"/>
    <w:rsid w:val="008B023F"/>
    <w:rsid w:val="008B168B"/>
    <w:rsid w:val="008B1F1D"/>
    <w:rsid w:val="008B2000"/>
    <w:rsid w:val="008B247C"/>
    <w:rsid w:val="008B260B"/>
    <w:rsid w:val="008B43CD"/>
    <w:rsid w:val="008B451A"/>
    <w:rsid w:val="008B4924"/>
    <w:rsid w:val="008B4E5B"/>
    <w:rsid w:val="008B556F"/>
    <w:rsid w:val="008B5AE8"/>
    <w:rsid w:val="008B60A3"/>
    <w:rsid w:val="008B61A6"/>
    <w:rsid w:val="008B6ED9"/>
    <w:rsid w:val="008B7159"/>
    <w:rsid w:val="008B769E"/>
    <w:rsid w:val="008B77D8"/>
    <w:rsid w:val="008B79E5"/>
    <w:rsid w:val="008B7C50"/>
    <w:rsid w:val="008C02DE"/>
    <w:rsid w:val="008C0D97"/>
    <w:rsid w:val="008C19DC"/>
    <w:rsid w:val="008C2349"/>
    <w:rsid w:val="008C2580"/>
    <w:rsid w:val="008C3D1E"/>
    <w:rsid w:val="008C4D95"/>
    <w:rsid w:val="008C5708"/>
    <w:rsid w:val="008C5C0D"/>
    <w:rsid w:val="008C5FBB"/>
    <w:rsid w:val="008C6BEA"/>
    <w:rsid w:val="008D0214"/>
    <w:rsid w:val="008D0F0D"/>
    <w:rsid w:val="008D1075"/>
    <w:rsid w:val="008D1CB2"/>
    <w:rsid w:val="008D1F5D"/>
    <w:rsid w:val="008D2602"/>
    <w:rsid w:val="008D3EBB"/>
    <w:rsid w:val="008D4317"/>
    <w:rsid w:val="008D4492"/>
    <w:rsid w:val="008D48B4"/>
    <w:rsid w:val="008D49B2"/>
    <w:rsid w:val="008D7A22"/>
    <w:rsid w:val="008E0769"/>
    <w:rsid w:val="008E0B7F"/>
    <w:rsid w:val="008E0EAA"/>
    <w:rsid w:val="008E120A"/>
    <w:rsid w:val="008E1C3C"/>
    <w:rsid w:val="008E1D50"/>
    <w:rsid w:val="008E1FB9"/>
    <w:rsid w:val="008E2360"/>
    <w:rsid w:val="008E269C"/>
    <w:rsid w:val="008E407F"/>
    <w:rsid w:val="008E4FE0"/>
    <w:rsid w:val="008E6A26"/>
    <w:rsid w:val="008E6DF3"/>
    <w:rsid w:val="008E7257"/>
    <w:rsid w:val="008E7422"/>
    <w:rsid w:val="008F0316"/>
    <w:rsid w:val="008F0B45"/>
    <w:rsid w:val="008F1291"/>
    <w:rsid w:val="008F1780"/>
    <w:rsid w:val="008F3B8A"/>
    <w:rsid w:val="008F3BC7"/>
    <w:rsid w:val="008F3C4A"/>
    <w:rsid w:val="008F40FE"/>
    <w:rsid w:val="008F54D6"/>
    <w:rsid w:val="008F5579"/>
    <w:rsid w:val="008F5708"/>
    <w:rsid w:val="008F5EFD"/>
    <w:rsid w:val="008F6563"/>
    <w:rsid w:val="008F7A63"/>
    <w:rsid w:val="008F7BB9"/>
    <w:rsid w:val="008F7E92"/>
    <w:rsid w:val="009018D9"/>
    <w:rsid w:val="0090261C"/>
    <w:rsid w:val="00903027"/>
    <w:rsid w:val="0090357B"/>
    <w:rsid w:val="00903BCE"/>
    <w:rsid w:val="00903CC7"/>
    <w:rsid w:val="00904EA5"/>
    <w:rsid w:val="009058B0"/>
    <w:rsid w:val="00906365"/>
    <w:rsid w:val="00906757"/>
    <w:rsid w:val="0090692A"/>
    <w:rsid w:val="00906ABB"/>
    <w:rsid w:val="0090792D"/>
    <w:rsid w:val="00907E43"/>
    <w:rsid w:val="00910138"/>
    <w:rsid w:val="009111B7"/>
    <w:rsid w:val="009126FA"/>
    <w:rsid w:val="009145A5"/>
    <w:rsid w:val="00914716"/>
    <w:rsid w:val="00914F82"/>
    <w:rsid w:val="00915617"/>
    <w:rsid w:val="00915C0C"/>
    <w:rsid w:val="00917C6A"/>
    <w:rsid w:val="00921454"/>
    <w:rsid w:val="00922C03"/>
    <w:rsid w:val="0092347C"/>
    <w:rsid w:val="00925164"/>
    <w:rsid w:val="00925631"/>
    <w:rsid w:val="009259AB"/>
    <w:rsid w:val="00925B06"/>
    <w:rsid w:val="00927B9D"/>
    <w:rsid w:val="00931158"/>
    <w:rsid w:val="009314A6"/>
    <w:rsid w:val="00932123"/>
    <w:rsid w:val="00932C8F"/>
    <w:rsid w:val="00933587"/>
    <w:rsid w:val="00933930"/>
    <w:rsid w:val="00933CA9"/>
    <w:rsid w:val="009343C9"/>
    <w:rsid w:val="00934890"/>
    <w:rsid w:val="009359B2"/>
    <w:rsid w:val="00935CE0"/>
    <w:rsid w:val="00937702"/>
    <w:rsid w:val="00937ECC"/>
    <w:rsid w:val="0094031A"/>
    <w:rsid w:val="0094082D"/>
    <w:rsid w:val="00940857"/>
    <w:rsid w:val="00941057"/>
    <w:rsid w:val="00941928"/>
    <w:rsid w:val="00941DEF"/>
    <w:rsid w:val="0094346A"/>
    <w:rsid w:val="00945DA6"/>
    <w:rsid w:val="00946FA7"/>
    <w:rsid w:val="009471CD"/>
    <w:rsid w:val="0094728B"/>
    <w:rsid w:val="009477B6"/>
    <w:rsid w:val="009479E9"/>
    <w:rsid w:val="00947E5E"/>
    <w:rsid w:val="009508D1"/>
    <w:rsid w:val="00951540"/>
    <w:rsid w:val="00951672"/>
    <w:rsid w:val="0095169E"/>
    <w:rsid w:val="00951FBA"/>
    <w:rsid w:val="009536C2"/>
    <w:rsid w:val="0095493C"/>
    <w:rsid w:val="009557D7"/>
    <w:rsid w:val="00955919"/>
    <w:rsid w:val="00955CA7"/>
    <w:rsid w:val="00956E24"/>
    <w:rsid w:val="00957097"/>
    <w:rsid w:val="00960464"/>
    <w:rsid w:val="009611DB"/>
    <w:rsid w:val="00961A99"/>
    <w:rsid w:val="00962E82"/>
    <w:rsid w:val="009631DB"/>
    <w:rsid w:val="00964290"/>
    <w:rsid w:val="00964CC9"/>
    <w:rsid w:val="00965400"/>
    <w:rsid w:val="00966A58"/>
    <w:rsid w:val="00967248"/>
    <w:rsid w:val="00967A13"/>
    <w:rsid w:val="0097062D"/>
    <w:rsid w:val="00971D61"/>
    <w:rsid w:val="0097240B"/>
    <w:rsid w:val="00973236"/>
    <w:rsid w:val="00973FE0"/>
    <w:rsid w:val="00974435"/>
    <w:rsid w:val="0097457C"/>
    <w:rsid w:val="00974742"/>
    <w:rsid w:val="00974E0C"/>
    <w:rsid w:val="00975589"/>
    <w:rsid w:val="009757A1"/>
    <w:rsid w:val="00975D44"/>
    <w:rsid w:val="00977573"/>
    <w:rsid w:val="009777C1"/>
    <w:rsid w:val="00980AC4"/>
    <w:rsid w:val="00980EB1"/>
    <w:rsid w:val="009810C6"/>
    <w:rsid w:val="00981ABD"/>
    <w:rsid w:val="00982034"/>
    <w:rsid w:val="00983214"/>
    <w:rsid w:val="00983556"/>
    <w:rsid w:val="00983DEB"/>
    <w:rsid w:val="00983EB9"/>
    <w:rsid w:val="00984158"/>
    <w:rsid w:val="00984BB0"/>
    <w:rsid w:val="00985BBD"/>
    <w:rsid w:val="0098664A"/>
    <w:rsid w:val="0098673F"/>
    <w:rsid w:val="00986C0A"/>
    <w:rsid w:val="00986DD3"/>
    <w:rsid w:val="00987631"/>
    <w:rsid w:val="00990153"/>
    <w:rsid w:val="0099034E"/>
    <w:rsid w:val="0099198F"/>
    <w:rsid w:val="00991D26"/>
    <w:rsid w:val="00993F0A"/>
    <w:rsid w:val="00994866"/>
    <w:rsid w:val="00995701"/>
    <w:rsid w:val="0099624C"/>
    <w:rsid w:val="00996CD5"/>
    <w:rsid w:val="0099714D"/>
    <w:rsid w:val="00997303"/>
    <w:rsid w:val="0099758B"/>
    <w:rsid w:val="009A01C2"/>
    <w:rsid w:val="009A195A"/>
    <w:rsid w:val="009A23C4"/>
    <w:rsid w:val="009A3580"/>
    <w:rsid w:val="009A37E7"/>
    <w:rsid w:val="009A4A17"/>
    <w:rsid w:val="009A5228"/>
    <w:rsid w:val="009A58DC"/>
    <w:rsid w:val="009A68E3"/>
    <w:rsid w:val="009A6E04"/>
    <w:rsid w:val="009A7418"/>
    <w:rsid w:val="009A7626"/>
    <w:rsid w:val="009A7A78"/>
    <w:rsid w:val="009B00EB"/>
    <w:rsid w:val="009B1A9C"/>
    <w:rsid w:val="009B20C9"/>
    <w:rsid w:val="009B2EF0"/>
    <w:rsid w:val="009B319C"/>
    <w:rsid w:val="009B3C94"/>
    <w:rsid w:val="009B40D3"/>
    <w:rsid w:val="009B4C06"/>
    <w:rsid w:val="009B52C3"/>
    <w:rsid w:val="009B5640"/>
    <w:rsid w:val="009B5D45"/>
    <w:rsid w:val="009B5D95"/>
    <w:rsid w:val="009B6C60"/>
    <w:rsid w:val="009B71D8"/>
    <w:rsid w:val="009C096E"/>
    <w:rsid w:val="009C21E8"/>
    <w:rsid w:val="009C22CB"/>
    <w:rsid w:val="009C2934"/>
    <w:rsid w:val="009C2D1F"/>
    <w:rsid w:val="009C356F"/>
    <w:rsid w:val="009C449B"/>
    <w:rsid w:val="009C46EC"/>
    <w:rsid w:val="009C4C48"/>
    <w:rsid w:val="009C535F"/>
    <w:rsid w:val="009C62B3"/>
    <w:rsid w:val="009C6B6C"/>
    <w:rsid w:val="009C6E3D"/>
    <w:rsid w:val="009C70C7"/>
    <w:rsid w:val="009C72DD"/>
    <w:rsid w:val="009C73FC"/>
    <w:rsid w:val="009D0834"/>
    <w:rsid w:val="009D09C7"/>
    <w:rsid w:val="009D16FA"/>
    <w:rsid w:val="009D1E6D"/>
    <w:rsid w:val="009D2973"/>
    <w:rsid w:val="009D3102"/>
    <w:rsid w:val="009D31DB"/>
    <w:rsid w:val="009D389D"/>
    <w:rsid w:val="009D3B58"/>
    <w:rsid w:val="009D42BC"/>
    <w:rsid w:val="009D57D9"/>
    <w:rsid w:val="009D5C79"/>
    <w:rsid w:val="009D6A7F"/>
    <w:rsid w:val="009D6D62"/>
    <w:rsid w:val="009E01E8"/>
    <w:rsid w:val="009E1EB8"/>
    <w:rsid w:val="009E2439"/>
    <w:rsid w:val="009E2B60"/>
    <w:rsid w:val="009E2E09"/>
    <w:rsid w:val="009E3728"/>
    <w:rsid w:val="009E3947"/>
    <w:rsid w:val="009E4445"/>
    <w:rsid w:val="009E5719"/>
    <w:rsid w:val="009E5A7B"/>
    <w:rsid w:val="009E63EF"/>
    <w:rsid w:val="009E6411"/>
    <w:rsid w:val="009E651F"/>
    <w:rsid w:val="009E7116"/>
    <w:rsid w:val="009E732B"/>
    <w:rsid w:val="009E7D2C"/>
    <w:rsid w:val="009F08F8"/>
    <w:rsid w:val="009F0A24"/>
    <w:rsid w:val="009F21FA"/>
    <w:rsid w:val="009F2B28"/>
    <w:rsid w:val="009F2B5C"/>
    <w:rsid w:val="009F2BC2"/>
    <w:rsid w:val="009F3FDA"/>
    <w:rsid w:val="009F4402"/>
    <w:rsid w:val="009F44C9"/>
    <w:rsid w:val="009F4722"/>
    <w:rsid w:val="009F4808"/>
    <w:rsid w:val="009F544F"/>
    <w:rsid w:val="009F63E7"/>
    <w:rsid w:val="009F6FF9"/>
    <w:rsid w:val="009F7436"/>
    <w:rsid w:val="00A00A13"/>
    <w:rsid w:val="00A00A69"/>
    <w:rsid w:val="00A00C92"/>
    <w:rsid w:val="00A00D71"/>
    <w:rsid w:val="00A00E5E"/>
    <w:rsid w:val="00A02720"/>
    <w:rsid w:val="00A02BF8"/>
    <w:rsid w:val="00A02FDA"/>
    <w:rsid w:val="00A038CD"/>
    <w:rsid w:val="00A03B6A"/>
    <w:rsid w:val="00A04D8D"/>
    <w:rsid w:val="00A0651B"/>
    <w:rsid w:val="00A06DA9"/>
    <w:rsid w:val="00A06E93"/>
    <w:rsid w:val="00A07DD2"/>
    <w:rsid w:val="00A10550"/>
    <w:rsid w:val="00A1290C"/>
    <w:rsid w:val="00A12F4B"/>
    <w:rsid w:val="00A14CBC"/>
    <w:rsid w:val="00A14CDE"/>
    <w:rsid w:val="00A14D68"/>
    <w:rsid w:val="00A16E77"/>
    <w:rsid w:val="00A17507"/>
    <w:rsid w:val="00A20A71"/>
    <w:rsid w:val="00A2153C"/>
    <w:rsid w:val="00A21C98"/>
    <w:rsid w:val="00A22444"/>
    <w:rsid w:val="00A230F4"/>
    <w:rsid w:val="00A247FC"/>
    <w:rsid w:val="00A24DC1"/>
    <w:rsid w:val="00A24DF4"/>
    <w:rsid w:val="00A25FFC"/>
    <w:rsid w:val="00A26720"/>
    <w:rsid w:val="00A269AF"/>
    <w:rsid w:val="00A26F00"/>
    <w:rsid w:val="00A314B1"/>
    <w:rsid w:val="00A31C21"/>
    <w:rsid w:val="00A31C92"/>
    <w:rsid w:val="00A322A9"/>
    <w:rsid w:val="00A32678"/>
    <w:rsid w:val="00A33BBB"/>
    <w:rsid w:val="00A33FA3"/>
    <w:rsid w:val="00A34DE6"/>
    <w:rsid w:val="00A364FC"/>
    <w:rsid w:val="00A37EDA"/>
    <w:rsid w:val="00A40B89"/>
    <w:rsid w:val="00A411D7"/>
    <w:rsid w:val="00A4173E"/>
    <w:rsid w:val="00A42283"/>
    <w:rsid w:val="00A426D9"/>
    <w:rsid w:val="00A42E4C"/>
    <w:rsid w:val="00A43609"/>
    <w:rsid w:val="00A43A0B"/>
    <w:rsid w:val="00A43BB1"/>
    <w:rsid w:val="00A44220"/>
    <w:rsid w:val="00A452D9"/>
    <w:rsid w:val="00A47CAC"/>
    <w:rsid w:val="00A47EF6"/>
    <w:rsid w:val="00A5100F"/>
    <w:rsid w:val="00A51031"/>
    <w:rsid w:val="00A51C39"/>
    <w:rsid w:val="00A52B09"/>
    <w:rsid w:val="00A5445E"/>
    <w:rsid w:val="00A57966"/>
    <w:rsid w:val="00A605E6"/>
    <w:rsid w:val="00A60973"/>
    <w:rsid w:val="00A60FDB"/>
    <w:rsid w:val="00A6138A"/>
    <w:rsid w:val="00A613BF"/>
    <w:rsid w:val="00A61521"/>
    <w:rsid w:val="00A61BD8"/>
    <w:rsid w:val="00A6204C"/>
    <w:rsid w:val="00A62429"/>
    <w:rsid w:val="00A62A10"/>
    <w:rsid w:val="00A63736"/>
    <w:rsid w:val="00A63DFE"/>
    <w:rsid w:val="00A6493F"/>
    <w:rsid w:val="00A64A9A"/>
    <w:rsid w:val="00A665A7"/>
    <w:rsid w:val="00A666D0"/>
    <w:rsid w:val="00A66ABC"/>
    <w:rsid w:val="00A66B48"/>
    <w:rsid w:val="00A679FC"/>
    <w:rsid w:val="00A67DF5"/>
    <w:rsid w:val="00A705B7"/>
    <w:rsid w:val="00A705DF"/>
    <w:rsid w:val="00A708FC"/>
    <w:rsid w:val="00A7100D"/>
    <w:rsid w:val="00A720EE"/>
    <w:rsid w:val="00A72209"/>
    <w:rsid w:val="00A72234"/>
    <w:rsid w:val="00A73937"/>
    <w:rsid w:val="00A73F3E"/>
    <w:rsid w:val="00A7424D"/>
    <w:rsid w:val="00A75267"/>
    <w:rsid w:val="00A753E1"/>
    <w:rsid w:val="00A75A0C"/>
    <w:rsid w:val="00A77039"/>
    <w:rsid w:val="00A77F10"/>
    <w:rsid w:val="00A80DE3"/>
    <w:rsid w:val="00A812C5"/>
    <w:rsid w:val="00A81575"/>
    <w:rsid w:val="00A82197"/>
    <w:rsid w:val="00A821B9"/>
    <w:rsid w:val="00A83163"/>
    <w:rsid w:val="00A83EED"/>
    <w:rsid w:val="00A84071"/>
    <w:rsid w:val="00A852D7"/>
    <w:rsid w:val="00A85639"/>
    <w:rsid w:val="00A86ED1"/>
    <w:rsid w:val="00A87612"/>
    <w:rsid w:val="00A87C98"/>
    <w:rsid w:val="00A91D00"/>
    <w:rsid w:val="00A9200C"/>
    <w:rsid w:val="00A92818"/>
    <w:rsid w:val="00A93090"/>
    <w:rsid w:val="00A9341C"/>
    <w:rsid w:val="00A961EB"/>
    <w:rsid w:val="00A962CD"/>
    <w:rsid w:val="00A96B8B"/>
    <w:rsid w:val="00A97253"/>
    <w:rsid w:val="00A97B2E"/>
    <w:rsid w:val="00AA1266"/>
    <w:rsid w:val="00AA1E68"/>
    <w:rsid w:val="00AA2502"/>
    <w:rsid w:val="00AA3072"/>
    <w:rsid w:val="00AA31CD"/>
    <w:rsid w:val="00AA38EA"/>
    <w:rsid w:val="00AA47F7"/>
    <w:rsid w:val="00AA4C8D"/>
    <w:rsid w:val="00AA722E"/>
    <w:rsid w:val="00AA795B"/>
    <w:rsid w:val="00AA7E23"/>
    <w:rsid w:val="00AB02F6"/>
    <w:rsid w:val="00AB0506"/>
    <w:rsid w:val="00AB0DFE"/>
    <w:rsid w:val="00AB255E"/>
    <w:rsid w:val="00AB332D"/>
    <w:rsid w:val="00AB58EC"/>
    <w:rsid w:val="00AB5B17"/>
    <w:rsid w:val="00AB5F7E"/>
    <w:rsid w:val="00AB65DC"/>
    <w:rsid w:val="00AB6753"/>
    <w:rsid w:val="00AB7E3E"/>
    <w:rsid w:val="00AC014C"/>
    <w:rsid w:val="00AC11DC"/>
    <w:rsid w:val="00AC17FA"/>
    <w:rsid w:val="00AC1CF9"/>
    <w:rsid w:val="00AC28A6"/>
    <w:rsid w:val="00AC2D11"/>
    <w:rsid w:val="00AC31CB"/>
    <w:rsid w:val="00AC4B34"/>
    <w:rsid w:val="00AC74BF"/>
    <w:rsid w:val="00AC787A"/>
    <w:rsid w:val="00AC7F9B"/>
    <w:rsid w:val="00AD031D"/>
    <w:rsid w:val="00AD0505"/>
    <w:rsid w:val="00AD0F70"/>
    <w:rsid w:val="00AD1194"/>
    <w:rsid w:val="00AD1BAA"/>
    <w:rsid w:val="00AD1FC2"/>
    <w:rsid w:val="00AD2E8B"/>
    <w:rsid w:val="00AD30FD"/>
    <w:rsid w:val="00AD3AC0"/>
    <w:rsid w:val="00AD492B"/>
    <w:rsid w:val="00AD5302"/>
    <w:rsid w:val="00AD57E1"/>
    <w:rsid w:val="00AD584B"/>
    <w:rsid w:val="00AD6F5A"/>
    <w:rsid w:val="00AD70C2"/>
    <w:rsid w:val="00AD76AF"/>
    <w:rsid w:val="00AD79F7"/>
    <w:rsid w:val="00AE01C3"/>
    <w:rsid w:val="00AE154D"/>
    <w:rsid w:val="00AE208A"/>
    <w:rsid w:val="00AE21FE"/>
    <w:rsid w:val="00AE2892"/>
    <w:rsid w:val="00AE3204"/>
    <w:rsid w:val="00AE5693"/>
    <w:rsid w:val="00AE6346"/>
    <w:rsid w:val="00AE6FBB"/>
    <w:rsid w:val="00AE7B66"/>
    <w:rsid w:val="00AF0599"/>
    <w:rsid w:val="00AF0B24"/>
    <w:rsid w:val="00AF0F88"/>
    <w:rsid w:val="00AF2B11"/>
    <w:rsid w:val="00AF3258"/>
    <w:rsid w:val="00AF3315"/>
    <w:rsid w:val="00AF3A7F"/>
    <w:rsid w:val="00AF3AB3"/>
    <w:rsid w:val="00AF583F"/>
    <w:rsid w:val="00AF5BCC"/>
    <w:rsid w:val="00AF638C"/>
    <w:rsid w:val="00AF64CD"/>
    <w:rsid w:val="00AF65B9"/>
    <w:rsid w:val="00AF691C"/>
    <w:rsid w:val="00B00C17"/>
    <w:rsid w:val="00B01476"/>
    <w:rsid w:val="00B01A17"/>
    <w:rsid w:val="00B031BF"/>
    <w:rsid w:val="00B03585"/>
    <w:rsid w:val="00B04229"/>
    <w:rsid w:val="00B04B3A"/>
    <w:rsid w:val="00B04C3D"/>
    <w:rsid w:val="00B04F94"/>
    <w:rsid w:val="00B05A2D"/>
    <w:rsid w:val="00B0613A"/>
    <w:rsid w:val="00B0651D"/>
    <w:rsid w:val="00B06C41"/>
    <w:rsid w:val="00B07D01"/>
    <w:rsid w:val="00B07F45"/>
    <w:rsid w:val="00B100AD"/>
    <w:rsid w:val="00B10668"/>
    <w:rsid w:val="00B10999"/>
    <w:rsid w:val="00B11311"/>
    <w:rsid w:val="00B128E7"/>
    <w:rsid w:val="00B12C8C"/>
    <w:rsid w:val="00B133F6"/>
    <w:rsid w:val="00B1371B"/>
    <w:rsid w:val="00B141C9"/>
    <w:rsid w:val="00B15075"/>
    <w:rsid w:val="00B1530A"/>
    <w:rsid w:val="00B15325"/>
    <w:rsid w:val="00B1633C"/>
    <w:rsid w:val="00B17FF6"/>
    <w:rsid w:val="00B20527"/>
    <w:rsid w:val="00B205D2"/>
    <w:rsid w:val="00B20C29"/>
    <w:rsid w:val="00B20F48"/>
    <w:rsid w:val="00B226B2"/>
    <w:rsid w:val="00B22B02"/>
    <w:rsid w:val="00B238B9"/>
    <w:rsid w:val="00B25382"/>
    <w:rsid w:val="00B25658"/>
    <w:rsid w:val="00B26083"/>
    <w:rsid w:val="00B2615A"/>
    <w:rsid w:val="00B263B3"/>
    <w:rsid w:val="00B268F9"/>
    <w:rsid w:val="00B27008"/>
    <w:rsid w:val="00B27738"/>
    <w:rsid w:val="00B27BE7"/>
    <w:rsid w:val="00B30726"/>
    <w:rsid w:val="00B3107F"/>
    <w:rsid w:val="00B31210"/>
    <w:rsid w:val="00B31CF0"/>
    <w:rsid w:val="00B31E2A"/>
    <w:rsid w:val="00B31E85"/>
    <w:rsid w:val="00B3274E"/>
    <w:rsid w:val="00B34DFA"/>
    <w:rsid w:val="00B36791"/>
    <w:rsid w:val="00B37317"/>
    <w:rsid w:val="00B40C5B"/>
    <w:rsid w:val="00B41C82"/>
    <w:rsid w:val="00B44390"/>
    <w:rsid w:val="00B448DB"/>
    <w:rsid w:val="00B45681"/>
    <w:rsid w:val="00B50516"/>
    <w:rsid w:val="00B50A97"/>
    <w:rsid w:val="00B50E71"/>
    <w:rsid w:val="00B51442"/>
    <w:rsid w:val="00B51A60"/>
    <w:rsid w:val="00B5213D"/>
    <w:rsid w:val="00B5221B"/>
    <w:rsid w:val="00B52A1E"/>
    <w:rsid w:val="00B537D2"/>
    <w:rsid w:val="00B5412E"/>
    <w:rsid w:val="00B542FE"/>
    <w:rsid w:val="00B54A58"/>
    <w:rsid w:val="00B5516E"/>
    <w:rsid w:val="00B55758"/>
    <w:rsid w:val="00B55765"/>
    <w:rsid w:val="00B56881"/>
    <w:rsid w:val="00B56D61"/>
    <w:rsid w:val="00B57CC9"/>
    <w:rsid w:val="00B6007B"/>
    <w:rsid w:val="00B60A68"/>
    <w:rsid w:val="00B60BF4"/>
    <w:rsid w:val="00B60D9B"/>
    <w:rsid w:val="00B60EEA"/>
    <w:rsid w:val="00B61534"/>
    <w:rsid w:val="00B61B5F"/>
    <w:rsid w:val="00B630AE"/>
    <w:rsid w:val="00B633B2"/>
    <w:rsid w:val="00B63F4C"/>
    <w:rsid w:val="00B643F3"/>
    <w:rsid w:val="00B646EA"/>
    <w:rsid w:val="00B65F3D"/>
    <w:rsid w:val="00B666AE"/>
    <w:rsid w:val="00B6736C"/>
    <w:rsid w:val="00B6743C"/>
    <w:rsid w:val="00B674F8"/>
    <w:rsid w:val="00B676A8"/>
    <w:rsid w:val="00B67AB1"/>
    <w:rsid w:val="00B67D9F"/>
    <w:rsid w:val="00B701FE"/>
    <w:rsid w:val="00B70484"/>
    <w:rsid w:val="00B70D5C"/>
    <w:rsid w:val="00B70EE0"/>
    <w:rsid w:val="00B71C89"/>
    <w:rsid w:val="00B722A6"/>
    <w:rsid w:val="00B73745"/>
    <w:rsid w:val="00B7594A"/>
    <w:rsid w:val="00B76101"/>
    <w:rsid w:val="00B80112"/>
    <w:rsid w:val="00B8052D"/>
    <w:rsid w:val="00B80AD3"/>
    <w:rsid w:val="00B829CE"/>
    <w:rsid w:val="00B8301F"/>
    <w:rsid w:val="00B83316"/>
    <w:rsid w:val="00B83A8B"/>
    <w:rsid w:val="00B83DFD"/>
    <w:rsid w:val="00B84760"/>
    <w:rsid w:val="00B86F05"/>
    <w:rsid w:val="00B8701E"/>
    <w:rsid w:val="00B90ED2"/>
    <w:rsid w:val="00B9210C"/>
    <w:rsid w:val="00B94AAD"/>
    <w:rsid w:val="00B951E9"/>
    <w:rsid w:val="00B959D9"/>
    <w:rsid w:val="00B96050"/>
    <w:rsid w:val="00B9757C"/>
    <w:rsid w:val="00BA0BE1"/>
    <w:rsid w:val="00BA0D3A"/>
    <w:rsid w:val="00BA1039"/>
    <w:rsid w:val="00BA2703"/>
    <w:rsid w:val="00BA2E5F"/>
    <w:rsid w:val="00BA3DCE"/>
    <w:rsid w:val="00BA4760"/>
    <w:rsid w:val="00BA50EA"/>
    <w:rsid w:val="00BA52C7"/>
    <w:rsid w:val="00BA5DB2"/>
    <w:rsid w:val="00BA60FE"/>
    <w:rsid w:val="00BA6C60"/>
    <w:rsid w:val="00BA6E6C"/>
    <w:rsid w:val="00BA7419"/>
    <w:rsid w:val="00BB0291"/>
    <w:rsid w:val="00BB02D6"/>
    <w:rsid w:val="00BB107C"/>
    <w:rsid w:val="00BB12D6"/>
    <w:rsid w:val="00BB21D6"/>
    <w:rsid w:val="00BB231C"/>
    <w:rsid w:val="00BB28AE"/>
    <w:rsid w:val="00BB2A58"/>
    <w:rsid w:val="00BB2D25"/>
    <w:rsid w:val="00BB3E85"/>
    <w:rsid w:val="00BB3ED9"/>
    <w:rsid w:val="00BB48DF"/>
    <w:rsid w:val="00BB4D0F"/>
    <w:rsid w:val="00BB529E"/>
    <w:rsid w:val="00BB6495"/>
    <w:rsid w:val="00BB6D6C"/>
    <w:rsid w:val="00BB7283"/>
    <w:rsid w:val="00BB7672"/>
    <w:rsid w:val="00BB794D"/>
    <w:rsid w:val="00BC0908"/>
    <w:rsid w:val="00BC0E20"/>
    <w:rsid w:val="00BC1041"/>
    <w:rsid w:val="00BC15A0"/>
    <w:rsid w:val="00BC1BFE"/>
    <w:rsid w:val="00BC1CAB"/>
    <w:rsid w:val="00BC2002"/>
    <w:rsid w:val="00BC2B30"/>
    <w:rsid w:val="00BC3079"/>
    <w:rsid w:val="00BC3224"/>
    <w:rsid w:val="00BC43CA"/>
    <w:rsid w:val="00BC444F"/>
    <w:rsid w:val="00BC45F5"/>
    <w:rsid w:val="00BC4F6D"/>
    <w:rsid w:val="00BC549E"/>
    <w:rsid w:val="00BC6E9A"/>
    <w:rsid w:val="00BC7972"/>
    <w:rsid w:val="00BD08DE"/>
    <w:rsid w:val="00BD1363"/>
    <w:rsid w:val="00BD1FE8"/>
    <w:rsid w:val="00BD2C2C"/>
    <w:rsid w:val="00BD3F95"/>
    <w:rsid w:val="00BD40E0"/>
    <w:rsid w:val="00BD7518"/>
    <w:rsid w:val="00BD772D"/>
    <w:rsid w:val="00BD79F4"/>
    <w:rsid w:val="00BD7D28"/>
    <w:rsid w:val="00BE017C"/>
    <w:rsid w:val="00BE0CFC"/>
    <w:rsid w:val="00BE238E"/>
    <w:rsid w:val="00BE26BB"/>
    <w:rsid w:val="00BE2D1B"/>
    <w:rsid w:val="00BE3CCC"/>
    <w:rsid w:val="00BE4057"/>
    <w:rsid w:val="00BE5798"/>
    <w:rsid w:val="00BE59B6"/>
    <w:rsid w:val="00BE6CC3"/>
    <w:rsid w:val="00BE6F36"/>
    <w:rsid w:val="00BF01BE"/>
    <w:rsid w:val="00BF0250"/>
    <w:rsid w:val="00BF0F3C"/>
    <w:rsid w:val="00BF281B"/>
    <w:rsid w:val="00BF3191"/>
    <w:rsid w:val="00BF4454"/>
    <w:rsid w:val="00BF6252"/>
    <w:rsid w:val="00BF6D91"/>
    <w:rsid w:val="00C005E1"/>
    <w:rsid w:val="00C00A18"/>
    <w:rsid w:val="00C01172"/>
    <w:rsid w:val="00C01934"/>
    <w:rsid w:val="00C01D9F"/>
    <w:rsid w:val="00C01DB3"/>
    <w:rsid w:val="00C028E9"/>
    <w:rsid w:val="00C03644"/>
    <w:rsid w:val="00C038E9"/>
    <w:rsid w:val="00C03A5E"/>
    <w:rsid w:val="00C03CF6"/>
    <w:rsid w:val="00C048E9"/>
    <w:rsid w:val="00C04C21"/>
    <w:rsid w:val="00C053A6"/>
    <w:rsid w:val="00C054C5"/>
    <w:rsid w:val="00C056C1"/>
    <w:rsid w:val="00C06D86"/>
    <w:rsid w:val="00C0798F"/>
    <w:rsid w:val="00C12237"/>
    <w:rsid w:val="00C14861"/>
    <w:rsid w:val="00C1622F"/>
    <w:rsid w:val="00C164EC"/>
    <w:rsid w:val="00C16815"/>
    <w:rsid w:val="00C16AC7"/>
    <w:rsid w:val="00C20CD8"/>
    <w:rsid w:val="00C22A30"/>
    <w:rsid w:val="00C24074"/>
    <w:rsid w:val="00C2432C"/>
    <w:rsid w:val="00C2437A"/>
    <w:rsid w:val="00C24E7E"/>
    <w:rsid w:val="00C25E4E"/>
    <w:rsid w:val="00C26039"/>
    <w:rsid w:val="00C27CE5"/>
    <w:rsid w:val="00C27EEA"/>
    <w:rsid w:val="00C305D3"/>
    <w:rsid w:val="00C307AE"/>
    <w:rsid w:val="00C3111E"/>
    <w:rsid w:val="00C319F8"/>
    <w:rsid w:val="00C329EB"/>
    <w:rsid w:val="00C32E1A"/>
    <w:rsid w:val="00C33DE2"/>
    <w:rsid w:val="00C3463C"/>
    <w:rsid w:val="00C35441"/>
    <w:rsid w:val="00C35833"/>
    <w:rsid w:val="00C358DD"/>
    <w:rsid w:val="00C35E1E"/>
    <w:rsid w:val="00C361DB"/>
    <w:rsid w:val="00C367A1"/>
    <w:rsid w:val="00C36C6F"/>
    <w:rsid w:val="00C36D9A"/>
    <w:rsid w:val="00C42D58"/>
    <w:rsid w:val="00C435F6"/>
    <w:rsid w:val="00C43672"/>
    <w:rsid w:val="00C4395F"/>
    <w:rsid w:val="00C4498C"/>
    <w:rsid w:val="00C45EE5"/>
    <w:rsid w:val="00C460E3"/>
    <w:rsid w:val="00C4622D"/>
    <w:rsid w:val="00C47C08"/>
    <w:rsid w:val="00C5034C"/>
    <w:rsid w:val="00C504C7"/>
    <w:rsid w:val="00C50836"/>
    <w:rsid w:val="00C51A7A"/>
    <w:rsid w:val="00C523F7"/>
    <w:rsid w:val="00C527D7"/>
    <w:rsid w:val="00C5328A"/>
    <w:rsid w:val="00C533E6"/>
    <w:rsid w:val="00C54C32"/>
    <w:rsid w:val="00C55ABC"/>
    <w:rsid w:val="00C55C6D"/>
    <w:rsid w:val="00C55E18"/>
    <w:rsid w:val="00C60006"/>
    <w:rsid w:val="00C60DD5"/>
    <w:rsid w:val="00C61523"/>
    <w:rsid w:val="00C62237"/>
    <w:rsid w:val="00C63CF7"/>
    <w:rsid w:val="00C66724"/>
    <w:rsid w:val="00C66F18"/>
    <w:rsid w:val="00C67B12"/>
    <w:rsid w:val="00C70386"/>
    <w:rsid w:val="00C70FE9"/>
    <w:rsid w:val="00C7119A"/>
    <w:rsid w:val="00C72DCD"/>
    <w:rsid w:val="00C7335B"/>
    <w:rsid w:val="00C7470A"/>
    <w:rsid w:val="00C74BC5"/>
    <w:rsid w:val="00C74C20"/>
    <w:rsid w:val="00C75A12"/>
    <w:rsid w:val="00C765CF"/>
    <w:rsid w:val="00C768BC"/>
    <w:rsid w:val="00C76F4F"/>
    <w:rsid w:val="00C7741F"/>
    <w:rsid w:val="00C77894"/>
    <w:rsid w:val="00C77CFF"/>
    <w:rsid w:val="00C77FB1"/>
    <w:rsid w:val="00C801FF"/>
    <w:rsid w:val="00C808FB"/>
    <w:rsid w:val="00C8186F"/>
    <w:rsid w:val="00C85182"/>
    <w:rsid w:val="00C8544F"/>
    <w:rsid w:val="00C8594D"/>
    <w:rsid w:val="00C85B20"/>
    <w:rsid w:val="00C85E96"/>
    <w:rsid w:val="00C86E09"/>
    <w:rsid w:val="00C872EF"/>
    <w:rsid w:val="00C9099E"/>
    <w:rsid w:val="00C91EAF"/>
    <w:rsid w:val="00C91EEF"/>
    <w:rsid w:val="00C92027"/>
    <w:rsid w:val="00C92832"/>
    <w:rsid w:val="00C93651"/>
    <w:rsid w:val="00C943DC"/>
    <w:rsid w:val="00C94AA2"/>
    <w:rsid w:val="00C95310"/>
    <w:rsid w:val="00C957B4"/>
    <w:rsid w:val="00C95D2B"/>
    <w:rsid w:val="00C95E71"/>
    <w:rsid w:val="00C963A8"/>
    <w:rsid w:val="00C96D5B"/>
    <w:rsid w:val="00C9795B"/>
    <w:rsid w:val="00CA0D86"/>
    <w:rsid w:val="00CA22F2"/>
    <w:rsid w:val="00CA2337"/>
    <w:rsid w:val="00CA2477"/>
    <w:rsid w:val="00CA2786"/>
    <w:rsid w:val="00CA41A1"/>
    <w:rsid w:val="00CA594F"/>
    <w:rsid w:val="00CA6603"/>
    <w:rsid w:val="00CA69DC"/>
    <w:rsid w:val="00CA6E57"/>
    <w:rsid w:val="00CA7117"/>
    <w:rsid w:val="00CA715F"/>
    <w:rsid w:val="00CB0331"/>
    <w:rsid w:val="00CB0981"/>
    <w:rsid w:val="00CB1E54"/>
    <w:rsid w:val="00CB2EF3"/>
    <w:rsid w:val="00CB31E7"/>
    <w:rsid w:val="00CB4159"/>
    <w:rsid w:val="00CB4928"/>
    <w:rsid w:val="00CB4BE6"/>
    <w:rsid w:val="00CB5D2E"/>
    <w:rsid w:val="00CB66CB"/>
    <w:rsid w:val="00CB6EB9"/>
    <w:rsid w:val="00CB70A2"/>
    <w:rsid w:val="00CB70D3"/>
    <w:rsid w:val="00CB7383"/>
    <w:rsid w:val="00CB7896"/>
    <w:rsid w:val="00CB7909"/>
    <w:rsid w:val="00CC1035"/>
    <w:rsid w:val="00CC10EA"/>
    <w:rsid w:val="00CC1AEB"/>
    <w:rsid w:val="00CC1DE3"/>
    <w:rsid w:val="00CC2006"/>
    <w:rsid w:val="00CC24B7"/>
    <w:rsid w:val="00CC29DC"/>
    <w:rsid w:val="00CC2A4B"/>
    <w:rsid w:val="00CC3AC9"/>
    <w:rsid w:val="00CC3DCE"/>
    <w:rsid w:val="00CC3E5F"/>
    <w:rsid w:val="00CC40DE"/>
    <w:rsid w:val="00CC43E7"/>
    <w:rsid w:val="00CC52DD"/>
    <w:rsid w:val="00CC62C7"/>
    <w:rsid w:val="00CC62FB"/>
    <w:rsid w:val="00CC71C6"/>
    <w:rsid w:val="00CD0EC0"/>
    <w:rsid w:val="00CD1EDC"/>
    <w:rsid w:val="00CD2CD3"/>
    <w:rsid w:val="00CD30BC"/>
    <w:rsid w:val="00CD3E98"/>
    <w:rsid w:val="00CD4644"/>
    <w:rsid w:val="00CD4B87"/>
    <w:rsid w:val="00CD4C55"/>
    <w:rsid w:val="00CD515E"/>
    <w:rsid w:val="00CD56D8"/>
    <w:rsid w:val="00CD5C75"/>
    <w:rsid w:val="00CD6791"/>
    <w:rsid w:val="00CD6E24"/>
    <w:rsid w:val="00CD704D"/>
    <w:rsid w:val="00CE044C"/>
    <w:rsid w:val="00CE156F"/>
    <w:rsid w:val="00CE1FBF"/>
    <w:rsid w:val="00CE20C2"/>
    <w:rsid w:val="00CE2603"/>
    <w:rsid w:val="00CE2861"/>
    <w:rsid w:val="00CE3137"/>
    <w:rsid w:val="00CE3A12"/>
    <w:rsid w:val="00CE3C70"/>
    <w:rsid w:val="00CE3FAD"/>
    <w:rsid w:val="00CE4468"/>
    <w:rsid w:val="00CE537C"/>
    <w:rsid w:val="00CE5CDB"/>
    <w:rsid w:val="00CE62EF"/>
    <w:rsid w:val="00CE7A2C"/>
    <w:rsid w:val="00CF0399"/>
    <w:rsid w:val="00CF0AE6"/>
    <w:rsid w:val="00CF0D42"/>
    <w:rsid w:val="00CF13F8"/>
    <w:rsid w:val="00CF1403"/>
    <w:rsid w:val="00CF1787"/>
    <w:rsid w:val="00CF25B9"/>
    <w:rsid w:val="00CF29DE"/>
    <w:rsid w:val="00CF2AC0"/>
    <w:rsid w:val="00CF463D"/>
    <w:rsid w:val="00CF4D1C"/>
    <w:rsid w:val="00CF4F85"/>
    <w:rsid w:val="00CF5228"/>
    <w:rsid w:val="00CF5FC5"/>
    <w:rsid w:val="00CF6A28"/>
    <w:rsid w:val="00CF739D"/>
    <w:rsid w:val="00CF7A07"/>
    <w:rsid w:val="00D00DC4"/>
    <w:rsid w:val="00D00FE8"/>
    <w:rsid w:val="00D020DC"/>
    <w:rsid w:val="00D0498E"/>
    <w:rsid w:val="00D04B54"/>
    <w:rsid w:val="00D052AE"/>
    <w:rsid w:val="00D061B0"/>
    <w:rsid w:val="00D0635E"/>
    <w:rsid w:val="00D07159"/>
    <w:rsid w:val="00D07173"/>
    <w:rsid w:val="00D07ECF"/>
    <w:rsid w:val="00D1047A"/>
    <w:rsid w:val="00D1068B"/>
    <w:rsid w:val="00D10D88"/>
    <w:rsid w:val="00D139F7"/>
    <w:rsid w:val="00D141B5"/>
    <w:rsid w:val="00D14389"/>
    <w:rsid w:val="00D143AF"/>
    <w:rsid w:val="00D1469C"/>
    <w:rsid w:val="00D15800"/>
    <w:rsid w:val="00D15B0A"/>
    <w:rsid w:val="00D164D6"/>
    <w:rsid w:val="00D16885"/>
    <w:rsid w:val="00D17E7A"/>
    <w:rsid w:val="00D17F36"/>
    <w:rsid w:val="00D21B21"/>
    <w:rsid w:val="00D220A0"/>
    <w:rsid w:val="00D220F8"/>
    <w:rsid w:val="00D22273"/>
    <w:rsid w:val="00D232BB"/>
    <w:rsid w:val="00D23526"/>
    <w:rsid w:val="00D23717"/>
    <w:rsid w:val="00D23BBE"/>
    <w:rsid w:val="00D24C8D"/>
    <w:rsid w:val="00D256A6"/>
    <w:rsid w:val="00D25723"/>
    <w:rsid w:val="00D26296"/>
    <w:rsid w:val="00D26347"/>
    <w:rsid w:val="00D3023D"/>
    <w:rsid w:val="00D30242"/>
    <w:rsid w:val="00D30741"/>
    <w:rsid w:val="00D30B46"/>
    <w:rsid w:val="00D31616"/>
    <w:rsid w:val="00D31B39"/>
    <w:rsid w:val="00D31BAC"/>
    <w:rsid w:val="00D327F4"/>
    <w:rsid w:val="00D3365B"/>
    <w:rsid w:val="00D338D1"/>
    <w:rsid w:val="00D3413A"/>
    <w:rsid w:val="00D34CE4"/>
    <w:rsid w:val="00D34F34"/>
    <w:rsid w:val="00D35133"/>
    <w:rsid w:val="00D356AF"/>
    <w:rsid w:val="00D3610D"/>
    <w:rsid w:val="00D363D0"/>
    <w:rsid w:val="00D364A0"/>
    <w:rsid w:val="00D36DF8"/>
    <w:rsid w:val="00D37935"/>
    <w:rsid w:val="00D37C5F"/>
    <w:rsid w:val="00D40240"/>
    <w:rsid w:val="00D4106D"/>
    <w:rsid w:val="00D4174D"/>
    <w:rsid w:val="00D41CED"/>
    <w:rsid w:val="00D43D69"/>
    <w:rsid w:val="00D44B8B"/>
    <w:rsid w:val="00D45598"/>
    <w:rsid w:val="00D45926"/>
    <w:rsid w:val="00D46FD7"/>
    <w:rsid w:val="00D470EC"/>
    <w:rsid w:val="00D47174"/>
    <w:rsid w:val="00D471B9"/>
    <w:rsid w:val="00D4797D"/>
    <w:rsid w:val="00D47AEB"/>
    <w:rsid w:val="00D47AFC"/>
    <w:rsid w:val="00D47EC4"/>
    <w:rsid w:val="00D53443"/>
    <w:rsid w:val="00D54055"/>
    <w:rsid w:val="00D54AF2"/>
    <w:rsid w:val="00D54DFB"/>
    <w:rsid w:val="00D55257"/>
    <w:rsid w:val="00D5542F"/>
    <w:rsid w:val="00D600D7"/>
    <w:rsid w:val="00D620D6"/>
    <w:rsid w:val="00D632AA"/>
    <w:rsid w:val="00D63B22"/>
    <w:rsid w:val="00D642B0"/>
    <w:rsid w:val="00D64723"/>
    <w:rsid w:val="00D65A5A"/>
    <w:rsid w:val="00D65AD5"/>
    <w:rsid w:val="00D67B5F"/>
    <w:rsid w:val="00D700AD"/>
    <w:rsid w:val="00D70464"/>
    <w:rsid w:val="00D717CD"/>
    <w:rsid w:val="00D71EB6"/>
    <w:rsid w:val="00D72E5E"/>
    <w:rsid w:val="00D7302B"/>
    <w:rsid w:val="00D745D0"/>
    <w:rsid w:val="00D7506B"/>
    <w:rsid w:val="00D75E7F"/>
    <w:rsid w:val="00D76494"/>
    <w:rsid w:val="00D765E6"/>
    <w:rsid w:val="00D766F4"/>
    <w:rsid w:val="00D76DEE"/>
    <w:rsid w:val="00D77473"/>
    <w:rsid w:val="00D80147"/>
    <w:rsid w:val="00D80DA8"/>
    <w:rsid w:val="00D81614"/>
    <w:rsid w:val="00D81789"/>
    <w:rsid w:val="00D8207E"/>
    <w:rsid w:val="00D820C0"/>
    <w:rsid w:val="00D82372"/>
    <w:rsid w:val="00D83413"/>
    <w:rsid w:val="00D83568"/>
    <w:rsid w:val="00D83FCB"/>
    <w:rsid w:val="00D844C4"/>
    <w:rsid w:val="00D84713"/>
    <w:rsid w:val="00D86649"/>
    <w:rsid w:val="00D8673F"/>
    <w:rsid w:val="00D870D3"/>
    <w:rsid w:val="00D90C43"/>
    <w:rsid w:val="00D913FA"/>
    <w:rsid w:val="00D914DF"/>
    <w:rsid w:val="00D9162F"/>
    <w:rsid w:val="00D92CC7"/>
    <w:rsid w:val="00D947D2"/>
    <w:rsid w:val="00D95FF8"/>
    <w:rsid w:val="00D960DF"/>
    <w:rsid w:val="00D96761"/>
    <w:rsid w:val="00DA0B73"/>
    <w:rsid w:val="00DA1A89"/>
    <w:rsid w:val="00DA2AC4"/>
    <w:rsid w:val="00DA4A93"/>
    <w:rsid w:val="00DA58E9"/>
    <w:rsid w:val="00DA5DB2"/>
    <w:rsid w:val="00DA7313"/>
    <w:rsid w:val="00DB0707"/>
    <w:rsid w:val="00DB07CB"/>
    <w:rsid w:val="00DB0FC1"/>
    <w:rsid w:val="00DB1409"/>
    <w:rsid w:val="00DB1445"/>
    <w:rsid w:val="00DB1F29"/>
    <w:rsid w:val="00DB35E8"/>
    <w:rsid w:val="00DB3C24"/>
    <w:rsid w:val="00DB3D41"/>
    <w:rsid w:val="00DB5394"/>
    <w:rsid w:val="00DB6466"/>
    <w:rsid w:val="00DB7969"/>
    <w:rsid w:val="00DC076A"/>
    <w:rsid w:val="00DC158F"/>
    <w:rsid w:val="00DC1C17"/>
    <w:rsid w:val="00DC1C50"/>
    <w:rsid w:val="00DC23BC"/>
    <w:rsid w:val="00DC25B9"/>
    <w:rsid w:val="00DC25CC"/>
    <w:rsid w:val="00DC29B3"/>
    <w:rsid w:val="00DC2BC2"/>
    <w:rsid w:val="00DC2F93"/>
    <w:rsid w:val="00DC3D44"/>
    <w:rsid w:val="00DC407A"/>
    <w:rsid w:val="00DC4354"/>
    <w:rsid w:val="00DC5152"/>
    <w:rsid w:val="00DC6499"/>
    <w:rsid w:val="00DD0C2A"/>
    <w:rsid w:val="00DD0CC5"/>
    <w:rsid w:val="00DD1D52"/>
    <w:rsid w:val="00DD263F"/>
    <w:rsid w:val="00DD2DE3"/>
    <w:rsid w:val="00DD430A"/>
    <w:rsid w:val="00DD450B"/>
    <w:rsid w:val="00DD465D"/>
    <w:rsid w:val="00DD4FBB"/>
    <w:rsid w:val="00DD5A1A"/>
    <w:rsid w:val="00DD5B74"/>
    <w:rsid w:val="00DD5BCA"/>
    <w:rsid w:val="00DD5EFE"/>
    <w:rsid w:val="00DE0AE5"/>
    <w:rsid w:val="00DE190E"/>
    <w:rsid w:val="00DE19AF"/>
    <w:rsid w:val="00DE203F"/>
    <w:rsid w:val="00DE23BD"/>
    <w:rsid w:val="00DE2C6B"/>
    <w:rsid w:val="00DE46FE"/>
    <w:rsid w:val="00DE4D75"/>
    <w:rsid w:val="00DE5164"/>
    <w:rsid w:val="00DE517B"/>
    <w:rsid w:val="00DE6071"/>
    <w:rsid w:val="00DE69F8"/>
    <w:rsid w:val="00DF0975"/>
    <w:rsid w:val="00DF16FB"/>
    <w:rsid w:val="00DF293C"/>
    <w:rsid w:val="00DF2FA9"/>
    <w:rsid w:val="00DF305B"/>
    <w:rsid w:val="00DF320F"/>
    <w:rsid w:val="00DF366A"/>
    <w:rsid w:val="00DF44D5"/>
    <w:rsid w:val="00DF5010"/>
    <w:rsid w:val="00DF6AD3"/>
    <w:rsid w:val="00E00187"/>
    <w:rsid w:val="00E004A2"/>
    <w:rsid w:val="00E00888"/>
    <w:rsid w:val="00E01087"/>
    <w:rsid w:val="00E017BC"/>
    <w:rsid w:val="00E02A45"/>
    <w:rsid w:val="00E02DEE"/>
    <w:rsid w:val="00E02E96"/>
    <w:rsid w:val="00E0303F"/>
    <w:rsid w:val="00E034C8"/>
    <w:rsid w:val="00E03A84"/>
    <w:rsid w:val="00E03E27"/>
    <w:rsid w:val="00E04950"/>
    <w:rsid w:val="00E04C06"/>
    <w:rsid w:val="00E04F9D"/>
    <w:rsid w:val="00E0501C"/>
    <w:rsid w:val="00E05C15"/>
    <w:rsid w:val="00E07842"/>
    <w:rsid w:val="00E07AF5"/>
    <w:rsid w:val="00E10580"/>
    <w:rsid w:val="00E10FB8"/>
    <w:rsid w:val="00E12783"/>
    <w:rsid w:val="00E12A76"/>
    <w:rsid w:val="00E1341D"/>
    <w:rsid w:val="00E14032"/>
    <w:rsid w:val="00E15F25"/>
    <w:rsid w:val="00E16543"/>
    <w:rsid w:val="00E17DEE"/>
    <w:rsid w:val="00E2001C"/>
    <w:rsid w:val="00E20112"/>
    <w:rsid w:val="00E21084"/>
    <w:rsid w:val="00E2119E"/>
    <w:rsid w:val="00E21A0C"/>
    <w:rsid w:val="00E21A8D"/>
    <w:rsid w:val="00E23C20"/>
    <w:rsid w:val="00E23E1D"/>
    <w:rsid w:val="00E24B14"/>
    <w:rsid w:val="00E250E6"/>
    <w:rsid w:val="00E25306"/>
    <w:rsid w:val="00E268D3"/>
    <w:rsid w:val="00E26B5C"/>
    <w:rsid w:val="00E26FDB"/>
    <w:rsid w:val="00E26FFB"/>
    <w:rsid w:val="00E27557"/>
    <w:rsid w:val="00E27FDA"/>
    <w:rsid w:val="00E300AD"/>
    <w:rsid w:val="00E30A9C"/>
    <w:rsid w:val="00E30E82"/>
    <w:rsid w:val="00E3121D"/>
    <w:rsid w:val="00E32F21"/>
    <w:rsid w:val="00E34DED"/>
    <w:rsid w:val="00E374F1"/>
    <w:rsid w:val="00E37F0A"/>
    <w:rsid w:val="00E415C1"/>
    <w:rsid w:val="00E41978"/>
    <w:rsid w:val="00E41CF7"/>
    <w:rsid w:val="00E4210C"/>
    <w:rsid w:val="00E42A1B"/>
    <w:rsid w:val="00E43640"/>
    <w:rsid w:val="00E43F87"/>
    <w:rsid w:val="00E43FD6"/>
    <w:rsid w:val="00E44131"/>
    <w:rsid w:val="00E445F6"/>
    <w:rsid w:val="00E448F1"/>
    <w:rsid w:val="00E44B43"/>
    <w:rsid w:val="00E461A4"/>
    <w:rsid w:val="00E46BAE"/>
    <w:rsid w:val="00E46E8A"/>
    <w:rsid w:val="00E5015F"/>
    <w:rsid w:val="00E5027E"/>
    <w:rsid w:val="00E50F72"/>
    <w:rsid w:val="00E52266"/>
    <w:rsid w:val="00E53799"/>
    <w:rsid w:val="00E5394A"/>
    <w:rsid w:val="00E53F93"/>
    <w:rsid w:val="00E55EB5"/>
    <w:rsid w:val="00E561FE"/>
    <w:rsid w:val="00E5621A"/>
    <w:rsid w:val="00E56BB7"/>
    <w:rsid w:val="00E5701B"/>
    <w:rsid w:val="00E57637"/>
    <w:rsid w:val="00E577B6"/>
    <w:rsid w:val="00E606B9"/>
    <w:rsid w:val="00E60F24"/>
    <w:rsid w:val="00E63006"/>
    <w:rsid w:val="00E633D4"/>
    <w:rsid w:val="00E63F5A"/>
    <w:rsid w:val="00E64D87"/>
    <w:rsid w:val="00E650C5"/>
    <w:rsid w:val="00E654A1"/>
    <w:rsid w:val="00E65758"/>
    <w:rsid w:val="00E65EBE"/>
    <w:rsid w:val="00E66037"/>
    <w:rsid w:val="00E66BD9"/>
    <w:rsid w:val="00E66F8F"/>
    <w:rsid w:val="00E6776C"/>
    <w:rsid w:val="00E700A6"/>
    <w:rsid w:val="00E70337"/>
    <w:rsid w:val="00E71B54"/>
    <w:rsid w:val="00E721AD"/>
    <w:rsid w:val="00E7304F"/>
    <w:rsid w:val="00E731C1"/>
    <w:rsid w:val="00E7375C"/>
    <w:rsid w:val="00E748AE"/>
    <w:rsid w:val="00E75308"/>
    <w:rsid w:val="00E75930"/>
    <w:rsid w:val="00E76057"/>
    <w:rsid w:val="00E76341"/>
    <w:rsid w:val="00E767A4"/>
    <w:rsid w:val="00E8036E"/>
    <w:rsid w:val="00E811FB"/>
    <w:rsid w:val="00E8121E"/>
    <w:rsid w:val="00E8170F"/>
    <w:rsid w:val="00E8199F"/>
    <w:rsid w:val="00E81E8F"/>
    <w:rsid w:val="00E823B7"/>
    <w:rsid w:val="00E82803"/>
    <w:rsid w:val="00E829F3"/>
    <w:rsid w:val="00E831D3"/>
    <w:rsid w:val="00E83976"/>
    <w:rsid w:val="00E83B16"/>
    <w:rsid w:val="00E83EB0"/>
    <w:rsid w:val="00E84974"/>
    <w:rsid w:val="00E8584D"/>
    <w:rsid w:val="00E86393"/>
    <w:rsid w:val="00E8753C"/>
    <w:rsid w:val="00E90C51"/>
    <w:rsid w:val="00E90C89"/>
    <w:rsid w:val="00E9201F"/>
    <w:rsid w:val="00E92046"/>
    <w:rsid w:val="00E920C8"/>
    <w:rsid w:val="00E9240A"/>
    <w:rsid w:val="00E93660"/>
    <w:rsid w:val="00E93903"/>
    <w:rsid w:val="00E941C2"/>
    <w:rsid w:val="00E9515C"/>
    <w:rsid w:val="00E95C18"/>
    <w:rsid w:val="00E978E8"/>
    <w:rsid w:val="00EA0060"/>
    <w:rsid w:val="00EA09E9"/>
    <w:rsid w:val="00EA0EDA"/>
    <w:rsid w:val="00EA1BE7"/>
    <w:rsid w:val="00EA29AA"/>
    <w:rsid w:val="00EA3380"/>
    <w:rsid w:val="00EA355E"/>
    <w:rsid w:val="00EA4A76"/>
    <w:rsid w:val="00EA53F2"/>
    <w:rsid w:val="00EA5D42"/>
    <w:rsid w:val="00EA6AAD"/>
    <w:rsid w:val="00EA73A4"/>
    <w:rsid w:val="00EA76B3"/>
    <w:rsid w:val="00EA77A1"/>
    <w:rsid w:val="00EA7D3D"/>
    <w:rsid w:val="00EB0039"/>
    <w:rsid w:val="00EB0FC3"/>
    <w:rsid w:val="00EB14BA"/>
    <w:rsid w:val="00EB1539"/>
    <w:rsid w:val="00EB1C56"/>
    <w:rsid w:val="00EB1C97"/>
    <w:rsid w:val="00EB3281"/>
    <w:rsid w:val="00EB413E"/>
    <w:rsid w:val="00EB488D"/>
    <w:rsid w:val="00EB4AFC"/>
    <w:rsid w:val="00EB4F9A"/>
    <w:rsid w:val="00EB6390"/>
    <w:rsid w:val="00EB6CF4"/>
    <w:rsid w:val="00EB77AA"/>
    <w:rsid w:val="00EB7F75"/>
    <w:rsid w:val="00EC14F3"/>
    <w:rsid w:val="00EC1BA3"/>
    <w:rsid w:val="00EC1CCD"/>
    <w:rsid w:val="00EC2D4D"/>
    <w:rsid w:val="00EC44FC"/>
    <w:rsid w:val="00EC4FC6"/>
    <w:rsid w:val="00EC568D"/>
    <w:rsid w:val="00EC6F19"/>
    <w:rsid w:val="00EC70A1"/>
    <w:rsid w:val="00EC73BA"/>
    <w:rsid w:val="00EC7B0C"/>
    <w:rsid w:val="00ED0601"/>
    <w:rsid w:val="00ED1063"/>
    <w:rsid w:val="00ED1D4E"/>
    <w:rsid w:val="00ED1E68"/>
    <w:rsid w:val="00ED1E70"/>
    <w:rsid w:val="00ED2921"/>
    <w:rsid w:val="00ED2BE7"/>
    <w:rsid w:val="00ED4B73"/>
    <w:rsid w:val="00ED6DC5"/>
    <w:rsid w:val="00ED6E14"/>
    <w:rsid w:val="00ED7150"/>
    <w:rsid w:val="00ED7904"/>
    <w:rsid w:val="00ED7B38"/>
    <w:rsid w:val="00ED7BCB"/>
    <w:rsid w:val="00EE1968"/>
    <w:rsid w:val="00EE2DE8"/>
    <w:rsid w:val="00EE3047"/>
    <w:rsid w:val="00EE3595"/>
    <w:rsid w:val="00EE3C06"/>
    <w:rsid w:val="00EE3FA8"/>
    <w:rsid w:val="00EE4542"/>
    <w:rsid w:val="00EE4FFA"/>
    <w:rsid w:val="00EE5846"/>
    <w:rsid w:val="00EE5E34"/>
    <w:rsid w:val="00EE64BD"/>
    <w:rsid w:val="00EE674D"/>
    <w:rsid w:val="00EF0319"/>
    <w:rsid w:val="00EF0E9C"/>
    <w:rsid w:val="00EF1091"/>
    <w:rsid w:val="00EF2CF8"/>
    <w:rsid w:val="00EF3167"/>
    <w:rsid w:val="00EF583F"/>
    <w:rsid w:val="00EF5F7B"/>
    <w:rsid w:val="00EF62BA"/>
    <w:rsid w:val="00EF6DF9"/>
    <w:rsid w:val="00EF703B"/>
    <w:rsid w:val="00F01F01"/>
    <w:rsid w:val="00F01F14"/>
    <w:rsid w:val="00F03922"/>
    <w:rsid w:val="00F05CCB"/>
    <w:rsid w:val="00F067E9"/>
    <w:rsid w:val="00F07506"/>
    <w:rsid w:val="00F10F87"/>
    <w:rsid w:val="00F1116C"/>
    <w:rsid w:val="00F112B4"/>
    <w:rsid w:val="00F131D3"/>
    <w:rsid w:val="00F13A3A"/>
    <w:rsid w:val="00F1540C"/>
    <w:rsid w:val="00F15464"/>
    <w:rsid w:val="00F16589"/>
    <w:rsid w:val="00F16A0B"/>
    <w:rsid w:val="00F16EB8"/>
    <w:rsid w:val="00F1766A"/>
    <w:rsid w:val="00F17D74"/>
    <w:rsid w:val="00F20145"/>
    <w:rsid w:val="00F213BC"/>
    <w:rsid w:val="00F22216"/>
    <w:rsid w:val="00F225B0"/>
    <w:rsid w:val="00F230AE"/>
    <w:rsid w:val="00F240A2"/>
    <w:rsid w:val="00F240F1"/>
    <w:rsid w:val="00F24218"/>
    <w:rsid w:val="00F24753"/>
    <w:rsid w:val="00F25A61"/>
    <w:rsid w:val="00F268C1"/>
    <w:rsid w:val="00F26F00"/>
    <w:rsid w:val="00F26F39"/>
    <w:rsid w:val="00F26FA1"/>
    <w:rsid w:val="00F27593"/>
    <w:rsid w:val="00F2792E"/>
    <w:rsid w:val="00F27F0D"/>
    <w:rsid w:val="00F306F9"/>
    <w:rsid w:val="00F30B82"/>
    <w:rsid w:val="00F30CC5"/>
    <w:rsid w:val="00F315A3"/>
    <w:rsid w:val="00F31829"/>
    <w:rsid w:val="00F31BFD"/>
    <w:rsid w:val="00F323EC"/>
    <w:rsid w:val="00F3277E"/>
    <w:rsid w:val="00F32EE2"/>
    <w:rsid w:val="00F330D3"/>
    <w:rsid w:val="00F334EB"/>
    <w:rsid w:val="00F339F7"/>
    <w:rsid w:val="00F33BCB"/>
    <w:rsid w:val="00F358E6"/>
    <w:rsid w:val="00F35ADE"/>
    <w:rsid w:val="00F364F7"/>
    <w:rsid w:val="00F36CA0"/>
    <w:rsid w:val="00F40816"/>
    <w:rsid w:val="00F40AAE"/>
    <w:rsid w:val="00F40C84"/>
    <w:rsid w:val="00F41368"/>
    <w:rsid w:val="00F4199A"/>
    <w:rsid w:val="00F41DA2"/>
    <w:rsid w:val="00F41DDD"/>
    <w:rsid w:val="00F41EB1"/>
    <w:rsid w:val="00F42F55"/>
    <w:rsid w:val="00F439A3"/>
    <w:rsid w:val="00F449B7"/>
    <w:rsid w:val="00F451CF"/>
    <w:rsid w:val="00F45DC0"/>
    <w:rsid w:val="00F45E0C"/>
    <w:rsid w:val="00F4603D"/>
    <w:rsid w:val="00F462D4"/>
    <w:rsid w:val="00F46799"/>
    <w:rsid w:val="00F46D70"/>
    <w:rsid w:val="00F472D1"/>
    <w:rsid w:val="00F4757F"/>
    <w:rsid w:val="00F47814"/>
    <w:rsid w:val="00F50759"/>
    <w:rsid w:val="00F51267"/>
    <w:rsid w:val="00F522D5"/>
    <w:rsid w:val="00F5358D"/>
    <w:rsid w:val="00F5468A"/>
    <w:rsid w:val="00F55520"/>
    <w:rsid w:val="00F5604B"/>
    <w:rsid w:val="00F56D6D"/>
    <w:rsid w:val="00F57622"/>
    <w:rsid w:val="00F578A4"/>
    <w:rsid w:val="00F60BB7"/>
    <w:rsid w:val="00F60D16"/>
    <w:rsid w:val="00F61AB6"/>
    <w:rsid w:val="00F62FAC"/>
    <w:rsid w:val="00F6362D"/>
    <w:rsid w:val="00F6377D"/>
    <w:rsid w:val="00F63B1C"/>
    <w:rsid w:val="00F64E16"/>
    <w:rsid w:val="00F65227"/>
    <w:rsid w:val="00F66425"/>
    <w:rsid w:val="00F669BB"/>
    <w:rsid w:val="00F66FB7"/>
    <w:rsid w:val="00F70A35"/>
    <w:rsid w:val="00F71D40"/>
    <w:rsid w:val="00F724C6"/>
    <w:rsid w:val="00F72B77"/>
    <w:rsid w:val="00F72BD9"/>
    <w:rsid w:val="00F73244"/>
    <w:rsid w:val="00F73458"/>
    <w:rsid w:val="00F75413"/>
    <w:rsid w:val="00F75A44"/>
    <w:rsid w:val="00F75EB9"/>
    <w:rsid w:val="00F76C1E"/>
    <w:rsid w:val="00F7772D"/>
    <w:rsid w:val="00F80A35"/>
    <w:rsid w:val="00F80D23"/>
    <w:rsid w:val="00F80D61"/>
    <w:rsid w:val="00F8139C"/>
    <w:rsid w:val="00F81EA5"/>
    <w:rsid w:val="00F8372B"/>
    <w:rsid w:val="00F8526B"/>
    <w:rsid w:val="00F8640B"/>
    <w:rsid w:val="00F86CAA"/>
    <w:rsid w:val="00F86D8F"/>
    <w:rsid w:val="00F86FEB"/>
    <w:rsid w:val="00F872B1"/>
    <w:rsid w:val="00F874C4"/>
    <w:rsid w:val="00F8786E"/>
    <w:rsid w:val="00F9072D"/>
    <w:rsid w:val="00F9157A"/>
    <w:rsid w:val="00F91586"/>
    <w:rsid w:val="00F92A10"/>
    <w:rsid w:val="00F93D2C"/>
    <w:rsid w:val="00F94C88"/>
    <w:rsid w:val="00F94CCE"/>
    <w:rsid w:val="00F9645D"/>
    <w:rsid w:val="00F9687F"/>
    <w:rsid w:val="00F96899"/>
    <w:rsid w:val="00F973CA"/>
    <w:rsid w:val="00FA01D4"/>
    <w:rsid w:val="00FA0F02"/>
    <w:rsid w:val="00FA1053"/>
    <w:rsid w:val="00FA1C69"/>
    <w:rsid w:val="00FA1CAD"/>
    <w:rsid w:val="00FA2248"/>
    <w:rsid w:val="00FA2619"/>
    <w:rsid w:val="00FA261D"/>
    <w:rsid w:val="00FA2F6F"/>
    <w:rsid w:val="00FA30CD"/>
    <w:rsid w:val="00FA3D22"/>
    <w:rsid w:val="00FA4A62"/>
    <w:rsid w:val="00FA56C3"/>
    <w:rsid w:val="00FA5B66"/>
    <w:rsid w:val="00FA5BA5"/>
    <w:rsid w:val="00FA5BFE"/>
    <w:rsid w:val="00FA65F3"/>
    <w:rsid w:val="00FA7193"/>
    <w:rsid w:val="00FA7431"/>
    <w:rsid w:val="00FA7754"/>
    <w:rsid w:val="00FA7937"/>
    <w:rsid w:val="00FA79C9"/>
    <w:rsid w:val="00FB04EA"/>
    <w:rsid w:val="00FB1FF9"/>
    <w:rsid w:val="00FB247F"/>
    <w:rsid w:val="00FB42A2"/>
    <w:rsid w:val="00FB5DBF"/>
    <w:rsid w:val="00FB7FFE"/>
    <w:rsid w:val="00FC07EB"/>
    <w:rsid w:val="00FC0894"/>
    <w:rsid w:val="00FC0C98"/>
    <w:rsid w:val="00FC0D5F"/>
    <w:rsid w:val="00FC16B1"/>
    <w:rsid w:val="00FC3161"/>
    <w:rsid w:val="00FC3FA1"/>
    <w:rsid w:val="00FC709A"/>
    <w:rsid w:val="00FC7946"/>
    <w:rsid w:val="00FD0774"/>
    <w:rsid w:val="00FD181A"/>
    <w:rsid w:val="00FD1A59"/>
    <w:rsid w:val="00FD1C72"/>
    <w:rsid w:val="00FD20B7"/>
    <w:rsid w:val="00FD3086"/>
    <w:rsid w:val="00FD34B5"/>
    <w:rsid w:val="00FD38C4"/>
    <w:rsid w:val="00FD4BD7"/>
    <w:rsid w:val="00FD5A89"/>
    <w:rsid w:val="00FD6369"/>
    <w:rsid w:val="00FD69B0"/>
    <w:rsid w:val="00FD6ECC"/>
    <w:rsid w:val="00FD75C8"/>
    <w:rsid w:val="00FD76A1"/>
    <w:rsid w:val="00FD7D71"/>
    <w:rsid w:val="00FD7DED"/>
    <w:rsid w:val="00FE065C"/>
    <w:rsid w:val="00FE0C06"/>
    <w:rsid w:val="00FE1E8E"/>
    <w:rsid w:val="00FE31DF"/>
    <w:rsid w:val="00FE3F7E"/>
    <w:rsid w:val="00FE4315"/>
    <w:rsid w:val="00FE45AC"/>
    <w:rsid w:val="00FE4D02"/>
    <w:rsid w:val="00FE5178"/>
    <w:rsid w:val="00FE62B6"/>
    <w:rsid w:val="00FE7109"/>
    <w:rsid w:val="00FF2006"/>
    <w:rsid w:val="00FF22CE"/>
    <w:rsid w:val="00FF31BB"/>
    <w:rsid w:val="00FF397E"/>
    <w:rsid w:val="00FF3FE5"/>
    <w:rsid w:val="00FF434B"/>
    <w:rsid w:val="00FF474E"/>
    <w:rsid w:val="00FF5A86"/>
    <w:rsid w:val="00FF68CF"/>
    <w:rsid w:val="00FF6DA2"/>
    <w:rsid w:val="00FF7144"/>
  </w:rsids>
  <m:mathPr>
    <m:mathFont m:val="Cambria Math"/>
    <m:brkBin m:val="before"/>
    <m:brkBinSub m:val="--"/>
    <m:smallFrac/>
    <m:dispDef/>
    <m:lMargin m:val="0"/>
    <m:rMargin m:val="0"/>
    <m:defJc m:val="centerGroup"/>
    <m:wrapIndent m:val="1440"/>
    <m:intLim m:val="subSup"/>
    <m:naryLim m:val="undOvr"/>
  </m:mathPr>
  <w:themeFontLang w:val="sl-SI"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qFormat="1"/>
    <w:lsdException w:name="toc 2" w:uiPriority="39" w:qFormat="1"/>
    <w:lsdException w:name="toc 3" w:uiPriority="39" w:qFormat="1"/>
    <w:lsdException w:name="toc 4" w:uiPriority="39"/>
    <w:lsdException w:name="toc 5" w:uiPriority="39"/>
    <w:lsdException w:name="caption" w:qFormat="1"/>
    <w:lsdException w:name="table of figures" w:uiPriority="99"/>
    <w:lsdException w:name="Default Paragraph Font" w:uiPriority="1"/>
    <w:lsdException w:name="Body Text" w:qFormat="1"/>
    <w:lsdException w:name="Hyperlink" w:uiPriority="99"/>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504C7"/>
    <w:rPr>
      <w:rFonts w:ascii="Arial" w:hAnsi="Arial"/>
      <w:sz w:val="20"/>
      <w:szCs w:val="24"/>
      <w:lang w:val="en-US" w:eastAsia="en-US"/>
    </w:rPr>
  </w:style>
  <w:style w:type="paragraph" w:styleId="Heading1">
    <w:name w:val="heading 1"/>
    <w:basedOn w:val="Normal"/>
    <w:next w:val="BodyText"/>
    <w:qFormat/>
    <w:rsid w:val="002A6515"/>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2A6515"/>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232CC9"/>
    <w:pPr>
      <w:keepNext/>
      <w:widowControl w:val="0"/>
      <w:numPr>
        <w:ilvl w:val="2"/>
        <w:numId w:val="25"/>
      </w:numP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C66724"/>
    <w:pPr>
      <w:widowControl w:val="0"/>
      <w:autoSpaceDE w:val="0"/>
      <w:autoSpaceDN w:val="0"/>
      <w:adjustRightInd w:val="0"/>
      <w:spacing w:before="240" w:after="240"/>
      <w:outlineLvl w:val="3"/>
    </w:pPr>
    <w:rPr>
      <w:b/>
      <w:color w:val="993300"/>
    </w:rPr>
  </w:style>
  <w:style w:type="paragraph" w:styleId="Heading5">
    <w:name w:val="heading 5"/>
    <w:basedOn w:val="Heading4"/>
    <w:next w:val="Normal"/>
    <w:qFormat/>
    <w:rsid w:val="00243F72"/>
    <w:pPr>
      <w:numPr>
        <w:ilvl w:val="4"/>
      </w:numPr>
      <w:outlineLvl w:val="4"/>
    </w:pPr>
  </w:style>
  <w:style w:type="paragraph" w:styleId="Heading6">
    <w:name w:val="heading 6"/>
    <w:basedOn w:val="Heading5"/>
    <w:next w:val="Normal"/>
    <w:qFormat/>
    <w:rsid w:val="00243F72"/>
    <w:pPr>
      <w:numPr>
        <w:ilvl w:val="5"/>
      </w:numPr>
      <w:outlineLvl w:val="5"/>
    </w:pPr>
    <w:rPr>
      <w:i/>
    </w:rPr>
  </w:style>
  <w:style w:type="paragraph" w:styleId="Heading7">
    <w:name w:val="heading 7"/>
    <w:aliases w:val="Appendix 1"/>
    <w:basedOn w:val="Heading1"/>
    <w:next w:val="Normal"/>
    <w:rsid w:val="00286F47"/>
    <w:pPr>
      <w:numPr>
        <w:ilvl w:val="6"/>
      </w:numPr>
      <w:spacing w:after="60"/>
      <w:outlineLvl w:val="6"/>
    </w:pPr>
  </w:style>
  <w:style w:type="paragraph" w:styleId="Heading8">
    <w:name w:val="heading 8"/>
    <w:aliases w:val="Appendix 2"/>
    <w:basedOn w:val="Heading2"/>
    <w:next w:val="Normal"/>
    <w:rsid w:val="00286F47"/>
    <w:pPr>
      <w:numPr>
        <w:ilvl w:val="7"/>
      </w:numPr>
      <w:outlineLvl w:val="7"/>
    </w:pPr>
  </w:style>
  <w:style w:type="paragraph" w:styleId="Heading9">
    <w:name w:val="heading 9"/>
    <w:aliases w:val="Appendix 3"/>
    <w:basedOn w:val="Heading3"/>
    <w:next w:val="Normal"/>
    <w:rsid w:val="00286F47"/>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C504C7"/>
    <w:rPr>
      <w:rFonts w:asciiTheme="minorHAnsi" w:hAnsiTheme="minorHAnsi"/>
      <w:szCs w:val="24"/>
      <w:lang w:val="en-US" w:eastAsia="en-US"/>
    </w:rPr>
  </w:style>
  <w:style w:type="table" w:styleId="TableGrid">
    <w:name w:val="Table Grid"/>
    <w:basedOn w:val="TableNormal"/>
    <w:rsid w:val="00782DFB"/>
    <w:pPr>
      <w:keepNext/>
      <w:keepLines/>
      <w:spacing w:line="264" w:lineRule="auto"/>
    </w:pPr>
    <w:rPr>
      <w:rFonts w:ascii="Arial" w:hAnsi="Arial"/>
      <w:sz w:val="20"/>
    </w:rPr>
    <w:tblPr>
      <w:jc w:val="center"/>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286F47"/>
    <w:rPr>
      <w:sz w:val="16"/>
      <w:szCs w:val="16"/>
    </w:rPr>
  </w:style>
  <w:style w:type="paragraph" w:styleId="Footer">
    <w:name w:val="footer"/>
    <w:basedOn w:val="Normal"/>
    <w:rsid w:val="00C504C7"/>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5E60A8"/>
    <w:rPr>
      <w:rFonts w:ascii="Calibri" w:hAnsi="Calibri" w:cs="Arial"/>
      <w:i w:val="0"/>
      <w:noProof/>
      <w:sz w:val="22"/>
      <w:szCs w:val="20"/>
      <w:u w:val="single"/>
    </w:rPr>
  </w:style>
  <w:style w:type="paragraph" w:styleId="TableofFigures">
    <w:name w:val="table of figures"/>
    <w:basedOn w:val="Normal"/>
    <w:next w:val="Normal"/>
    <w:uiPriority w:val="99"/>
    <w:rsid w:val="00286F47"/>
    <w:pPr>
      <w:tabs>
        <w:tab w:val="right" w:leader="dot" w:pos="8505"/>
      </w:tabs>
      <w:ind w:left="1134" w:right="1134" w:hanging="1134"/>
    </w:pPr>
    <w:rPr>
      <w:color w:val="993300"/>
    </w:rPr>
  </w:style>
  <w:style w:type="paragraph" w:styleId="FootnoteText">
    <w:name w:val="footnote text"/>
    <w:basedOn w:val="Normal"/>
    <w:semiHidden/>
    <w:rsid w:val="00286F47"/>
  </w:style>
  <w:style w:type="character" w:customStyle="1" w:styleId="Currency">
    <w:name w:val="Currency"/>
    <w:rsid w:val="005E60A8"/>
    <w:rPr>
      <w:sz w:val="22"/>
    </w:rPr>
  </w:style>
  <w:style w:type="numbering" w:customStyle="1" w:styleId="Bulleted">
    <w:name w:val="Bulleted"/>
    <w:rsid w:val="00286F47"/>
    <w:pPr>
      <w:numPr>
        <w:numId w:val="1"/>
      </w:numPr>
    </w:pPr>
  </w:style>
  <w:style w:type="table" w:customStyle="1" w:styleId="Table-grid">
    <w:name w:val="Table - grid"/>
    <w:aliases w:val="gray"/>
    <w:basedOn w:val="TableNormal"/>
    <w:rsid w:val="00782DFB"/>
    <w:rPr>
      <w:rFonts w:ascii="Arial" w:hAnsi="Arial"/>
      <w:sz w:val="20"/>
    </w:rPr>
    <w:tblPr>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AD584B"/>
  </w:style>
  <w:style w:type="paragraph" w:styleId="CommentText">
    <w:name w:val="annotation text"/>
    <w:basedOn w:val="Normal"/>
    <w:semiHidden/>
    <w:rsid w:val="00286F47"/>
    <w:rPr>
      <w:szCs w:val="20"/>
    </w:rPr>
  </w:style>
  <w:style w:type="paragraph" w:styleId="BalloonText">
    <w:name w:val="Balloon Text"/>
    <w:basedOn w:val="Normal"/>
    <w:semiHidden/>
    <w:rsid w:val="00286F47"/>
    <w:rPr>
      <w:rFonts w:ascii="Lucida Grande" w:hAnsi="Lucida Grande"/>
      <w:szCs w:val="18"/>
    </w:rPr>
  </w:style>
  <w:style w:type="paragraph" w:customStyle="1" w:styleId="SourceCode">
    <w:name w:val="Source Code"/>
    <w:basedOn w:val="BodyText"/>
    <w:link w:val="SourceCodeChar"/>
    <w:qFormat/>
    <w:rsid w:val="00B67D9F"/>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286F47"/>
    <w:pPr>
      <w:ind w:left="1440"/>
    </w:pPr>
  </w:style>
  <w:style w:type="paragraph" w:styleId="TOC3">
    <w:name w:val="toc 3"/>
    <w:basedOn w:val="TOC2"/>
    <w:next w:val="Normal"/>
    <w:uiPriority w:val="39"/>
    <w:qFormat/>
    <w:rsid w:val="00286F47"/>
    <w:pPr>
      <w:tabs>
        <w:tab w:val="clear" w:pos="0"/>
      </w:tabs>
      <w:ind w:left="340"/>
    </w:pPr>
    <w:rPr>
      <w:szCs w:val="18"/>
    </w:rPr>
  </w:style>
  <w:style w:type="paragraph" w:styleId="TOC1">
    <w:name w:val="toc 1"/>
    <w:next w:val="Normal"/>
    <w:uiPriority w:val="39"/>
    <w:qFormat/>
    <w:rsid w:val="00286F47"/>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qFormat/>
    <w:rsid w:val="00286F47"/>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uiPriority w:val="39"/>
    <w:rsid w:val="00286F47"/>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uiPriority w:val="39"/>
    <w:rsid w:val="00286F47"/>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286F47"/>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286F47"/>
    <w:pPr>
      <w:ind w:left="1680"/>
    </w:pPr>
  </w:style>
  <w:style w:type="paragraph" w:styleId="TOC9">
    <w:name w:val="toc 9"/>
    <w:basedOn w:val="Normal"/>
    <w:next w:val="Normal"/>
    <w:semiHidden/>
    <w:rsid w:val="00286F47"/>
    <w:pPr>
      <w:ind w:left="1920"/>
    </w:pPr>
  </w:style>
  <w:style w:type="paragraph" w:styleId="TOAHeading">
    <w:name w:val="toa heading"/>
    <w:basedOn w:val="Normal"/>
    <w:next w:val="Normal"/>
    <w:semiHidden/>
    <w:rsid w:val="00286F47"/>
    <w:pPr>
      <w:pBdr>
        <w:bottom w:val="single" w:sz="18" w:space="1" w:color="999999"/>
      </w:pBdr>
      <w:spacing w:before="120" w:after="360"/>
    </w:pPr>
    <w:rPr>
      <w:sz w:val="36"/>
      <w:szCs w:val="48"/>
    </w:rPr>
  </w:style>
  <w:style w:type="paragraph" w:styleId="List">
    <w:name w:val="List"/>
    <w:basedOn w:val="Normal"/>
    <w:semiHidden/>
    <w:rsid w:val="00286F47"/>
    <w:pPr>
      <w:ind w:left="360" w:hanging="360"/>
    </w:pPr>
  </w:style>
  <w:style w:type="paragraph" w:customStyle="1" w:styleId="BodyText-denser">
    <w:name w:val="Body Text - denser"/>
    <w:basedOn w:val="BodyText"/>
    <w:link w:val="BodyText-denserChar"/>
    <w:qFormat/>
    <w:rsid w:val="00286F47"/>
    <w:pPr>
      <w:spacing w:before="40" w:after="40" w:line="240" w:lineRule="auto"/>
    </w:pPr>
  </w:style>
  <w:style w:type="paragraph" w:styleId="BodyText">
    <w:name w:val="Body Text"/>
    <w:basedOn w:val="Normal"/>
    <w:link w:val="BodyTextChar"/>
    <w:qFormat/>
    <w:rsid w:val="00C504C7"/>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6D074C"/>
    <w:pPr>
      <w:spacing w:before="120" w:after="300"/>
      <w:contextualSpacing/>
      <w:jc w:val="center"/>
    </w:pPr>
  </w:style>
  <w:style w:type="character" w:customStyle="1" w:styleId="BodyText-denserChar">
    <w:name w:val="Body Text - denser Char"/>
    <w:basedOn w:val="BodyTextChar"/>
    <w:link w:val="BodyText-denser"/>
    <w:rsid w:val="009536C2"/>
    <w:rPr>
      <w:rFonts w:ascii="Garamond" w:hAnsi="Garamond"/>
      <w:sz w:val="22"/>
      <w:szCs w:val="24"/>
      <w:lang w:val="en-US" w:eastAsia="en-US"/>
    </w:rPr>
  </w:style>
  <w:style w:type="paragraph" w:customStyle="1" w:styleId="Reference">
    <w:name w:val="Reference"/>
    <w:basedOn w:val="Normal"/>
    <w:rsid w:val="00C92027"/>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6705E7"/>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286F47"/>
    <w:pPr>
      <w:jc w:val="center"/>
    </w:pPr>
    <w:rPr>
      <w:rFonts w:ascii="Courier" w:hAnsi="Courier"/>
      <w:b/>
      <w:color w:val="F1F1F1"/>
      <w:sz w:val="128"/>
      <w:szCs w:val="96"/>
    </w:rPr>
  </w:style>
  <w:style w:type="numbering" w:customStyle="1" w:styleId="CharacterList">
    <w:name w:val="CharacterList"/>
    <w:basedOn w:val="Numbered"/>
    <w:rsid w:val="00286F47"/>
    <w:pPr>
      <w:numPr>
        <w:numId w:val="3"/>
      </w:numPr>
    </w:pPr>
  </w:style>
  <w:style w:type="character" w:styleId="FootnoteReference">
    <w:name w:val="footnote reference"/>
    <w:semiHidden/>
    <w:rsid w:val="00286F47"/>
    <w:rPr>
      <w:rFonts w:ascii="Garamond" w:hAnsi="Garamond"/>
      <w:sz w:val="18"/>
      <w:vertAlign w:val="superscript"/>
    </w:rPr>
  </w:style>
  <w:style w:type="numbering" w:customStyle="1" w:styleId="Numbered">
    <w:name w:val="Numbered"/>
    <w:rsid w:val="00286F47"/>
    <w:pPr>
      <w:numPr>
        <w:numId w:val="2"/>
      </w:numPr>
    </w:pPr>
  </w:style>
  <w:style w:type="character" w:customStyle="1" w:styleId="Keystroke">
    <w:name w:val="Keystroke"/>
    <w:qFormat/>
    <w:rsid w:val="005E60A8"/>
    <w:rPr>
      <w:rFonts w:ascii="Arial" w:hAnsi="Arial"/>
      <w:spacing w:val="20"/>
      <w:sz w:val="20"/>
      <w:szCs w:val="22"/>
      <w:bdr w:val="single" w:sz="4" w:space="0" w:color="000000" w:shadow="1"/>
      <w:shd w:val="clear" w:color="auto" w:fill="C0C0C0"/>
    </w:rPr>
  </w:style>
  <w:style w:type="character" w:styleId="Hyperlink">
    <w:name w:val="Hyperlink"/>
    <w:uiPriority w:val="99"/>
    <w:rsid w:val="00286F47"/>
    <w:rPr>
      <w:color w:val="0000FF"/>
      <w:u w:val="single"/>
    </w:rPr>
  </w:style>
  <w:style w:type="character" w:customStyle="1" w:styleId="GUIElement">
    <w:name w:val="GUI Element"/>
    <w:qFormat/>
    <w:rsid w:val="0099034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link w:val="CommentSubjectChar"/>
    <w:uiPriority w:val="99"/>
    <w:semiHidden/>
    <w:rsid w:val="00286F47"/>
    <w:rPr>
      <w:b/>
      <w:bCs/>
    </w:rPr>
  </w:style>
  <w:style w:type="character" w:styleId="FollowedHyperlink">
    <w:name w:val="FollowedHyperlink"/>
    <w:rsid w:val="00286F47"/>
    <w:rPr>
      <w:color w:val="800080"/>
      <w:u w:val="single"/>
    </w:rPr>
  </w:style>
  <w:style w:type="paragraph" w:styleId="Header">
    <w:name w:val="header"/>
    <w:basedOn w:val="Normal"/>
    <w:link w:val="HeaderChar"/>
    <w:rsid w:val="00C504C7"/>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B67D9F"/>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286F47"/>
    <w:pPr>
      <w:keepNext/>
      <w:spacing w:before="300" w:after="120"/>
      <w:jc w:val="center"/>
    </w:pPr>
  </w:style>
  <w:style w:type="paragraph" w:styleId="Index1">
    <w:name w:val="index 1"/>
    <w:basedOn w:val="Normal"/>
    <w:next w:val="Normal"/>
    <w:semiHidden/>
    <w:rsid w:val="00286F47"/>
    <w:pPr>
      <w:ind w:left="200" w:hanging="200"/>
    </w:pPr>
    <w:rPr>
      <w:rFonts w:ascii="Garamond" w:hAnsi="Garamond"/>
      <w:color w:val="993300"/>
    </w:rPr>
  </w:style>
  <w:style w:type="paragraph" w:styleId="Index2">
    <w:name w:val="index 2"/>
    <w:basedOn w:val="Normal"/>
    <w:next w:val="Normal"/>
    <w:semiHidden/>
    <w:rsid w:val="00286F47"/>
    <w:pPr>
      <w:ind w:left="400" w:hanging="200"/>
    </w:pPr>
    <w:rPr>
      <w:rFonts w:ascii="Garamond" w:hAnsi="Garamond"/>
      <w:color w:val="993300"/>
    </w:rPr>
  </w:style>
  <w:style w:type="paragraph" w:styleId="Index3">
    <w:name w:val="index 3"/>
    <w:basedOn w:val="Normal"/>
    <w:next w:val="Normal"/>
    <w:semiHidden/>
    <w:rsid w:val="00286F47"/>
    <w:pPr>
      <w:ind w:left="600" w:hanging="200"/>
    </w:pPr>
    <w:rPr>
      <w:rFonts w:ascii="Garamond" w:hAnsi="Garamond"/>
      <w:color w:val="993300"/>
    </w:rPr>
  </w:style>
  <w:style w:type="paragraph" w:customStyle="1" w:styleId="DocumentTitle">
    <w:name w:val="Document Title"/>
    <w:basedOn w:val="Heading0"/>
    <w:rsid w:val="00286F47"/>
    <w:pPr>
      <w:pBdr>
        <w:bottom w:val="single" w:sz="12" w:space="2" w:color="auto"/>
      </w:pBdr>
      <w:spacing w:before="0" w:after="240"/>
    </w:pPr>
    <w:rPr>
      <w:sz w:val="48"/>
    </w:rPr>
  </w:style>
  <w:style w:type="paragraph" w:customStyle="1" w:styleId="DocumentSubject">
    <w:name w:val="Document Subject"/>
    <w:basedOn w:val="Heading0"/>
    <w:rsid w:val="00286F47"/>
    <w:pPr>
      <w:pBdr>
        <w:bottom w:val="none" w:sz="0" w:space="0" w:color="auto"/>
      </w:pBdr>
    </w:pPr>
    <w:rPr>
      <w:rFonts w:ascii="Arial" w:hAnsi="Arial"/>
      <w:b/>
      <w:sz w:val="36"/>
      <w:szCs w:val="32"/>
    </w:rPr>
  </w:style>
  <w:style w:type="paragraph" w:styleId="DocumentMap">
    <w:name w:val="Document Map"/>
    <w:basedOn w:val="Normal"/>
    <w:semiHidden/>
    <w:rsid w:val="00286F47"/>
    <w:pPr>
      <w:shd w:val="clear" w:color="auto" w:fill="000080"/>
    </w:pPr>
    <w:rPr>
      <w:rFonts w:ascii="Tahoma" w:hAnsi="Tahoma" w:cs="Tahoma"/>
      <w:szCs w:val="20"/>
    </w:rPr>
  </w:style>
  <w:style w:type="table" w:customStyle="1" w:styleId="TableGridBordered">
    <w:name w:val="Table Grid Bordered"/>
    <w:basedOn w:val="TableGrid"/>
    <w:rsid w:val="00782DFB"/>
    <w:tblPr>
      <w:tblBorders>
        <w:top w:val="none" w:sz="0" w:space="0" w:color="auto"/>
        <w:left w:val="dotted" w:sz="4" w:space="0" w:color="auto"/>
        <w:bottom w:val="none" w:sz="0" w:space="0" w:color="auto"/>
        <w:right w:val="dotted" w:sz="4" w:space="0" w:color="auto"/>
        <w:insideH w:val="none" w:sz="0" w:space="0" w:color="auto"/>
        <w:insideV w:val="dotted" w:sz="4" w:space="0" w:color="auto"/>
      </w:tblBorders>
    </w:tblPr>
    <w:trPr>
      <w:cantSplit/>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C504C7"/>
    <w:rPr>
      <w:rFonts w:asciiTheme="minorHAnsi" w:hAnsiTheme="minorHAnsi"/>
      <w:sz w:val="14"/>
      <w:szCs w:val="24"/>
      <w:lang w:val="en-US" w:eastAsia="en-US"/>
    </w:rPr>
  </w:style>
  <w:style w:type="paragraph" w:customStyle="1" w:styleId="TemplateInstructions">
    <w:name w:val="Template Instructions"/>
    <w:basedOn w:val="BodyText"/>
    <w:rsid w:val="00C808FB"/>
    <w:pPr>
      <w:spacing w:line="240" w:lineRule="auto"/>
      <w:contextualSpacing/>
    </w:pPr>
    <w:rPr>
      <w:i/>
      <w:color w:val="7030A0"/>
    </w:rPr>
  </w:style>
  <w:style w:type="character" w:customStyle="1" w:styleId="Math">
    <w:name w:val="Math"/>
    <w:rsid w:val="00286F47"/>
    <w:rPr>
      <w:rFonts w:ascii="Times New Roman" w:hAnsi="Times New Roman"/>
      <w:i/>
    </w:rPr>
  </w:style>
  <w:style w:type="table" w:customStyle="1" w:styleId="Table-info">
    <w:name w:val="Table - info"/>
    <w:basedOn w:val="TableNormal"/>
    <w:rsid w:val="00782DFB"/>
    <w:pPr>
      <w:keepLines/>
      <w:spacing w:line="288" w:lineRule="auto"/>
    </w:pPr>
    <w:rPr>
      <w:rFonts w:ascii="Arial" w:hAnsi="Arial"/>
      <w:sz w:val="20"/>
    </w:rPr>
    <w:tblPr>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232CC9"/>
    <w:rPr>
      <w:rFonts w:ascii="Arial" w:hAnsi="Arial"/>
      <w:color w:val="993300"/>
      <w:sz w:val="24"/>
      <w:szCs w:val="18"/>
      <w:lang w:val="en-US" w:eastAsia="en-US"/>
    </w:rPr>
  </w:style>
  <w:style w:type="table" w:customStyle="1" w:styleId="Table-warningnote">
    <w:name w:val="Table - warning note"/>
    <w:basedOn w:val="Table-invisible"/>
    <w:rsid w:val="00782DFB"/>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rsid w:val="00A6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782DFB"/>
    <w:rPr>
      <w:rFonts w:asciiTheme="minorHAnsi" w:hAnsiTheme="minorHAnsi"/>
    </w:rPr>
    <w:tblPr/>
  </w:style>
  <w:style w:type="paragraph" w:styleId="ListParagraph">
    <w:name w:val="List Paragraph"/>
    <w:basedOn w:val="Normal"/>
    <w:link w:val="ListParagraphChar"/>
    <w:uiPriority w:val="34"/>
    <w:qFormat/>
    <w:rsid w:val="00E920C8"/>
    <w:pPr>
      <w:ind w:left="720"/>
      <w:contextualSpacing/>
    </w:pPr>
  </w:style>
  <w:style w:type="character" w:customStyle="1" w:styleId="Accent">
    <w:name w:val="Accent"/>
    <w:uiPriority w:val="1"/>
    <w:qFormat/>
    <w:rsid w:val="00475EE0"/>
    <w:rPr>
      <w:b/>
      <w:i/>
    </w:rPr>
  </w:style>
  <w:style w:type="character" w:styleId="PlaceholderText">
    <w:name w:val="Placeholder Text"/>
    <w:basedOn w:val="DefaultParagraphFont"/>
    <w:uiPriority w:val="99"/>
    <w:semiHidden/>
    <w:rsid w:val="00E920C8"/>
    <w:rPr>
      <w:color w:val="808080"/>
    </w:rPr>
  </w:style>
  <w:style w:type="character" w:customStyle="1" w:styleId="Identifier">
    <w:name w:val="Identifier"/>
    <w:uiPriority w:val="1"/>
    <w:qFormat/>
    <w:rsid w:val="0099034E"/>
    <w:rPr>
      <w:rFonts w:ascii="Lucida Console" w:hAnsi="Lucida Console"/>
      <w:sz w:val="20"/>
    </w:rPr>
  </w:style>
  <w:style w:type="character" w:customStyle="1" w:styleId="SourceCodeCharacter">
    <w:name w:val="Source Code Character"/>
    <w:basedOn w:val="DefaultParagraphFont"/>
    <w:uiPriority w:val="1"/>
    <w:rsid w:val="00983214"/>
    <w:rPr>
      <w:rFonts w:ascii="Courier New" w:hAnsi="Courier New"/>
      <w:sz w:val="20"/>
      <w:szCs w:val="22"/>
    </w:rPr>
  </w:style>
  <w:style w:type="table" w:customStyle="1" w:styleId="SourceCodeTable">
    <w:name w:val="Source Code Table"/>
    <w:basedOn w:val="TableNormal"/>
    <w:uiPriority w:val="99"/>
    <w:rsid w:val="00782DFB"/>
    <w:rPr>
      <w:rFonts w:ascii="Courier New" w:hAnsi="Courier New"/>
      <w:sz w:val="20"/>
    </w:rPr>
    <w:tblPr>
      <w:tblStyleRowBandSize w:val="1"/>
      <w:tblStyleColBandSize w:val="1"/>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B67D9F"/>
    <w:pPr>
      <w:spacing w:before="0" w:after="0" w:line="240" w:lineRule="auto"/>
    </w:pPr>
    <w:rPr>
      <w:rFonts w:ascii="Consolas" w:hAnsi="Consolas"/>
      <w:sz w:val="19"/>
    </w:rPr>
  </w:style>
  <w:style w:type="numbering" w:styleId="111111">
    <w:name w:val="Outline List 2"/>
    <w:basedOn w:val="NoList"/>
    <w:rsid w:val="009359B2"/>
    <w:pPr>
      <w:numPr>
        <w:numId w:val="6"/>
      </w:numPr>
    </w:pPr>
  </w:style>
  <w:style w:type="numbering" w:styleId="1ai">
    <w:name w:val="Outline List 1"/>
    <w:basedOn w:val="NoList"/>
    <w:rsid w:val="009359B2"/>
    <w:pPr>
      <w:numPr>
        <w:numId w:val="7"/>
      </w:numPr>
    </w:pPr>
  </w:style>
  <w:style w:type="numbering" w:styleId="ArticleSection">
    <w:name w:val="Outline List 3"/>
    <w:basedOn w:val="NoList"/>
    <w:rsid w:val="009359B2"/>
    <w:pPr>
      <w:numPr>
        <w:numId w:val="8"/>
      </w:numPr>
    </w:pPr>
  </w:style>
  <w:style w:type="paragraph" w:styleId="Bibliography">
    <w:name w:val="Bibliography"/>
    <w:basedOn w:val="Normal"/>
    <w:next w:val="Normal"/>
    <w:uiPriority w:val="37"/>
    <w:semiHidden/>
    <w:unhideWhenUsed/>
    <w:rsid w:val="009359B2"/>
  </w:style>
  <w:style w:type="paragraph" w:styleId="BlockText">
    <w:name w:val="Block Text"/>
    <w:basedOn w:val="Normal"/>
    <w:rsid w:val="009359B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9359B2"/>
    <w:pPr>
      <w:spacing w:after="120" w:line="480" w:lineRule="auto"/>
    </w:pPr>
  </w:style>
  <w:style w:type="character" w:customStyle="1" w:styleId="BodyText2Char">
    <w:name w:val="Body Text 2 Char"/>
    <w:basedOn w:val="DefaultParagraphFont"/>
    <w:link w:val="BodyText2"/>
    <w:rsid w:val="009359B2"/>
    <w:rPr>
      <w:rFonts w:ascii="Arial" w:hAnsi="Arial"/>
      <w:sz w:val="20"/>
      <w:szCs w:val="24"/>
      <w:lang w:val="en-US" w:eastAsia="en-US"/>
    </w:rPr>
  </w:style>
  <w:style w:type="paragraph" w:styleId="BodyText3">
    <w:name w:val="Body Text 3"/>
    <w:basedOn w:val="Normal"/>
    <w:link w:val="BodyText3Char"/>
    <w:rsid w:val="009359B2"/>
    <w:pPr>
      <w:spacing w:after="120"/>
    </w:pPr>
    <w:rPr>
      <w:sz w:val="16"/>
      <w:szCs w:val="16"/>
    </w:rPr>
  </w:style>
  <w:style w:type="character" w:customStyle="1" w:styleId="BodyText3Char">
    <w:name w:val="Body Text 3 Char"/>
    <w:basedOn w:val="DefaultParagraphFont"/>
    <w:link w:val="BodyText3"/>
    <w:rsid w:val="009359B2"/>
    <w:rPr>
      <w:rFonts w:ascii="Arial" w:hAnsi="Arial"/>
      <w:sz w:val="16"/>
      <w:szCs w:val="16"/>
      <w:lang w:val="en-US" w:eastAsia="en-US"/>
    </w:rPr>
  </w:style>
  <w:style w:type="paragraph" w:styleId="BodyTextFirstIndent">
    <w:name w:val="Body Text First Indent"/>
    <w:basedOn w:val="BodyText"/>
    <w:link w:val="BodyTextFirstIndentChar"/>
    <w:rsid w:val="009359B2"/>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9359B2"/>
    <w:rPr>
      <w:rFonts w:ascii="Arial" w:hAnsi="Arial"/>
      <w:sz w:val="20"/>
      <w:szCs w:val="24"/>
      <w:lang w:val="en-US" w:eastAsia="en-US"/>
    </w:rPr>
  </w:style>
  <w:style w:type="paragraph" w:styleId="BodyTextIndent">
    <w:name w:val="Body Text Indent"/>
    <w:basedOn w:val="Normal"/>
    <w:link w:val="BodyTextIndentChar"/>
    <w:rsid w:val="009359B2"/>
    <w:pPr>
      <w:spacing w:after="120"/>
      <w:ind w:left="283"/>
    </w:pPr>
  </w:style>
  <w:style w:type="character" w:customStyle="1" w:styleId="BodyTextIndentChar">
    <w:name w:val="Body Text Indent Char"/>
    <w:basedOn w:val="DefaultParagraphFont"/>
    <w:link w:val="BodyTextIndent"/>
    <w:rsid w:val="009359B2"/>
    <w:rPr>
      <w:rFonts w:ascii="Arial" w:hAnsi="Arial"/>
      <w:sz w:val="20"/>
      <w:szCs w:val="24"/>
      <w:lang w:val="en-US" w:eastAsia="en-US"/>
    </w:rPr>
  </w:style>
  <w:style w:type="paragraph" w:styleId="BodyTextFirstIndent2">
    <w:name w:val="Body Text First Indent 2"/>
    <w:basedOn w:val="BodyTextIndent"/>
    <w:link w:val="BodyTextFirstIndent2Char"/>
    <w:rsid w:val="009359B2"/>
    <w:pPr>
      <w:spacing w:after="0"/>
      <w:ind w:left="360" w:firstLine="360"/>
    </w:pPr>
  </w:style>
  <w:style w:type="character" w:customStyle="1" w:styleId="BodyTextFirstIndent2Char">
    <w:name w:val="Body Text First Indent 2 Char"/>
    <w:basedOn w:val="BodyTextIndentChar"/>
    <w:link w:val="BodyTextFirstIndent2"/>
    <w:rsid w:val="009359B2"/>
    <w:rPr>
      <w:rFonts w:ascii="Arial" w:hAnsi="Arial"/>
      <w:sz w:val="20"/>
      <w:szCs w:val="24"/>
      <w:lang w:val="en-US" w:eastAsia="en-US"/>
    </w:rPr>
  </w:style>
  <w:style w:type="paragraph" w:styleId="BodyTextIndent2">
    <w:name w:val="Body Text Indent 2"/>
    <w:basedOn w:val="Normal"/>
    <w:link w:val="BodyTextIndent2Char"/>
    <w:rsid w:val="009359B2"/>
    <w:pPr>
      <w:spacing w:after="120" w:line="480" w:lineRule="auto"/>
      <w:ind w:left="283"/>
    </w:pPr>
  </w:style>
  <w:style w:type="character" w:customStyle="1" w:styleId="BodyTextIndent2Char">
    <w:name w:val="Body Text Indent 2 Char"/>
    <w:basedOn w:val="DefaultParagraphFont"/>
    <w:link w:val="BodyTextIndent2"/>
    <w:rsid w:val="009359B2"/>
    <w:rPr>
      <w:rFonts w:ascii="Arial" w:hAnsi="Arial"/>
      <w:sz w:val="20"/>
      <w:szCs w:val="24"/>
      <w:lang w:val="en-US" w:eastAsia="en-US"/>
    </w:rPr>
  </w:style>
  <w:style w:type="paragraph" w:styleId="BodyTextIndent3">
    <w:name w:val="Body Text Indent 3"/>
    <w:basedOn w:val="Normal"/>
    <w:link w:val="BodyTextIndent3Char"/>
    <w:rsid w:val="009359B2"/>
    <w:pPr>
      <w:spacing w:after="120"/>
      <w:ind w:left="283"/>
    </w:pPr>
    <w:rPr>
      <w:sz w:val="16"/>
      <w:szCs w:val="16"/>
    </w:rPr>
  </w:style>
  <w:style w:type="character" w:customStyle="1" w:styleId="BodyTextIndent3Char">
    <w:name w:val="Body Text Indent 3 Char"/>
    <w:basedOn w:val="DefaultParagraphFont"/>
    <w:link w:val="BodyTextIndent3"/>
    <w:rsid w:val="009359B2"/>
    <w:rPr>
      <w:rFonts w:ascii="Arial" w:hAnsi="Arial"/>
      <w:sz w:val="16"/>
      <w:szCs w:val="16"/>
      <w:lang w:val="en-US" w:eastAsia="en-US"/>
    </w:rPr>
  </w:style>
  <w:style w:type="character" w:styleId="BookTitle">
    <w:name w:val="Book Title"/>
    <w:basedOn w:val="DefaultParagraphFont"/>
    <w:uiPriority w:val="33"/>
    <w:rsid w:val="009359B2"/>
    <w:rPr>
      <w:b/>
      <w:bCs/>
      <w:smallCaps/>
      <w:spacing w:val="5"/>
    </w:rPr>
  </w:style>
  <w:style w:type="paragraph" w:styleId="Closing">
    <w:name w:val="Closing"/>
    <w:basedOn w:val="Normal"/>
    <w:link w:val="ClosingChar"/>
    <w:rsid w:val="009359B2"/>
    <w:pPr>
      <w:ind w:left="4252"/>
    </w:pPr>
  </w:style>
  <w:style w:type="character" w:customStyle="1" w:styleId="ClosingChar">
    <w:name w:val="Closing Char"/>
    <w:basedOn w:val="DefaultParagraphFont"/>
    <w:link w:val="Closing"/>
    <w:rsid w:val="009359B2"/>
    <w:rPr>
      <w:rFonts w:ascii="Arial" w:hAnsi="Arial"/>
      <w:sz w:val="20"/>
      <w:szCs w:val="24"/>
      <w:lang w:val="en-US" w:eastAsia="en-US"/>
    </w:rPr>
  </w:style>
  <w:style w:type="table" w:customStyle="1" w:styleId="ColorfulGrid1">
    <w:name w:val="Colorful Grid1"/>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359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359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359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359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359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359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359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359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359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359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359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359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359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359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359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359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359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359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9359B2"/>
  </w:style>
  <w:style w:type="character" w:customStyle="1" w:styleId="DateChar">
    <w:name w:val="Date Char"/>
    <w:basedOn w:val="DefaultParagraphFont"/>
    <w:link w:val="Date"/>
    <w:rsid w:val="009359B2"/>
    <w:rPr>
      <w:rFonts w:ascii="Arial" w:hAnsi="Arial"/>
      <w:sz w:val="20"/>
      <w:szCs w:val="24"/>
      <w:lang w:val="en-US" w:eastAsia="en-US"/>
    </w:rPr>
  </w:style>
  <w:style w:type="paragraph" w:styleId="E-mailSignature">
    <w:name w:val="E-mail Signature"/>
    <w:basedOn w:val="Normal"/>
    <w:link w:val="E-mailSignatureChar"/>
    <w:rsid w:val="009359B2"/>
  </w:style>
  <w:style w:type="character" w:customStyle="1" w:styleId="E-mailSignatureChar">
    <w:name w:val="E-mail Signature Char"/>
    <w:basedOn w:val="DefaultParagraphFont"/>
    <w:link w:val="E-mailSignature"/>
    <w:rsid w:val="009359B2"/>
    <w:rPr>
      <w:rFonts w:ascii="Arial" w:hAnsi="Arial"/>
      <w:sz w:val="20"/>
      <w:szCs w:val="24"/>
      <w:lang w:val="en-US" w:eastAsia="en-US"/>
    </w:rPr>
  </w:style>
  <w:style w:type="character" w:styleId="Emphasis">
    <w:name w:val="Emphasis"/>
    <w:basedOn w:val="DefaultParagraphFont"/>
    <w:rsid w:val="009359B2"/>
    <w:rPr>
      <w:i/>
      <w:iCs/>
    </w:rPr>
  </w:style>
  <w:style w:type="character" w:styleId="EndnoteReference">
    <w:name w:val="endnote reference"/>
    <w:basedOn w:val="DefaultParagraphFont"/>
    <w:rsid w:val="009359B2"/>
    <w:rPr>
      <w:vertAlign w:val="superscript"/>
    </w:rPr>
  </w:style>
  <w:style w:type="paragraph" w:styleId="EndnoteText">
    <w:name w:val="endnote text"/>
    <w:basedOn w:val="Normal"/>
    <w:link w:val="EndnoteTextChar"/>
    <w:rsid w:val="009359B2"/>
    <w:rPr>
      <w:szCs w:val="20"/>
    </w:rPr>
  </w:style>
  <w:style w:type="character" w:customStyle="1" w:styleId="EndnoteTextChar">
    <w:name w:val="Endnote Text Char"/>
    <w:basedOn w:val="DefaultParagraphFont"/>
    <w:link w:val="EndnoteText"/>
    <w:rsid w:val="009359B2"/>
    <w:rPr>
      <w:rFonts w:ascii="Arial" w:hAnsi="Arial"/>
      <w:sz w:val="20"/>
      <w:szCs w:val="20"/>
      <w:lang w:val="en-US" w:eastAsia="en-US"/>
    </w:rPr>
  </w:style>
  <w:style w:type="paragraph" w:styleId="EnvelopeAddress">
    <w:name w:val="envelope address"/>
    <w:basedOn w:val="Normal"/>
    <w:rsid w:val="009359B2"/>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9359B2"/>
    <w:rPr>
      <w:rFonts w:asciiTheme="majorHAnsi" w:eastAsiaTheme="majorEastAsia" w:hAnsiTheme="majorHAnsi" w:cstheme="majorBidi"/>
      <w:szCs w:val="20"/>
    </w:rPr>
  </w:style>
  <w:style w:type="character" w:styleId="HTMLAcronym">
    <w:name w:val="HTML Acronym"/>
    <w:basedOn w:val="DefaultParagraphFont"/>
    <w:rsid w:val="009359B2"/>
  </w:style>
  <w:style w:type="paragraph" w:styleId="HTMLAddress">
    <w:name w:val="HTML Address"/>
    <w:basedOn w:val="Normal"/>
    <w:link w:val="HTMLAddressChar"/>
    <w:rsid w:val="009359B2"/>
    <w:rPr>
      <w:i/>
      <w:iCs/>
    </w:rPr>
  </w:style>
  <w:style w:type="character" w:customStyle="1" w:styleId="HTMLAddressChar">
    <w:name w:val="HTML Address Char"/>
    <w:basedOn w:val="DefaultParagraphFont"/>
    <w:link w:val="HTMLAddress"/>
    <w:rsid w:val="009359B2"/>
    <w:rPr>
      <w:rFonts w:ascii="Arial" w:hAnsi="Arial"/>
      <w:i/>
      <w:iCs/>
      <w:sz w:val="20"/>
      <w:szCs w:val="24"/>
      <w:lang w:val="en-US" w:eastAsia="en-US"/>
    </w:rPr>
  </w:style>
  <w:style w:type="character" w:styleId="HTMLCite">
    <w:name w:val="HTML Cite"/>
    <w:basedOn w:val="DefaultParagraphFont"/>
    <w:rsid w:val="009359B2"/>
    <w:rPr>
      <w:i/>
      <w:iCs/>
    </w:rPr>
  </w:style>
  <w:style w:type="character" w:styleId="HTMLCode">
    <w:name w:val="HTML Code"/>
    <w:basedOn w:val="DefaultParagraphFont"/>
    <w:rsid w:val="009359B2"/>
    <w:rPr>
      <w:rFonts w:ascii="Consolas" w:hAnsi="Consolas"/>
      <w:sz w:val="20"/>
      <w:szCs w:val="20"/>
    </w:rPr>
  </w:style>
  <w:style w:type="character" w:styleId="HTMLDefinition">
    <w:name w:val="HTML Definition"/>
    <w:basedOn w:val="DefaultParagraphFont"/>
    <w:rsid w:val="009359B2"/>
    <w:rPr>
      <w:i/>
      <w:iCs/>
    </w:rPr>
  </w:style>
  <w:style w:type="character" w:styleId="HTMLKeyboard">
    <w:name w:val="HTML Keyboard"/>
    <w:basedOn w:val="DefaultParagraphFont"/>
    <w:rsid w:val="009359B2"/>
    <w:rPr>
      <w:rFonts w:ascii="Consolas" w:hAnsi="Consolas"/>
      <w:sz w:val="20"/>
      <w:szCs w:val="20"/>
    </w:rPr>
  </w:style>
  <w:style w:type="character" w:styleId="HTMLSample">
    <w:name w:val="HTML Sample"/>
    <w:basedOn w:val="DefaultParagraphFont"/>
    <w:rsid w:val="009359B2"/>
    <w:rPr>
      <w:rFonts w:ascii="Consolas" w:hAnsi="Consolas"/>
      <w:sz w:val="24"/>
      <w:szCs w:val="24"/>
    </w:rPr>
  </w:style>
  <w:style w:type="character" w:styleId="HTMLTypewriter">
    <w:name w:val="HTML Typewriter"/>
    <w:basedOn w:val="DefaultParagraphFont"/>
    <w:rsid w:val="009359B2"/>
    <w:rPr>
      <w:rFonts w:ascii="Consolas" w:hAnsi="Consolas"/>
      <w:sz w:val="20"/>
      <w:szCs w:val="20"/>
    </w:rPr>
  </w:style>
  <w:style w:type="character" w:styleId="HTMLVariable">
    <w:name w:val="HTML Variable"/>
    <w:basedOn w:val="DefaultParagraphFont"/>
    <w:rsid w:val="009359B2"/>
    <w:rPr>
      <w:i/>
      <w:iCs/>
    </w:rPr>
  </w:style>
  <w:style w:type="paragraph" w:styleId="Index4">
    <w:name w:val="index 4"/>
    <w:basedOn w:val="Normal"/>
    <w:next w:val="Normal"/>
    <w:rsid w:val="009359B2"/>
    <w:pPr>
      <w:ind w:left="800" w:hanging="200"/>
    </w:pPr>
  </w:style>
  <w:style w:type="paragraph" w:styleId="Index5">
    <w:name w:val="index 5"/>
    <w:basedOn w:val="Normal"/>
    <w:next w:val="Normal"/>
    <w:rsid w:val="009359B2"/>
    <w:pPr>
      <w:ind w:left="1000" w:hanging="200"/>
    </w:pPr>
  </w:style>
  <w:style w:type="paragraph" w:styleId="Index6">
    <w:name w:val="index 6"/>
    <w:basedOn w:val="Normal"/>
    <w:next w:val="Normal"/>
    <w:rsid w:val="009359B2"/>
    <w:pPr>
      <w:ind w:left="1200" w:hanging="200"/>
    </w:pPr>
  </w:style>
  <w:style w:type="paragraph" w:styleId="Index7">
    <w:name w:val="index 7"/>
    <w:basedOn w:val="Normal"/>
    <w:next w:val="Normal"/>
    <w:rsid w:val="009359B2"/>
    <w:pPr>
      <w:ind w:left="1400" w:hanging="200"/>
    </w:pPr>
  </w:style>
  <w:style w:type="paragraph" w:styleId="Index8">
    <w:name w:val="index 8"/>
    <w:basedOn w:val="Normal"/>
    <w:next w:val="Normal"/>
    <w:rsid w:val="009359B2"/>
    <w:pPr>
      <w:ind w:left="1600" w:hanging="200"/>
    </w:pPr>
  </w:style>
  <w:style w:type="paragraph" w:styleId="Index9">
    <w:name w:val="index 9"/>
    <w:basedOn w:val="Normal"/>
    <w:next w:val="Normal"/>
    <w:rsid w:val="009359B2"/>
    <w:pPr>
      <w:ind w:left="1800" w:hanging="200"/>
    </w:pPr>
  </w:style>
  <w:style w:type="paragraph" w:styleId="IndexHeading">
    <w:name w:val="index heading"/>
    <w:basedOn w:val="Normal"/>
    <w:next w:val="Index1"/>
    <w:rsid w:val="009359B2"/>
    <w:rPr>
      <w:rFonts w:asciiTheme="majorHAnsi" w:eastAsiaTheme="majorEastAsia" w:hAnsiTheme="majorHAnsi" w:cstheme="majorBidi"/>
      <w:b/>
      <w:bCs/>
    </w:rPr>
  </w:style>
  <w:style w:type="character" w:styleId="IntenseEmphasis">
    <w:name w:val="Intense Emphasis"/>
    <w:basedOn w:val="DefaultParagraphFont"/>
    <w:uiPriority w:val="21"/>
    <w:rsid w:val="009359B2"/>
    <w:rPr>
      <w:b/>
      <w:bCs/>
      <w:i/>
      <w:iCs/>
      <w:color w:val="4F81BD" w:themeColor="accent1"/>
    </w:rPr>
  </w:style>
  <w:style w:type="paragraph" w:styleId="IntenseQuote">
    <w:name w:val="Intense Quote"/>
    <w:basedOn w:val="Normal"/>
    <w:next w:val="Normal"/>
    <w:link w:val="IntenseQuoteChar"/>
    <w:uiPriority w:val="30"/>
    <w:rsid w:val="00935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359B2"/>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9359B2"/>
    <w:rPr>
      <w:b/>
      <w:bCs/>
      <w:smallCaps/>
      <w:color w:val="C0504D" w:themeColor="accent2"/>
      <w:spacing w:val="5"/>
      <w:u w:val="single"/>
    </w:rPr>
  </w:style>
  <w:style w:type="table" w:customStyle="1" w:styleId="LightGrid1">
    <w:name w:val="Light Grid1"/>
    <w:basedOn w:val="TableNormal"/>
    <w:uiPriority w:val="62"/>
    <w:rsid w:val="009359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359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359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359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359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59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359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359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359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359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359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359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359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359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359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359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359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359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359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359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359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9359B2"/>
  </w:style>
  <w:style w:type="paragraph" w:styleId="List2">
    <w:name w:val="List 2"/>
    <w:basedOn w:val="Normal"/>
    <w:rsid w:val="009359B2"/>
    <w:pPr>
      <w:ind w:left="566" w:hanging="283"/>
      <w:contextualSpacing/>
    </w:pPr>
  </w:style>
  <w:style w:type="paragraph" w:styleId="List3">
    <w:name w:val="List 3"/>
    <w:basedOn w:val="Normal"/>
    <w:rsid w:val="009359B2"/>
    <w:pPr>
      <w:ind w:left="849" w:hanging="283"/>
      <w:contextualSpacing/>
    </w:pPr>
  </w:style>
  <w:style w:type="paragraph" w:styleId="List4">
    <w:name w:val="List 4"/>
    <w:basedOn w:val="Normal"/>
    <w:rsid w:val="009359B2"/>
    <w:pPr>
      <w:ind w:left="1132" w:hanging="283"/>
      <w:contextualSpacing/>
    </w:pPr>
  </w:style>
  <w:style w:type="paragraph" w:styleId="List5">
    <w:name w:val="List 5"/>
    <w:basedOn w:val="Normal"/>
    <w:rsid w:val="009359B2"/>
    <w:pPr>
      <w:ind w:left="1415" w:hanging="283"/>
      <w:contextualSpacing/>
    </w:pPr>
  </w:style>
  <w:style w:type="paragraph" w:styleId="ListBullet">
    <w:name w:val="List Bullet"/>
    <w:basedOn w:val="Normal"/>
    <w:rsid w:val="009359B2"/>
    <w:pPr>
      <w:numPr>
        <w:numId w:val="9"/>
      </w:numPr>
      <w:contextualSpacing/>
    </w:pPr>
  </w:style>
  <w:style w:type="paragraph" w:styleId="ListBullet2">
    <w:name w:val="List Bullet 2"/>
    <w:basedOn w:val="Normal"/>
    <w:rsid w:val="009359B2"/>
    <w:pPr>
      <w:numPr>
        <w:numId w:val="10"/>
      </w:numPr>
      <w:contextualSpacing/>
    </w:pPr>
  </w:style>
  <w:style w:type="paragraph" w:styleId="ListBullet3">
    <w:name w:val="List Bullet 3"/>
    <w:basedOn w:val="Normal"/>
    <w:rsid w:val="009359B2"/>
    <w:pPr>
      <w:numPr>
        <w:numId w:val="11"/>
      </w:numPr>
      <w:contextualSpacing/>
    </w:pPr>
  </w:style>
  <w:style w:type="paragraph" w:styleId="ListBullet4">
    <w:name w:val="List Bullet 4"/>
    <w:basedOn w:val="Normal"/>
    <w:rsid w:val="009359B2"/>
    <w:pPr>
      <w:numPr>
        <w:numId w:val="12"/>
      </w:numPr>
      <w:contextualSpacing/>
    </w:pPr>
  </w:style>
  <w:style w:type="paragraph" w:styleId="ListBullet5">
    <w:name w:val="List Bullet 5"/>
    <w:basedOn w:val="Normal"/>
    <w:rsid w:val="009359B2"/>
    <w:pPr>
      <w:numPr>
        <w:numId w:val="13"/>
      </w:numPr>
      <w:contextualSpacing/>
    </w:pPr>
  </w:style>
  <w:style w:type="paragraph" w:styleId="ListContinue">
    <w:name w:val="List Continue"/>
    <w:basedOn w:val="Normal"/>
    <w:rsid w:val="009359B2"/>
    <w:pPr>
      <w:spacing w:after="120"/>
      <w:ind w:left="283"/>
      <w:contextualSpacing/>
    </w:pPr>
  </w:style>
  <w:style w:type="paragraph" w:styleId="ListContinue2">
    <w:name w:val="List Continue 2"/>
    <w:basedOn w:val="Normal"/>
    <w:rsid w:val="009359B2"/>
    <w:pPr>
      <w:spacing w:after="120"/>
      <w:ind w:left="566"/>
      <w:contextualSpacing/>
    </w:pPr>
  </w:style>
  <w:style w:type="paragraph" w:styleId="ListContinue3">
    <w:name w:val="List Continue 3"/>
    <w:basedOn w:val="Normal"/>
    <w:rsid w:val="009359B2"/>
    <w:pPr>
      <w:spacing w:after="120"/>
      <w:ind w:left="849"/>
      <w:contextualSpacing/>
    </w:pPr>
  </w:style>
  <w:style w:type="paragraph" w:styleId="ListContinue4">
    <w:name w:val="List Continue 4"/>
    <w:basedOn w:val="Normal"/>
    <w:rsid w:val="009359B2"/>
    <w:pPr>
      <w:spacing w:after="120"/>
      <w:ind w:left="1132"/>
      <w:contextualSpacing/>
    </w:pPr>
  </w:style>
  <w:style w:type="paragraph" w:styleId="ListContinue5">
    <w:name w:val="List Continue 5"/>
    <w:basedOn w:val="Normal"/>
    <w:rsid w:val="009359B2"/>
    <w:pPr>
      <w:spacing w:after="120"/>
      <w:ind w:left="1415"/>
      <w:contextualSpacing/>
    </w:pPr>
  </w:style>
  <w:style w:type="paragraph" w:styleId="ListNumber">
    <w:name w:val="List Number"/>
    <w:basedOn w:val="Normal"/>
    <w:rsid w:val="009359B2"/>
    <w:pPr>
      <w:numPr>
        <w:numId w:val="14"/>
      </w:numPr>
      <w:contextualSpacing/>
    </w:pPr>
  </w:style>
  <w:style w:type="paragraph" w:styleId="ListNumber2">
    <w:name w:val="List Number 2"/>
    <w:basedOn w:val="Normal"/>
    <w:rsid w:val="009359B2"/>
    <w:pPr>
      <w:numPr>
        <w:numId w:val="15"/>
      </w:numPr>
      <w:contextualSpacing/>
    </w:pPr>
  </w:style>
  <w:style w:type="paragraph" w:styleId="ListNumber3">
    <w:name w:val="List Number 3"/>
    <w:basedOn w:val="Normal"/>
    <w:rsid w:val="009359B2"/>
    <w:pPr>
      <w:numPr>
        <w:numId w:val="16"/>
      </w:numPr>
      <w:contextualSpacing/>
    </w:pPr>
  </w:style>
  <w:style w:type="paragraph" w:styleId="ListNumber4">
    <w:name w:val="List Number 4"/>
    <w:basedOn w:val="Normal"/>
    <w:rsid w:val="009359B2"/>
    <w:pPr>
      <w:numPr>
        <w:numId w:val="17"/>
      </w:numPr>
      <w:contextualSpacing/>
    </w:pPr>
  </w:style>
  <w:style w:type="paragraph" w:styleId="ListNumber5">
    <w:name w:val="List Number 5"/>
    <w:basedOn w:val="Normal"/>
    <w:rsid w:val="009359B2"/>
    <w:pPr>
      <w:numPr>
        <w:numId w:val="18"/>
      </w:numPr>
      <w:contextualSpacing/>
    </w:pPr>
  </w:style>
  <w:style w:type="paragraph" w:styleId="MacroText">
    <w:name w:val="macro"/>
    <w:link w:val="MacroTextChar"/>
    <w:rsid w:val="009359B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9359B2"/>
    <w:rPr>
      <w:rFonts w:ascii="Consolas" w:hAnsi="Consolas"/>
      <w:sz w:val="20"/>
      <w:szCs w:val="20"/>
      <w:lang w:val="en-US" w:eastAsia="en-US"/>
    </w:rPr>
  </w:style>
  <w:style w:type="table" w:customStyle="1" w:styleId="MediumGrid11">
    <w:name w:val="Medium Grid 11"/>
    <w:basedOn w:val="TableNormal"/>
    <w:uiPriority w:val="67"/>
    <w:rsid w:val="009359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359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359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359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359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359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359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359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359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359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359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359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359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359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359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59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59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59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59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59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59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9359B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359B2"/>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qFormat/>
    <w:rsid w:val="009359B2"/>
    <w:rPr>
      <w:rFonts w:ascii="Arial" w:hAnsi="Arial"/>
      <w:sz w:val="20"/>
      <w:szCs w:val="24"/>
      <w:lang w:val="en-US" w:eastAsia="en-US"/>
    </w:rPr>
  </w:style>
  <w:style w:type="paragraph" w:styleId="NormalWeb">
    <w:name w:val="Normal (Web)"/>
    <w:basedOn w:val="Normal"/>
    <w:rsid w:val="009359B2"/>
    <w:rPr>
      <w:rFonts w:ascii="Times New Roman" w:hAnsi="Times New Roman"/>
      <w:sz w:val="24"/>
    </w:rPr>
  </w:style>
  <w:style w:type="paragraph" w:styleId="NormalIndent">
    <w:name w:val="Normal Indent"/>
    <w:basedOn w:val="Normal"/>
    <w:rsid w:val="009359B2"/>
    <w:pPr>
      <w:ind w:left="708"/>
    </w:pPr>
  </w:style>
  <w:style w:type="paragraph" w:styleId="NoteHeading">
    <w:name w:val="Note Heading"/>
    <w:basedOn w:val="Normal"/>
    <w:next w:val="Normal"/>
    <w:link w:val="NoteHeadingChar"/>
    <w:rsid w:val="009359B2"/>
  </w:style>
  <w:style w:type="character" w:customStyle="1" w:styleId="NoteHeadingChar">
    <w:name w:val="Note Heading Char"/>
    <w:basedOn w:val="DefaultParagraphFont"/>
    <w:link w:val="NoteHeading"/>
    <w:rsid w:val="009359B2"/>
    <w:rPr>
      <w:rFonts w:ascii="Arial" w:hAnsi="Arial"/>
      <w:sz w:val="20"/>
      <w:szCs w:val="24"/>
      <w:lang w:val="en-US" w:eastAsia="en-US"/>
    </w:rPr>
  </w:style>
  <w:style w:type="character" w:styleId="PageNumber">
    <w:name w:val="page number"/>
    <w:basedOn w:val="DefaultParagraphFont"/>
    <w:rsid w:val="009359B2"/>
  </w:style>
  <w:style w:type="paragraph" w:styleId="PlainText">
    <w:name w:val="Plain Text"/>
    <w:basedOn w:val="Normal"/>
    <w:link w:val="PlainTextChar"/>
    <w:rsid w:val="009359B2"/>
    <w:rPr>
      <w:rFonts w:ascii="Consolas" w:hAnsi="Consolas"/>
      <w:sz w:val="21"/>
      <w:szCs w:val="21"/>
    </w:rPr>
  </w:style>
  <w:style w:type="character" w:customStyle="1" w:styleId="PlainTextChar">
    <w:name w:val="Plain Text Char"/>
    <w:basedOn w:val="DefaultParagraphFont"/>
    <w:link w:val="PlainText"/>
    <w:rsid w:val="009359B2"/>
    <w:rPr>
      <w:rFonts w:ascii="Consolas" w:hAnsi="Consolas"/>
      <w:sz w:val="21"/>
      <w:szCs w:val="21"/>
      <w:lang w:val="en-US" w:eastAsia="en-US"/>
    </w:rPr>
  </w:style>
  <w:style w:type="paragraph" w:styleId="Quote">
    <w:name w:val="Quote"/>
    <w:basedOn w:val="Normal"/>
    <w:next w:val="Normal"/>
    <w:link w:val="QuoteChar"/>
    <w:uiPriority w:val="29"/>
    <w:rsid w:val="009359B2"/>
    <w:rPr>
      <w:i/>
      <w:iCs/>
      <w:color w:val="000000" w:themeColor="text1"/>
    </w:rPr>
  </w:style>
  <w:style w:type="character" w:customStyle="1" w:styleId="QuoteChar">
    <w:name w:val="Quote Char"/>
    <w:basedOn w:val="DefaultParagraphFont"/>
    <w:link w:val="Quote"/>
    <w:uiPriority w:val="29"/>
    <w:rsid w:val="009359B2"/>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9359B2"/>
  </w:style>
  <w:style w:type="character" w:customStyle="1" w:styleId="SalutationChar">
    <w:name w:val="Salutation Char"/>
    <w:basedOn w:val="DefaultParagraphFont"/>
    <w:link w:val="Salutation"/>
    <w:rsid w:val="009359B2"/>
    <w:rPr>
      <w:rFonts w:ascii="Arial" w:hAnsi="Arial"/>
      <w:sz w:val="20"/>
      <w:szCs w:val="24"/>
      <w:lang w:val="en-US" w:eastAsia="en-US"/>
    </w:rPr>
  </w:style>
  <w:style w:type="paragraph" w:styleId="Signature">
    <w:name w:val="Signature"/>
    <w:basedOn w:val="Normal"/>
    <w:link w:val="SignatureChar"/>
    <w:rsid w:val="009359B2"/>
    <w:pPr>
      <w:ind w:left="4252"/>
    </w:pPr>
  </w:style>
  <w:style w:type="character" w:customStyle="1" w:styleId="SignatureChar">
    <w:name w:val="Signature Char"/>
    <w:basedOn w:val="DefaultParagraphFont"/>
    <w:link w:val="Signature"/>
    <w:rsid w:val="009359B2"/>
    <w:rPr>
      <w:rFonts w:ascii="Arial" w:hAnsi="Arial"/>
      <w:sz w:val="20"/>
      <w:szCs w:val="24"/>
      <w:lang w:val="en-US" w:eastAsia="en-US"/>
    </w:rPr>
  </w:style>
  <w:style w:type="character" w:styleId="Strong">
    <w:name w:val="Strong"/>
    <w:basedOn w:val="DefaultParagraphFont"/>
    <w:rsid w:val="009359B2"/>
    <w:rPr>
      <w:b/>
      <w:bCs/>
    </w:rPr>
  </w:style>
  <w:style w:type="paragraph" w:styleId="Subtitle">
    <w:name w:val="Subtitle"/>
    <w:basedOn w:val="Normal"/>
    <w:next w:val="Normal"/>
    <w:link w:val="SubtitleChar"/>
    <w:rsid w:val="009359B2"/>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359B2"/>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9359B2"/>
    <w:rPr>
      <w:i/>
      <w:iCs/>
      <w:color w:val="808080" w:themeColor="text1" w:themeTint="7F"/>
    </w:rPr>
  </w:style>
  <w:style w:type="character" w:styleId="SubtleReference">
    <w:name w:val="Subtle Reference"/>
    <w:basedOn w:val="DefaultParagraphFont"/>
    <w:uiPriority w:val="31"/>
    <w:rsid w:val="009359B2"/>
    <w:rPr>
      <w:smallCaps/>
      <w:color w:val="C0504D" w:themeColor="accent2"/>
      <w:u w:val="single"/>
    </w:rPr>
  </w:style>
  <w:style w:type="table" w:styleId="Table3Deffects1">
    <w:name w:val="Table 3D effects 1"/>
    <w:basedOn w:val="TableNormal"/>
    <w:rsid w:val="009359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359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359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359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59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59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359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359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359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359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359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359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359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359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359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359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359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359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359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359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359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359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359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359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359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359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359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359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359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359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359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9359B2"/>
    <w:pPr>
      <w:ind w:left="200" w:hanging="200"/>
    </w:pPr>
  </w:style>
  <w:style w:type="table" w:styleId="TableProfessional">
    <w:name w:val="Table Professional"/>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359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359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359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359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359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35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359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359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359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9359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359B2"/>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9359B2"/>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B67D9F"/>
    <w:rPr>
      <w:i/>
      <w:color w:val="008000"/>
      <w:szCs w:val="22"/>
    </w:rPr>
  </w:style>
  <w:style w:type="paragraph" w:customStyle="1" w:styleId="SourceCodeKeyword">
    <w:name w:val="Source Code Keyword"/>
    <w:basedOn w:val="SourceCodeParagraph"/>
    <w:link w:val="SourceCodeKeywordChar1"/>
    <w:qFormat/>
    <w:rsid w:val="00B67D9F"/>
    <w:rPr>
      <w:b/>
      <w:color w:val="0000FF"/>
      <w:szCs w:val="22"/>
    </w:rPr>
  </w:style>
  <w:style w:type="paragraph" w:customStyle="1" w:styleId="SourceCodeLiteral">
    <w:name w:val="Source Code Literal"/>
    <w:basedOn w:val="SourceCodeParagraph"/>
    <w:link w:val="SourceCodeLiteralChar"/>
    <w:qFormat/>
    <w:rsid w:val="00B67D9F"/>
    <w:rPr>
      <w:color w:val="A31515"/>
      <w:szCs w:val="22"/>
    </w:rPr>
  </w:style>
  <w:style w:type="character" w:customStyle="1" w:styleId="SourceCodeParagraphChar">
    <w:name w:val="Source Code Paragraph Char"/>
    <w:basedOn w:val="BodyTextChar"/>
    <w:link w:val="SourceCodeParagraph"/>
    <w:rsid w:val="00B67D9F"/>
    <w:rPr>
      <w:rFonts w:ascii="Consolas" w:hAnsi="Consolas"/>
      <w:sz w:val="19"/>
      <w:szCs w:val="24"/>
      <w:lang w:val="en-US" w:eastAsia="en-US"/>
    </w:rPr>
  </w:style>
  <w:style w:type="character" w:customStyle="1" w:styleId="SourceCodeKeywordChar">
    <w:name w:val="Source Code Keyword Char"/>
    <w:basedOn w:val="SourceCodeParagraphChar"/>
    <w:rsid w:val="00B67D9F"/>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B67D9F"/>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B67D9F"/>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B67D9F"/>
    <w:rPr>
      <w:rFonts w:ascii="Consolas" w:hAnsi="Consolas"/>
      <w:color w:val="A31515"/>
      <w:sz w:val="19"/>
      <w:szCs w:val="24"/>
      <w:lang w:val="en-US" w:eastAsia="en-US"/>
    </w:rPr>
  </w:style>
  <w:style w:type="character" w:customStyle="1" w:styleId="CommentSubjectChar">
    <w:name w:val="Comment Subject Char"/>
    <w:basedOn w:val="DefaultParagraphFont"/>
    <w:link w:val="CommentSubject"/>
    <w:uiPriority w:val="99"/>
    <w:semiHidden/>
    <w:rsid w:val="008A26B7"/>
    <w:rPr>
      <w:rFonts w:ascii="Arial" w:hAnsi="Arial"/>
      <w:b/>
      <w:bCs/>
      <w:sz w:val="20"/>
      <w:szCs w:val="20"/>
      <w:lang w:val="en-US" w:eastAsia="en-US"/>
    </w:rPr>
  </w:style>
  <w:style w:type="paragraph" w:customStyle="1" w:styleId="RequirementReference">
    <w:name w:val="Requirement Reference"/>
    <w:basedOn w:val="ListParagraph"/>
    <w:link w:val="RequirementReferenceChar"/>
    <w:qFormat/>
    <w:rsid w:val="00B30726"/>
    <w:pPr>
      <w:spacing w:after="200" w:line="276" w:lineRule="auto"/>
      <w:ind w:left="360"/>
    </w:pPr>
    <w:rPr>
      <w:rFonts w:asciiTheme="minorHAnsi" w:eastAsiaTheme="minorHAnsi" w:hAnsiTheme="minorHAnsi" w:cstheme="minorBidi"/>
      <w:b/>
      <w:i/>
      <w:color w:val="4F81BD" w:themeColor="accent1"/>
      <w:sz w:val="22"/>
      <w:szCs w:val="22"/>
      <w:lang w:val="en-GB"/>
    </w:rPr>
  </w:style>
  <w:style w:type="character" w:customStyle="1" w:styleId="RequirementReferenceChar">
    <w:name w:val="Requirement Reference Char"/>
    <w:basedOn w:val="DefaultParagraphFont"/>
    <w:link w:val="RequirementReference"/>
    <w:rsid w:val="00B30726"/>
    <w:rPr>
      <w:rFonts w:asciiTheme="minorHAnsi" w:eastAsiaTheme="minorHAnsi" w:hAnsiTheme="minorHAnsi" w:cstheme="minorBidi"/>
      <w:b/>
      <w:i/>
      <w:color w:val="4F81BD" w:themeColor="accent1"/>
      <w:lang w:val="en-GB" w:eastAsia="en-US"/>
    </w:rPr>
  </w:style>
  <w:style w:type="character" w:customStyle="1" w:styleId="ListParagraphChar">
    <w:name w:val="List Paragraph Char"/>
    <w:basedOn w:val="DefaultParagraphFont"/>
    <w:link w:val="ListParagraph"/>
    <w:uiPriority w:val="34"/>
    <w:rsid w:val="00C66724"/>
    <w:rPr>
      <w:rFonts w:ascii="Arial" w:hAnsi="Arial"/>
      <w:sz w:val="20"/>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qFormat="1"/>
    <w:lsdException w:name="toc 2" w:uiPriority="39" w:qFormat="1"/>
    <w:lsdException w:name="toc 3" w:uiPriority="39" w:qFormat="1"/>
    <w:lsdException w:name="toc 4" w:uiPriority="39"/>
    <w:lsdException w:name="toc 5" w:uiPriority="39"/>
    <w:lsdException w:name="caption" w:qFormat="1"/>
    <w:lsdException w:name="table of figures" w:uiPriority="99"/>
    <w:lsdException w:name="Default Paragraph Font" w:uiPriority="1"/>
    <w:lsdException w:name="Body Text" w:qFormat="1"/>
    <w:lsdException w:name="Hyperlink" w:uiPriority="99"/>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504C7"/>
    <w:rPr>
      <w:rFonts w:ascii="Arial" w:hAnsi="Arial"/>
      <w:sz w:val="20"/>
      <w:szCs w:val="24"/>
      <w:lang w:val="en-US" w:eastAsia="en-US"/>
    </w:rPr>
  </w:style>
  <w:style w:type="paragraph" w:styleId="Heading1">
    <w:name w:val="heading 1"/>
    <w:basedOn w:val="Normal"/>
    <w:next w:val="BodyText"/>
    <w:qFormat/>
    <w:rsid w:val="002A6515"/>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2A6515"/>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232CC9"/>
    <w:pPr>
      <w:keepNext/>
      <w:widowControl w:val="0"/>
      <w:numPr>
        <w:ilvl w:val="2"/>
        <w:numId w:val="25"/>
      </w:numP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C66724"/>
    <w:pPr>
      <w:widowControl w:val="0"/>
      <w:autoSpaceDE w:val="0"/>
      <w:autoSpaceDN w:val="0"/>
      <w:adjustRightInd w:val="0"/>
      <w:spacing w:before="240" w:after="240"/>
      <w:outlineLvl w:val="3"/>
    </w:pPr>
    <w:rPr>
      <w:b/>
      <w:color w:val="993300"/>
    </w:rPr>
  </w:style>
  <w:style w:type="paragraph" w:styleId="Heading5">
    <w:name w:val="heading 5"/>
    <w:basedOn w:val="Heading4"/>
    <w:next w:val="Normal"/>
    <w:qFormat/>
    <w:rsid w:val="00243F72"/>
    <w:pPr>
      <w:numPr>
        <w:ilvl w:val="4"/>
      </w:numPr>
      <w:outlineLvl w:val="4"/>
    </w:pPr>
  </w:style>
  <w:style w:type="paragraph" w:styleId="Heading6">
    <w:name w:val="heading 6"/>
    <w:basedOn w:val="Heading5"/>
    <w:next w:val="Normal"/>
    <w:qFormat/>
    <w:rsid w:val="00243F72"/>
    <w:pPr>
      <w:numPr>
        <w:ilvl w:val="5"/>
      </w:numPr>
      <w:outlineLvl w:val="5"/>
    </w:pPr>
    <w:rPr>
      <w:i/>
    </w:rPr>
  </w:style>
  <w:style w:type="paragraph" w:styleId="Heading7">
    <w:name w:val="heading 7"/>
    <w:aliases w:val="Appendix 1"/>
    <w:basedOn w:val="Heading1"/>
    <w:next w:val="Normal"/>
    <w:rsid w:val="00286F47"/>
    <w:pPr>
      <w:numPr>
        <w:ilvl w:val="6"/>
      </w:numPr>
      <w:spacing w:after="60"/>
      <w:outlineLvl w:val="6"/>
    </w:pPr>
  </w:style>
  <w:style w:type="paragraph" w:styleId="Heading8">
    <w:name w:val="heading 8"/>
    <w:aliases w:val="Appendix 2"/>
    <w:basedOn w:val="Heading2"/>
    <w:next w:val="Normal"/>
    <w:rsid w:val="00286F47"/>
    <w:pPr>
      <w:numPr>
        <w:ilvl w:val="7"/>
      </w:numPr>
      <w:outlineLvl w:val="7"/>
    </w:pPr>
  </w:style>
  <w:style w:type="paragraph" w:styleId="Heading9">
    <w:name w:val="heading 9"/>
    <w:aliases w:val="Appendix 3"/>
    <w:basedOn w:val="Heading3"/>
    <w:next w:val="Normal"/>
    <w:rsid w:val="00286F47"/>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C504C7"/>
    <w:rPr>
      <w:rFonts w:asciiTheme="minorHAnsi" w:hAnsiTheme="minorHAnsi"/>
      <w:szCs w:val="24"/>
      <w:lang w:val="en-US" w:eastAsia="en-US"/>
    </w:rPr>
  </w:style>
  <w:style w:type="table" w:styleId="TableGrid">
    <w:name w:val="Table Grid"/>
    <w:basedOn w:val="TableNormal"/>
    <w:rsid w:val="00782DFB"/>
    <w:pPr>
      <w:keepNext/>
      <w:keepLines/>
      <w:spacing w:line="264" w:lineRule="auto"/>
    </w:pPr>
    <w:rPr>
      <w:rFonts w:ascii="Arial" w:hAnsi="Arial"/>
      <w:sz w:val="20"/>
    </w:rPr>
    <w:tblPr>
      <w:jc w:val="center"/>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286F47"/>
    <w:rPr>
      <w:sz w:val="16"/>
      <w:szCs w:val="16"/>
    </w:rPr>
  </w:style>
  <w:style w:type="paragraph" w:styleId="Footer">
    <w:name w:val="footer"/>
    <w:basedOn w:val="Normal"/>
    <w:rsid w:val="00C504C7"/>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5E60A8"/>
    <w:rPr>
      <w:rFonts w:ascii="Calibri" w:hAnsi="Calibri" w:cs="Arial"/>
      <w:i w:val="0"/>
      <w:noProof/>
      <w:sz w:val="22"/>
      <w:szCs w:val="20"/>
      <w:u w:val="single"/>
    </w:rPr>
  </w:style>
  <w:style w:type="paragraph" w:styleId="TableofFigures">
    <w:name w:val="table of figures"/>
    <w:basedOn w:val="Normal"/>
    <w:next w:val="Normal"/>
    <w:uiPriority w:val="99"/>
    <w:rsid w:val="00286F47"/>
    <w:pPr>
      <w:tabs>
        <w:tab w:val="right" w:leader="dot" w:pos="8505"/>
      </w:tabs>
      <w:ind w:left="1134" w:right="1134" w:hanging="1134"/>
    </w:pPr>
    <w:rPr>
      <w:color w:val="993300"/>
    </w:rPr>
  </w:style>
  <w:style w:type="paragraph" w:styleId="FootnoteText">
    <w:name w:val="footnote text"/>
    <w:basedOn w:val="Normal"/>
    <w:semiHidden/>
    <w:rsid w:val="00286F47"/>
  </w:style>
  <w:style w:type="character" w:customStyle="1" w:styleId="Currency">
    <w:name w:val="Currency"/>
    <w:rsid w:val="005E60A8"/>
    <w:rPr>
      <w:sz w:val="22"/>
    </w:rPr>
  </w:style>
  <w:style w:type="numbering" w:customStyle="1" w:styleId="Bulleted">
    <w:name w:val="Bulleted"/>
    <w:rsid w:val="00286F47"/>
    <w:pPr>
      <w:numPr>
        <w:numId w:val="1"/>
      </w:numPr>
    </w:pPr>
  </w:style>
  <w:style w:type="table" w:customStyle="1" w:styleId="Table-grid">
    <w:name w:val="Table - grid"/>
    <w:aliases w:val="gray"/>
    <w:basedOn w:val="TableNormal"/>
    <w:rsid w:val="00782DFB"/>
    <w:rPr>
      <w:rFonts w:ascii="Arial" w:hAnsi="Arial"/>
      <w:sz w:val="20"/>
    </w:rPr>
    <w:tblPr>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AD584B"/>
  </w:style>
  <w:style w:type="paragraph" w:styleId="CommentText">
    <w:name w:val="annotation text"/>
    <w:basedOn w:val="Normal"/>
    <w:semiHidden/>
    <w:rsid w:val="00286F47"/>
    <w:rPr>
      <w:szCs w:val="20"/>
    </w:rPr>
  </w:style>
  <w:style w:type="paragraph" w:styleId="BalloonText">
    <w:name w:val="Balloon Text"/>
    <w:basedOn w:val="Normal"/>
    <w:semiHidden/>
    <w:rsid w:val="00286F47"/>
    <w:rPr>
      <w:rFonts w:ascii="Lucida Grande" w:hAnsi="Lucida Grande"/>
      <w:szCs w:val="18"/>
    </w:rPr>
  </w:style>
  <w:style w:type="paragraph" w:customStyle="1" w:styleId="SourceCode">
    <w:name w:val="Source Code"/>
    <w:basedOn w:val="BodyText"/>
    <w:link w:val="SourceCodeChar"/>
    <w:qFormat/>
    <w:rsid w:val="00B67D9F"/>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286F47"/>
    <w:pPr>
      <w:ind w:left="1440"/>
    </w:pPr>
  </w:style>
  <w:style w:type="paragraph" w:styleId="TOC3">
    <w:name w:val="toc 3"/>
    <w:basedOn w:val="TOC2"/>
    <w:next w:val="Normal"/>
    <w:uiPriority w:val="39"/>
    <w:qFormat/>
    <w:rsid w:val="00286F47"/>
    <w:pPr>
      <w:tabs>
        <w:tab w:val="clear" w:pos="0"/>
      </w:tabs>
      <w:ind w:left="340"/>
    </w:pPr>
    <w:rPr>
      <w:szCs w:val="18"/>
    </w:rPr>
  </w:style>
  <w:style w:type="paragraph" w:styleId="TOC1">
    <w:name w:val="toc 1"/>
    <w:next w:val="Normal"/>
    <w:uiPriority w:val="39"/>
    <w:qFormat/>
    <w:rsid w:val="00286F47"/>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qFormat/>
    <w:rsid w:val="00286F47"/>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uiPriority w:val="39"/>
    <w:rsid w:val="00286F47"/>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uiPriority w:val="39"/>
    <w:rsid w:val="00286F47"/>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286F47"/>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286F47"/>
    <w:pPr>
      <w:ind w:left="1680"/>
    </w:pPr>
  </w:style>
  <w:style w:type="paragraph" w:styleId="TOC9">
    <w:name w:val="toc 9"/>
    <w:basedOn w:val="Normal"/>
    <w:next w:val="Normal"/>
    <w:semiHidden/>
    <w:rsid w:val="00286F47"/>
    <w:pPr>
      <w:ind w:left="1920"/>
    </w:pPr>
  </w:style>
  <w:style w:type="paragraph" w:styleId="TOAHeading">
    <w:name w:val="toa heading"/>
    <w:basedOn w:val="Normal"/>
    <w:next w:val="Normal"/>
    <w:semiHidden/>
    <w:rsid w:val="00286F47"/>
    <w:pPr>
      <w:pBdr>
        <w:bottom w:val="single" w:sz="18" w:space="1" w:color="999999"/>
      </w:pBdr>
      <w:spacing w:before="120" w:after="360"/>
    </w:pPr>
    <w:rPr>
      <w:sz w:val="36"/>
      <w:szCs w:val="48"/>
    </w:rPr>
  </w:style>
  <w:style w:type="paragraph" w:styleId="List">
    <w:name w:val="List"/>
    <w:basedOn w:val="Normal"/>
    <w:semiHidden/>
    <w:rsid w:val="00286F47"/>
    <w:pPr>
      <w:ind w:left="360" w:hanging="360"/>
    </w:pPr>
  </w:style>
  <w:style w:type="paragraph" w:customStyle="1" w:styleId="BodyText-denser">
    <w:name w:val="Body Text - denser"/>
    <w:basedOn w:val="BodyText"/>
    <w:link w:val="BodyText-denserChar"/>
    <w:qFormat/>
    <w:rsid w:val="00286F47"/>
    <w:pPr>
      <w:spacing w:before="40" w:after="40" w:line="240" w:lineRule="auto"/>
    </w:pPr>
  </w:style>
  <w:style w:type="paragraph" w:styleId="BodyText">
    <w:name w:val="Body Text"/>
    <w:basedOn w:val="Normal"/>
    <w:link w:val="BodyTextChar"/>
    <w:qFormat/>
    <w:rsid w:val="00C504C7"/>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6D074C"/>
    <w:pPr>
      <w:spacing w:before="120" w:after="300"/>
      <w:contextualSpacing/>
      <w:jc w:val="center"/>
    </w:pPr>
  </w:style>
  <w:style w:type="character" w:customStyle="1" w:styleId="BodyText-denserChar">
    <w:name w:val="Body Text - denser Char"/>
    <w:basedOn w:val="BodyTextChar"/>
    <w:link w:val="BodyText-denser"/>
    <w:rsid w:val="009536C2"/>
    <w:rPr>
      <w:rFonts w:ascii="Garamond" w:hAnsi="Garamond"/>
      <w:sz w:val="22"/>
      <w:szCs w:val="24"/>
      <w:lang w:val="en-US" w:eastAsia="en-US"/>
    </w:rPr>
  </w:style>
  <w:style w:type="paragraph" w:customStyle="1" w:styleId="Reference">
    <w:name w:val="Reference"/>
    <w:basedOn w:val="Normal"/>
    <w:rsid w:val="00C92027"/>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6705E7"/>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286F47"/>
    <w:pPr>
      <w:jc w:val="center"/>
    </w:pPr>
    <w:rPr>
      <w:rFonts w:ascii="Courier" w:hAnsi="Courier"/>
      <w:b/>
      <w:color w:val="F1F1F1"/>
      <w:sz w:val="128"/>
      <w:szCs w:val="96"/>
    </w:rPr>
  </w:style>
  <w:style w:type="numbering" w:customStyle="1" w:styleId="CharacterList">
    <w:name w:val="CharacterList"/>
    <w:basedOn w:val="Numbered"/>
    <w:rsid w:val="00286F47"/>
    <w:pPr>
      <w:numPr>
        <w:numId w:val="3"/>
      </w:numPr>
    </w:pPr>
  </w:style>
  <w:style w:type="character" w:styleId="FootnoteReference">
    <w:name w:val="footnote reference"/>
    <w:semiHidden/>
    <w:rsid w:val="00286F47"/>
    <w:rPr>
      <w:rFonts w:ascii="Garamond" w:hAnsi="Garamond"/>
      <w:sz w:val="18"/>
      <w:vertAlign w:val="superscript"/>
    </w:rPr>
  </w:style>
  <w:style w:type="numbering" w:customStyle="1" w:styleId="Numbered">
    <w:name w:val="Numbered"/>
    <w:rsid w:val="00286F47"/>
    <w:pPr>
      <w:numPr>
        <w:numId w:val="2"/>
      </w:numPr>
    </w:pPr>
  </w:style>
  <w:style w:type="character" w:customStyle="1" w:styleId="Keystroke">
    <w:name w:val="Keystroke"/>
    <w:qFormat/>
    <w:rsid w:val="005E60A8"/>
    <w:rPr>
      <w:rFonts w:ascii="Arial" w:hAnsi="Arial"/>
      <w:spacing w:val="20"/>
      <w:sz w:val="20"/>
      <w:szCs w:val="22"/>
      <w:bdr w:val="single" w:sz="4" w:space="0" w:color="000000" w:shadow="1"/>
      <w:shd w:val="clear" w:color="auto" w:fill="C0C0C0"/>
    </w:rPr>
  </w:style>
  <w:style w:type="character" w:styleId="Hyperlink">
    <w:name w:val="Hyperlink"/>
    <w:uiPriority w:val="99"/>
    <w:rsid w:val="00286F47"/>
    <w:rPr>
      <w:color w:val="0000FF"/>
      <w:u w:val="single"/>
    </w:rPr>
  </w:style>
  <w:style w:type="character" w:customStyle="1" w:styleId="GUIElement">
    <w:name w:val="GUI Element"/>
    <w:qFormat/>
    <w:rsid w:val="0099034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link w:val="CommentSubjectChar"/>
    <w:uiPriority w:val="99"/>
    <w:semiHidden/>
    <w:rsid w:val="00286F47"/>
    <w:rPr>
      <w:b/>
      <w:bCs/>
    </w:rPr>
  </w:style>
  <w:style w:type="character" w:styleId="FollowedHyperlink">
    <w:name w:val="FollowedHyperlink"/>
    <w:rsid w:val="00286F47"/>
    <w:rPr>
      <w:color w:val="800080"/>
      <w:u w:val="single"/>
    </w:rPr>
  </w:style>
  <w:style w:type="paragraph" w:styleId="Header">
    <w:name w:val="header"/>
    <w:basedOn w:val="Normal"/>
    <w:link w:val="HeaderChar"/>
    <w:rsid w:val="00C504C7"/>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B67D9F"/>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286F47"/>
    <w:pPr>
      <w:keepNext/>
      <w:spacing w:before="300" w:after="120"/>
      <w:jc w:val="center"/>
    </w:pPr>
  </w:style>
  <w:style w:type="paragraph" w:styleId="Index1">
    <w:name w:val="index 1"/>
    <w:basedOn w:val="Normal"/>
    <w:next w:val="Normal"/>
    <w:semiHidden/>
    <w:rsid w:val="00286F47"/>
    <w:pPr>
      <w:ind w:left="200" w:hanging="200"/>
    </w:pPr>
    <w:rPr>
      <w:rFonts w:ascii="Garamond" w:hAnsi="Garamond"/>
      <w:color w:val="993300"/>
    </w:rPr>
  </w:style>
  <w:style w:type="paragraph" w:styleId="Index2">
    <w:name w:val="index 2"/>
    <w:basedOn w:val="Normal"/>
    <w:next w:val="Normal"/>
    <w:semiHidden/>
    <w:rsid w:val="00286F47"/>
    <w:pPr>
      <w:ind w:left="400" w:hanging="200"/>
    </w:pPr>
    <w:rPr>
      <w:rFonts w:ascii="Garamond" w:hAnsi="Garamond"/>
      <w:color w:val="993300"/>
    </w:rPr>
  </w:style>
  <w:style w:type="paragraph" w:styleId="Index3">
    <w:name w:val="index 3"/>
    <w:basedOn w:val="Normal"/>
    <w:next w:val="Normal"/>
    <w:semiHidden/>
    <w:rsid w:val="00286F47"/>
    <w:pPr>
      <w:ind w:left="600" w:hanging="200"/>
    </w:pPr>
    <w:rPr>
      <w:rFonts w:ascii="Garamond" w:hAnsi="Garamond"/>
      <w:color w:val="993300"/>
    </w:rPr>
  </w:style>
  <w:style w:type="paragraph" w:customStyle="1" w:styleId="DocumentTitle">
    <w:name w:val="Document Title"/>
    <w:basedOn w:val="Heading0"/>
    <w:rsid w:val="00286F47"/>
    <w:pPr>
      <w:pBdr>
        <w:bottom w:val="single" w:sz="12" w:space="2" w:color="auto"/>
      </w:pBdr>
      <w:spacing w:before="0" w:after="240"/>
    </w:pPr>
    <w:rPr>
      <w:sz w:val="48"/>
    </w:rPr>
  </w:style>
  <w:style w:type="paragraph" w:customStyle="1" w:styleId="DocumentSubject">
    <w:name w:val="Document Subject"/>
    <w:basedOn w:val="Heading0"/>
    <w:rsid w:val="00286F47"/>
    <w:pPr>
      <w:pBdr>
        <w:bottom w:val="none" w:sz="0" w:space="0" w:color="auto"/>
      </w:pBdr>
    </w:pPr>
    <w:rPr>
      <w:rFonts w:ascii="Arial" w:hAnsi="Arial"/>
      <w:b/>
      <w:sz w:val="36"/>
      <w:szCs w:val="32"/>
    </w:rPr>
  </w:style>
  <w:style w:type="paragraph" w:styleId="DocumentMap">
    <w:name w:val="Document Map"/>
    <w:basedOn w:val="Normal"/>
    <w:semiHidden/>
    <w:rsid w:val="00286F47"/>
    <w:pPr>
      <w:shd w:val="clear" w:color="auto" w:fill="000080"/>
    </w:pPr>
    <w:rPr>
      <w:rFonts w:ascii="Tahoma" w:hAnsi="Tahoma" w:cs="Tahoma"/>
      <w:szCs w:val="20"/>
    </w:rPr>
  </w:style>
  <w:style w:type="table" w:customStyle="1" w:styleId="TableGridBordered">
    <w:name w:val="Table Grid Bordered"/>
    <w:basedOn w:val="TableGrid"/>
    <w:rsid w:val="00782DFB"/>
    <w:tblPr>
      <w:tblBorders>
        <w:top w:val="none" w:sz="0" w:space="0" w:color="auto"/>
        <w:left w:val="dotted" w:sz="4" w:space="0" w:color="auto"/>
        <w:bottom w:val="none" w:sz="0" w:space="0" w:color="auto"/>
        <w:right w:val="dotted" w:sz="4" w:space="0" w:color="auto"/>
        <w:insideH w:val="none" w:sz="0" w:space="0" w:color="auto"/>
        <w:insideV w:val="dotted" w:sz="4" w:space="0" w:color="auto"/>
      </w:tblBorders>
    </w:tblPr>
    <w:trPr>
      <w:cantSplit/>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C504C7"/>
    <w:rPr>
      <w:rFonts w:asciiTheme="minorHAnsi" w:hAnsiTheme="minorHAnsi"/>
      <w:sz w:val="14"/>
      <w:szCs w:val="24"/>
      <w:lang w:val="en-US" w:eastAsia="en-US"/>
    </w:rPr>
  </w:style>
  <w:style w:type="paragraph" w:customStyle="1" w:styleId="TemplateInstructions">
    <w:name w:val="Template Instructions"/>
    <w:basedOn w:val="BodyText"/>
    <w:rsid w:val="00C808FB"/>
    <w:pPr>
      <w:spacing w:line="240" w:lineRule="auto"/>
      <w:contextualSpacing/>
    </w:pPr>
    <w:rPr>
      <w:i/>
      <w:color w:val="7030A0"/>
    </w:rPr>
  </w:style>
  <w:style w:type="character" w:customStyle="1" w:styleId="Math">
    <w:name w:val="Math"/>
    <w:rsid w:val="00286F47"/>
    <w:rPr>
      <w:rFonts w:ascii="Times New Roman" w:hAnsi="Times New Roman"/>
      <w:i/>
    </w:rPr>
  </w:style>
  <w:style w:type="table" w:customStyle="1" w:styleId="Table-info">
    <w:name w:val="Table - info"/>
    <w:basedOn w:val="TableNormal"/>
    <w:rsid w:val="00782DFB"/>
    <w:pPr>
      <w:keepLines/>
      <w:spacing w:line="288" w:lineRule="auto"/>
    </w:pPr>
    <w:rPr>
      <w:rFonts w:ascii="Arial" w:hAnsi="Arial"/>
      <w:sz w:val="20"/>
    </w:rPr>
    <w:tblPr>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232CC9"/>
    <w:rPr>
      <w:rFonts w:ascii="Arial" w:hAnsi="Arial"/>
      <w:color w:val="993300"/>
      <w:sz w:val="24"/>
      <w:szCs w:val="18"/>
      <w:lang w:val="en-US" w:eastAsia="en-US"/>
    </w:rPr>
  </w:style>
  <w:style w:type="table" w:customStyle="1" w:styleId="Table-warningnote">
    <w:name w:val="Table - warning note"/>
    <w:basedOn w:val="Table-invisible"/>
    <w:rsid w:val="00782DFB"/>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rsid w:val="00A6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782DFB"/>
    <w:rPr>
      <w:rFonts w:asciiTheme="minorHAnsi" w:hAnsiTheme="minorHAnsi"/>
    </w:rPr>
    <w:tblPr/>
  </w:style>
  <w:style w:type="paragraph" w:styleId="ListParagraph">
    <w:name w:val="List Paragraph"/>
    <w:basedOn w:val="Normal"/>
    <w:link w:val="ListParagraphChar"/>
    <w:uiPriority w:val="34"/>
    <w:qFormat/>
    <w:rsid w:val="00E920C8"/>
    <w:pPr>
      <w:ind w:left="720"/>
      <w:contextualSpacing/>
    </w:pPr>
  </w:style>
  <w:style w:type="character" w:customStyle="1" w:styleId="Accent">
    <w:name w:val="Accent"/>
    <w:uiPriority w:val="1"/>
    <w:qFormat/>
    <w:rsid w:val="00475EE0"/>
    <w:rPr>
      <w:b/>
      <w:i/>
    </w:rPr>
  </w:style>
  <w:style w:type="character" w:styleId="PlaceholderText">
    <w:name w:val="Placeholder Text"/>
    <w:basedOn w:val="DefaultParagraphFont"/>
    <w:uiPriority w:val="99"/>
    <w:semiHidden/>
    <w:rsid w:val="00E920C8"/>
    <w:rPr>
      <w:color w:val="808080"/>
    </w:rPr>
  </w:style>
  <w:style w:type="character" w:customStyle="1" w:styleId="Identifier">
    <w:name w:val="Identifier"/>
    <w:uiPriority w:val="1"/>
    <w:qFormat/>
    <w:rsid w:val="0099034E"/>
    <w:rPr>
      <w:rFonts w:ascii="Lucida Console" w:hAnsi="Lucida Console"/>
      <w:sz w:val="20"/>
    </w:rPr>
  </w:style>
  <w:style w:type="character" w:customStyle="1" w:styleId="SourceCodeCharacter">
    <w:name w:val="Source Code Character"/>
    <w:basedOn w:val="DefaultParagraphFont"/>
    <w:uiPriority w:val="1"/>
    <w:rsid w:val="00983214"/>
    <w:rPr>
      <w:rFonts w:ascii="Courier New" w:hAnsi="Courier New"/>
      <w:sz w:val="20"/>
      <w:szCs w:val="22"/>
    </w:rPr>
  </w:style>
  <w:style w:type="table" w:customStyle="1" w:styleId="SourceCodeTable">
    <w:name w:val="Source Code Table"/>
    <w:basedOn w:val="TableNormal"/>
    <w:uiPriority w:val="99"/>
    <w:rsid w:val="00782DFB"/>
    <w:rPr>
      <w:rFonts w:ascii="Courier New" w:hAnsi="Courier New"/>
      <w:sz w:val="20"/>
    </w:rPr>
    <w:tblPr>
      <w:tblStyleRowBandSize w:val="1"/>
      <w:tblStyleColBandSize w:val="1"/>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B67D9F"/>
    <w:pPr>
      <w:spacing w:before="0" w:after="0" w:line="240" w:lineRule="auto"/>
    </w:pPr>
    <w:rPr>
      <w:rFonts w:ascii="Consolas" w:hAnsi="Consolas"/>
      <w:sz w:val="19"/>
    </w:rPr>
  </w:style>
  <w:style w:type="numbering" w:styleId="111111">
    <w:name w:val="Outline List 2"/>
    <w:basedOn w:val="NoList"/>
    <w:rsid w:val="009359B2"/>
    <w:pPr>
      <w:numPr>
        <w:numId w:val="6"/>
      </w:numPr>
    </w:pPr>
  </w:style>
  <w:style w:type="numbering" w:styleId="1ai">
    <w:name w:val="Outline List 1"/>
    <w:basedOn w:val="NoList"/>
    <w:rsid w:val="009359B2"/>
    <w:pPr>
      <w:numPr>
        <w:numId w:val="7"/>
      </w:numPr>
    </w:pPr>
  </w:style>
  <w:style w:type="numbering" w:styleId="ArticleSection">
    <w:name w:val="Outline List 3"/>
    <w:basedOn w:val="NoList"/>
    <w:rsid w:val="009359B2"/>
    <w:pPr>
      <w:numPr>
        <w:numId w:val="8"/>
      </w:numPr>
    </w:pPr>
  </w:style>
  <w:style w:type="paragraph" w:styleId="Bibliography">
    <w:name w:val="Bibliography"/>
    <w:basedOn w:val="Normal"/>
    <w:next w:val="Normal"/>
    <w:uiPriority w:val="37"/>
    <w:semiHidden/>
    <w:unhideWhenUsed/>
    <w:rsid w:val="009359B2"/>
  </w:style>
  <w:style w:type="paragraph" w:styleId="BlockText">
    <w:name w:val="Block Text"/>
    <w:basedOn w:val="Normal"/>
    <w:rsid w:val="009359B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9359B2"/>
    <w:pPr>
      <w:spacing w:after="120" w:line="480" w:lineRule="auto"/>
    </w:pPr>
  </w:style>
  <w:style w:type="character" w:customStyle="1" w:styleId="BodyText2Char">
    <w:name w:val="Body Text 2 Char"/>
    <w:basedOn w:val="DefaultParagraphFont"/>
    <w:link w:val="BodyText2"/>
    <w:rsid w:val="009359B2"/>
    <w:rPr>
      <w:rFonts w:ascii="Arial" w:hAnsi="Arial"/>
      <w:sz w:val="20"/>
      <w:szCs w:val="24"/>
      <w:lang w:val="en-US" w:eastAsia="en-US"/>
    </w:rPr>
  </w:style>
  <w:style w:type="paragraph" w:styleId="BodyText3">
    <w:name w:val="Body Text 3"/>
    <w:basedOn w:val="Normal"/>
    <w:link w:val="BodyText3Char"/>
    <w:rsid w:val="009359B2"/>
    <w:pPr>
      <w:spacing w:after="120"/>
    </w:pPr>
    <w:rPr>
      <w:sz w:val="16"/>
      <w:szCs w:val="16"/>
    </w:rPr>
  </w:style>
  <w:style w:type="character" w:customStyle="1" w:styleId="BodyText3Char">
    <w:name w:val="Body Text 3 Char"/>
    <w:basedOn w:val="DefaultParagraphFont"/>
    <w:link w:val="BodyText3"/>
    <w:rsid w:val="009359B2"/>
    <w:rPr>
      <w:rFonts w:ascii="Arial" w:hAnsi="Arial"/>
      <w:sz w:val="16"/>
      <w:szCs w:val="16"/>
      <w:lang w:val="en-US" w:eastAsia="en-US"/>
    </w:rPr>
  </w:style>
  <w:style w:type="paragraph" w:styleId="BodyTextFirstIndent">
    <w:name w:val="Body Text First Indent"/>
    <w:basedOn w:val="BodyText"/>
    <w:link w:val="BodyTextFirstIndentChar"/>
    <w:rsid w:val="009359B2"/>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9359B2"/>
    <w:rPr>
      <w:rFonts w:ascii="Arial" w:hAnsi="Arial"/>
      <w:sz w:val="20"/>
      <w:szCs w:val="24"/>
      <w:lang w:val="en-US" w:eastAsia="en-US"/>
    </w:rPr>
  </w:style>
  <w:style w:type="paragraph" w:styleId="BodyTextIndent">
    <w:name w:val="Body Text Indent"/>
    <w:basedOn w:val="Normal"/>
    <w:link w:val="BodyTextIndentChar"/>
    <w:rsid w:val="009359B2"/>
    <w:pPr>
      <w:spacing w:after="120"/>
      <w:ind w:left="283"/>
    </w:pPr>
  </w:style>
  <w:style w:type="character" w:customStyle="1" w:styleId="BodyTextIndentChar">
    <w:name w:val="Body Text Indent Char"/>
    <w:basedOn w:val="DefaultParagraphFont"/>
    <w:link w:val="BodyTextIndent"/>
    <w:rsid w:val="009359B2"/>
    <w:rPr>
      <w:rFonts w:ascii="Arial" w:hAnsi="Arial"/>
      <w:sz w:val="20"/>
      <w:szCs w:val="24"/>
      <w:lang w:val="en-US" w:eastAsia="en-US"/>
    </w:rPr>
  </w:style>
  <w:style w:type="paragraph" w:styleId="BodyTextFirstIndent2">
    <w:name w:val="Body Text First Indent 2"/>
    <w:basedOn w:val="BodyTextIndent"/>
    <w:link w:val="BodyTextFirstIndent2Char"/>
    <w:rsid w:val="009359B2"/>
    <w:pPr>
      <w:spacing w:after="0"/>
      <w:ind w:left="360" w:firstLine="360"/>
    </w:pPr>
  </w:style>
  <w:style w:type="character" w:customStyle="1" w:styleId="BodyTextFirstIndent2Char">
    <w:name w:val="Body Text First Indent 2 Char"/>
    <w:basedOn w:val="BodyTextIndentChar"/>
    <w:link w:val="BodyTextFirstIndent2"/>
    <w:rsid w:val="009359B2"/>
    <w:rPr>
      <w:rFonts w:ascii="Arial" w:hAnsi="Arial"/>
      <w:sz w:val="20"/>
      <w:szCs w:val="24"/>
      <w:lang w:val="en-US" w:eastAsia="en-US"/>
    </w:rPr>
  </w:style>
  <w:style w:type="paragraph" w:styleId="BodyTextIndent2">
    <w:name w:val="Body Text Indent 2"/>
    <w:basedOn w:val="Normal"/>
    <w:link w:val="BodyTextIndent2Char"/>
    <w:rsid w:val="009359B2"/>
    <w:pPr>
      <w:spacing w:after="120" w:line="480" w:lineRule="auto"/>
      <w:ind w:left="283"/>
    </w:pPr>
  </w:style>
  <w:style w:type="character" w:customStyle="1" w:styleId="BodyTextIndent2Char">
    <w:name w:val="Body Text Indent 2 Char"/>
    <w:basedOn w:val="DefaultParagraphFont"/>
    <w:link w:val="BodyTextIndent2"/>
    <w:rsid w:val="009359B2"/>
    <w:rPr>
      <w:rFonts w:ascii="Arial" w:hAnsi="Arial"/>
      <w:sz w:val="20"/>
      <w:szCs w:val="24"/>
      <w:lang w:val="en-US" w:eastAsia="en-US"/>
    </w:rPr>
  </w:style>
  <w:style w:type="paragraph" w:styleId="BodyTextIndent3">
    <w:name w:val="Body Text Indent 3"/>
    <w:basedOn w:val="Normal"/>
    <w:link w:val="BodyTextIndent3Char"/>
    <w:rsid w:val="009359B2"/>
    <w:pPr>
      <w:spacing w:after="120"/>
      <w:ind w:left="283"/>
    </w:pPr>
    <w:rPr>
      <w:sz w:val="16"/>
      <w:szCs w:val="16"/>
    </w:rPr>
  </w:style>
  <w:style w:type="character" w:customStyle="1" w:styleId="BodyTextIndent3Char">
    <w:name w:val="Body Text Indent 3 Char"/>
    <w:basedOn w:val="DefaultParagraphFont"/>
    <w:link w:val="BodyTextIndent3"/>
    <w:rsid w:val="009359B2"/>
    <w:rPr>
      <w:rFonts w:ascii="Arial" w:hAnsi="Arial"/>
      <w:sz w:val="16"/>
      <w:szCs w:val="16"/>
      <w:lang w:val="en-US" w:eastAsia="en-US"/>
    </w:rPr>
  </w:style>
  <w:style w:type="character" w:styleId="BookTitle">
    <w:name w:val="Book Title"/>
    <w:basedOn w:val="DefaultParagraphFont"/>
    <w:uiPriority w:val="33"/>
    <w:rsid w:val="009359B2"/>
    <w:rPr>
      <w:b/>
      <w:bCs/>
      <w:smallCaps/>
      <w:spacing w:val="5"/>
    </w:rPr>
  </w:style>
  <w:style w:type="paragraph" w:styleId="Closing">
    <w:name w:val="Closing"/>
    <w:basedOn w:val="Normal"/>
    <w:link w:val="ClosingChar"/>
    <w:rsid w:val="009359B2"/>
    <w:pPr>
      <w:ind w:left="4252"/>
    </w:pPr>
  </w:style>
  <w:style w:type="character" w:customStyle="1" w:styleId="ClosingChar">
    <w:name w:val="Closing Char"/>
    <w:basedOn w:val="DefaultParagraphFont"/>
    <w:link w:val="Closing"/>
    <w:rsid w:val="009359B2"/>
    <w:rPr>
      <w:rFonts w:ascii="Arial" w:hAnsi="Arial"/>
      <w:sz w:val="20"/>
      <w:szCs w:val="24"/>
      <w:lang w:val="en-US" w:eastAsia="en-US"/>
    </w:rPr>
  </w:style>
  <w:style w:type="table" w:customStyle="1" w:styleId="ColorfulGrid1">
    <w:name w:val="Colorful Grid1"/>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359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359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359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359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359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359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359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359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359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359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359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359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359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359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359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359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359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359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9359B2"/>
  </w:style>
  <w:style w:type="character" w:customStyle="1" w:styleId="DateChar">
    <w:name w:val="Date Char"/>
    <w:basedOn w:val="DefaultParagraphFont"/>
    <w:link w:val="Date"/>
    <w:rsid w:val="009359B2"/>
    <w:rPr>
      <w:rFonts w:ascii="Arial" w:hAnsi="Arial"/>
      <w:sz w:val="20"/>
      <w:szCs w:val="24"/>
      <w:lang w:val="en-US" w:eastAsia="en-US"/>
    </w:rPr>
  </w:style>
  <w:style w:type="paragraph" w:styleId="E-mailSignature">
    <w:name w:val="E-mail Signature"/>
    <w:basedOn w:val="Normal"/>
    <w:link w:val="E-mailSignatureChar"/>
    <w:rsid w:val="009359B2"/>
  </w:style>
  <w:style w:type="character" w:customStyle="1" w:styleId="E-mailSignatureChar">
    <w:name w:val="E-mail Signature Char"/>
    <w:basedOn w:val="DefaultParagraphFont"/>
    <w:link w:val="E-mailSignature"/>
    <w:rsid w:val="009359B2"/>
    <w:rPr>
      <w:rFonts w:ascii="Arial" w:hAnsi="Arial"/>
      <w:sz w:val="20"/>
      <w:szCs w:val="24"/>
      <w:lang w:val="en-US" w:eastAsia="en-US"/>
    </w:rPr>
  </w:style>
  <w:style w:type="character" w:styleId="Emphasis">
    <w:name w:val="Emphasis"/>
    <w:basedOn w:val="DefaultParagraphFont"/>
    <w:rsid w:val="009359B2"/>
    <w:rPr>
      <w:i/>
      <w:iCs/>
    </w:rPr>
  </w:style>
  <w:style w:type="character" w:styleId="EndnoteReference">
    <w:name w:val="endnote reference"/>
    <w:basedOn w:val="DefaultParagraphFont"/>
    <w:rsid w:val="009359B2"/>
    <w:rPr>
      <w:vertAlign w:val="superscript"/>
    </w:rPr>
  </w:style>
  <w:style w:type="paragraph" w:styleId="EndnoteText">
    <w:name w:val="endnote text"/>
    <w:basedOn w:val="Normal"/>
    <w:link w:val="EndnoteTextChar"/>
    <w:rsid w:val="009359B2"/>
    <w:rPr>
      <w:szCs w:val="20"/>
    </w:rPr>
  </w:style>
  <w:style w:type="character" w:customStyle="1" w:styleId="EndnoteTextChar">
    <w:name w:val="Endnote Text Char"/>
    <w:basedOn w:val="DefaultParagraphFont"/>
    <w:link w:val="EndnoteText"/>
    <w:rsid w:val="009359B2"/>
    <w:rPr>
      <w:rFonts w:ascii="Arial" w:hAnsi="Arial"/>
      <w:sz w:val="20"/>
      <w:szCs w:val="20"/>
      <w:lang w:val="en-US" w:eastAsia="en-US"/>
    </w:rPr>
  </w:style>
  <w:style w:type="paragraph" w:styleId="EnvelopeAddress">
    <w:name w:val="envelope address"/>
    <w:basedOn w:val="Normal"/>
    <w:rsid w:val="009359B2"/>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9359B2"/>
    <w:rPr>
      <w:rFonts w:asciiTheme="majorHAnsi" w:eastAsiaTheme="majorEastAsia" w:hAnsiTheme="majorHAnsi" w:cstheme="majorBidi"/>
      <w:szCs w:val="20"/>
    </w:rPr>
  </w:style>
  <w:style w:type="character" w:styleId="HTMLAcronym">
    <w:name w:val="HTML Acronym"/>
    <w:basedOn w:val="DefaultParagraphFont"/>
    <w:rsid w:val="009359B2"/>
  </w:style>
  <w:style w:type="paragraph" w:styleId="HTMLAddress">
    <w:name w:val="HTML Address"/>
    <w:basedOn w:val="Normal"/>
    <w:link w:val="HTMLAddressChar"/>
    <w:rsid w:val="009359B2"/>
    <w:rPr>
      <w:i/>
      <w:iCs/>
    </w:rPr>
  </w:style>
  <w:style w:type="character" w:customStyle="1" w:styleId="HTMLAddressChar">
    <w:name w:val="HTML Address Char"/>
    <w:basedOn w:val="DefaultParagraphFont"/>
    <w:link w:val="HTMLAddress"/>
    <w:rsid w:val="009359B2"/>
    <w:rPr>
      <w:rFonts w:ascii="Arial" w:hAnsi="Arial"/>
      <w:i/>
      <w:iCs/>
      <w:sz w:val="20"/>
      <w:szCs w:val="24"/>
      <w:lang w:val="en-US" w:eastAsia="en-US"/>
    </w:rPr>
  </w:style>
  <w:style w:type="character" w:styleId="HTMLCite">
    <w:name w:val="HTML Cite"/>
    <w:basedOn w:val="DefaultParagraphFont"/>
    <w:rsid w:val="009359B2"/>
    <w:rPr>
      <w:i/>
      <w:iCs/>
    </w:rPr>
  </w:style>
  <w:style w:type="character" w:styleId="HTMLCode">
    <w:name w:val="HTML Code"/>
    <w:basedOn w:val="DefaultParagraphFont"/>
    <w:rsid w:val="009359B2"/>
    <w:rPr>
      <w:rFonts w:ascii="Consolas" w:hAnsi="Consolas"/>
      <w:sz w:val="20"/>
      <w:szCs w:val="20"/>
    </w:rPr>
  </w:style>
  <w:style w:type="character" w:styleId="HTMLDefinition">
    <w:name w:val="HTML Definition"/>
    <w:basedOn w:val="DefaultParagraphFont"/>
    <w:rsid w:val="009359B2"/>
    <w:rPr>
      <w:i/>
      <w:iCs/>
    </w:rPr>
  </w:style>
  <w:style w:type="character" w:styleId="HTMLKeyboard">
    <w:name w:val="HTML Keyboard"/>
    <w:basedOn w:val="DefaultParagraphFont"/>
    <w:rsid w:val="009359B2"/>
    <w:rPr>
      <w:rFonts w:ascii="Consolas" w:hAnsi="Consolas"/>
      <w:sz w:val="20"/>
      <w:szCs w:val="20"/>
    </w:rPr>
  </w:style>
  <w:style w:type="character" w:styleId="HTMLSample">
    <w:name w:val="HTML Sample"/>
    <w:basedOn w:val="DefaultParagraphFont"/>
    <w:rsid w:val="009359B2"/>
    <w:rPr>
      <w:rFonts w:ascii="Consolas" w:hAnsi="Consolas"/>
      <w:sz w:val="24"/>
      <w:szCs w:val="24"/>
    </w:rPr>
  </w:style>
  <w:style w:type="character" w:styleId="HTMLTypewriter">
    <w:name w:val="HTML Typewriter"/>
    <w:basedOn w:val="DefaultParagraphFont"/>
    <w:rsid w:val="009359B2"/>
    <w:rPr>
      <w:rFonts w:ascii="Consolas" w:hAnsi="Consolas"/>
      <w:sz w:val="20"/>
      <w:szCs w:val="20"/>
    </w:rPr>
  </w:style>
  <w:style w:type="character" w:styleId="HTMLVariable">
    <w:name w:val="HTML Variable"/>
    <w:basedOn w:val="DefaultParagraphFont"/>
    <w:rsid w:val="009359B2"/>
    <w:rPr>
      <w:i/>
      <w:iCs/>
    </w:rPr>
  </w:style>
  <w:style w:type="paragraph" w:styleId="Index4">
    <w:name w:val="index 4"/>
    <w:basedOn w:val="Normal"/>
    <w:next w:val="Normal"/>
    <w:rsid w:val="009359B2"/>
    <w:pPr>
      <w:ind w:left="800" w:hanging="200"/>
    </w:pPr>
  </w:style>
  <w:style w:type="paragraph" w:styleId="Index5">
    <w:name w:val="index 5"/>
    <w:basedOn w:val="Normal"/>
    <w:next w:val="Normal"/>
    <w:rsid w:val="009359B2"/>
    <w:pPr>
      <w:ind w:left="1000" w:hanging="200"/>
    </w:pPr>
  </w:style>
  <w:style w:type="paragraph" w:styleId="Index6">
    <w:name w:val="index 6"/>
    <w:basedOn w:val="Normal"/>
    <w:next w:val="Normal"/>
    <w:rsid w:val="009359B2"/>
    <w:pPr>
      <w:ind w:left="1200" w:hanging="200"/>
    </w:pPr>
  </w:style>
  <w:style w:type="paragraph" w:styleId="Index7">
    <w:name w:val="index 7"/>
    <w:basedOn w:val="Normal"/>
    <w:next w:val="Normal"/>
    <w:rsid w:val="009359B2"/>
    <w:pPr>
      <w:ind w:left="1400" w:hanging="200"/>
    </w:pPr>
  </w:style>
  <w:style w:type="paragraph" w:styleId="Index8">
    <w:name w:val="index 8"/>
    <w:basedOn w:val="Normal"/>
    <w:next w:val="Normal"/>
    <w:rsid w:val="009359B2"/>
    <w:pPr>
      <w:ind w:left="1600" w:hanging="200"/>
    </w:pPr>
  </w:style>
  <w:style w:type="paragraph" w:styleId="Index9">
    <w:name w:val="index 9"/>
    <w:basedOn w:val="Normal"/>
    <w:next w:val="Normal"/>
    <w:rsid w:val="009359B2"/>
    <w:pPr>
      <w:ind w:left="1800" w:hanging="200"/>
    </w:pPr>
  </w:style>
  <w:style w:type="paragraph" w:styleId="IndexHeading">
    <w:name w:val="index heading"/>
    <w:basedOn w:val="Normal"/>
    <w:next w:val="Index1"/>
    <w:rsid w:val="009359B2"/>
    <w:rPr>
      <w:rFonts w:asciiTheme="majorHAnsi" w:eastAsiaTheme="majorEastAsia" w:hAnsiTheme="majorHAnsi" w:cstheme="majorBidi"/>
      <w:b/>
      <w:bCs/>
    </w:rPr>
  </w:style>
  <w:style w:type="character" w:styleId="IntenseEmphasis">
    <w:name w:val="Intense Emphasis"/>
    <w:basedOn w:val="DefaultParagraphFont"/>
    <w:uiPriority w:val="21"/>
    <w:rsid w:val="009359B2"/>
    <w:rPr>
      <w:b/>
      <w:bCs/>
      <w:i/>
      <w:iCs/>
      <w:color w:val="4F81BD" w:themeColor="accent1"/>
    </w:rPr>
  </w:style>
  <w:style w:type="paragraph" w:styleId="IntenseQuote">
    <w:name w:val="Intense Quote"/>
    <w:basedOn w:val="Normal"/>
    <w:next w:val="Normal"/>
    <w:link w:val="IntenseQuoteChar"/>
    <w:uiPriority w:val="30"/>
    <w:rsid w:val="00935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359B2"/>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9359B2"/>
    <w:rPr>
      <w:b/>
      <w:bCs/>
      <w:smallCaps/>
      <w:color w:val="C0504D" w:themeColor="accent2"/>
      <w:spacing w:val="5"/>
      <w:u w:val="single"/>
    </w:rPr>
  </w:style>
  <w:style w:type="table" w:customStyle="1" w:styleId="LightGrid1">
    <w:name w:val="Light Grid1"/>
    <w:basedOn w:val="TableNormal"/>
    <w:uiPriority w:val="62"/>
    <w:rsid w:val="009359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359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359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359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359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59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359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359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359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359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359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359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359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359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359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359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359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359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359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359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359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9359B2"/>
  </w:style>
  <w:style w:type="paragraph" w:styleId="List2">
    <w:name w:val="List 2"/>
    <w:basedOn w:val="Normal"/>
    <w:rsid w:val="009359B2"/>
    <w:pPr>
      <w:ind w:left="566" w:hanging="283"/>
      <w:contextualSpacing/>
    </w:pPr>
  </w:style>
  <w:style w:type="paragraph" w:styleId="List3">
    <w:name w:val="List 3"/>
    <w:basedOn w:val="Normal"/>
    <w:rsid w:val="009359B2"/>
    <w:pPr>
      <w:ind w:left="849" w:hanging="283"/>
      <w:contextualSpacing/>
    </w:pPr>
  </w:style>
  <w:style w:type="paragraph" w:styleId="List4">
    <w:name w:val="List 4"/>
    <w:basedOn w:val="Normal"/>
    <w:rsid w:val="009359B2"/>
    <w:pPr>
      <w:ind w:left="1132" w:hanging="283"/>
      <w:contextualSpacing/>
    </w:pPr>
  </w:style>
  <w:style w:type="paragraph" w:styleId="List5">
    <w:name w:val="List 5"/>
    <w:basedOn w:val="Normal"/>
    <w:rsid w:val="009359B2"/>
    <w:pPr>
      <w:ind w:left="1415" w:hanging="283"/>
      <w:contextualSpacing/>
    </w:pPr>
  </w:style>
  <w:style w:type="paragraph" w:styleId="ListBullet">
    <w:name w:val="List Bullet"/>
    <w:basedOn w:val="Normal"/>
    <w:rsid w:val="009359B2"/>
    <w:pPr>
      <w:numPr>
        <w:numId w:val="9"/>
      </w:numPr>
      <w:contextualSpacing/>
    </w:pPr>
  </w:style>
  <w:style w:type="paragraph" w:styleId="ListBullet2">
    <w:name w:val="List Bullet 2"/>
    <w:basedOn w:val="Normal"/>
    <w:rsid w:val="009359B2"/>
    <w:pPr>
      <w:numPr>
        <w:numId w:val="10"/>
      </w:numPr>
      <w:contextualSpacing/>
    </w:pPr>
  </w:style>
  <w:style w:type="paragraph" w:styleId="ListBullet3">
    <w:name w:val="List Bullet 3"/>
    <w:basedOn w:val="Normal"/>
    <w:rsid w:val="009359B2"/>
    <w:pPr>
      <w:numPr>
        <w:numId w:val="11"/>
      </w:numPr>
      <w:contextualSpacing/>
    </w:pPr>
  </w:style>
  <w:style w:type="paragraph" w:styleId="ListBullet4">
    <w:name w:val="List Bullet 4"/>
    <w:basedOn w:val="Normal"/>
    <w:rsid w:val="009359B2"/>
    <w:pPr>
      <w:numPr>
        <w:numId w:val="12"/>
      </w:numPr>
      <w:contextualSpacing/>
    </w:pPr>
  </w:style>
  <w:style w:type="paragraph" w:styleId="ListBullet5">
    <w:name w:val="List Bullet 5"/>
    <w:basedOn w:val="Normal"/>
    <w:rsid w:val="009359B2"/>
    <w:pPr>
      <w:numPr>
        <w:numId w:val="13"/>
      </w:numPr>
      <w:contextualSpacing/>
    </w:pPr>
  </w:style>
  <w:style w:type="paragraph" w:styleId="ListContinue">
    <w:name w:val="List Continue"/>
    <w:basedOn w:val="Normal"/>
    <w:rsid w:val="009359B2"/>
    <w:pPr>
      <w:spacing w:after="120"/>
      <w:ind w:left="283"/>
      <w:contextualSpacing/>
    </w:pPr>
  </w:style>
  <w:style w:type="paragraph" w:styleId="ListContinue2">
    <w:name w:val="List Continue 2"/>
    <w:basedOn w:val="Normal"/>
    <w:rsid w:val="009359B2"/>
    <w:pPr>
      <w:spacing w:after="120"/>
      <w:ind w:left="566"/>
      <w:contextualSpacing/>
    </w:pPr>
  </w:style>
  <w:style w:type="paragraph" w:styleId="ListContinue3">
    <w:name w:val="List Continue 3"/>
    <w:basedOn w:val="Normal"/>
    <w:rsid w:val="009359B2"/>
    <w:pPr>
      <w:spacing w:after="120"/>
      <w:ind w:left="849"/>
      <w:contextualSpacing/>
    </w:pPr>
  </w:style>
  <w:style w:type="paragraph" w:styleId="ListContinue4">
    <w:name w:val="List Continue 4"/>
    <w:basedOn w:val="Normal"/>
    <w:rsid w:val="009359B2"/>
    <w:pPr>
      <w:spacing w:after="120"/>
      <w:ind w:left="1132"/>
      <w:contextualSpacing/>
    </w:pPr>
  </w:style>
  <w:style w:type="paragraph" w:styleId="ListContinue5">
    <w:name w:val="List Continue 5"/>
    <w:basedOn w:val="Normal"/>
    <w:rsid w:val="009359B2"/>
    <w:pPr>
      <w:spacing w:after="120"/>
      <w:ind w:left="1415"/>
      <w:contextualSpacing/>
    </w:pPr>
  </w:style>
  <w:style w:type="paragraph" w:styleId="ListNumber">
    <w:name w:val="List Number"/>
    <w:basedOn w:val="Normal"/>
    <w:rsid w:val="009359B2"/>
    <w:pPr>
      <w:numPr>
        <w:numId w:val="14"/>
      </w:numPr>
      <w:contextualSpacing/>
    </w:pPr>
  </w:style>
  <w:style w:type="paragraph" w:styleId="ListNumber2">
    <w:name w:val="List Number 2"/>
    <w:basedOn w:val="Normal"/>
    <w:rsid w:val="009359B2"/>
    <w:pPr>
      <w:numPr>
        <w:numId w:val="15"/>
      </w:numPr>
      <w:contextualSpacing/>
    </w:pPr>
  </w:style>
  <w:style w:type="paragraph" w:styleId="ListNumber3">
    <w:name w:val="List Number 3"/>
    <w:basedOn w:val="Normal"/>
    <w:rsid w:val="009359B2"/>
    <w:pPr>
      <w:numPr>
        <w:numId w:val="16"/>
      </w:numPr>
      <w:contextualSpacing/>
    </w:pPr>
  </w:style>
  <w:style w:type="paragraph" w:styleId="ListNumber4">
    <w:name w:val="List Number 4"/>
    <w:basedOn w:val="Normal"/>
    <w:rsid w:val="009359B2"/>
    <w:pPr>
      <w:numPr>
        <w:numId w:val="17"/>
      </w:numPr>
      <w:contextualSpacing/>
    </w:pPr>
  </w:style>
  <w:style w:type="paragraph" w:styleId="ListNumber5">
    <w:name w:val="List Number 5"/>
    <w:basedOn w:val="Normal"/>
    <w:rsid w:val="009359B2"/>
    <w:pPr>
      <w:numPr>
        <w:numId w:val="18"/>
      </w:numPr>
      <w:contextualSpacing/>
    </w:pPr>
  </w:style>
  <w:style w:type="paragraph" w:styleId="MacroText">
    <w:name w:val="macro"/>
    <w:link w:val="MacroTextChar"/>
    <w:rsid w:val="009359B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9359B2"/>
    <w:rPr>
      <w:rFonts w:ascii="Consolas" w:hAnsi="Consolas"/>
      <w:sz w:val="20"/>
      <w:szCs w:val="20"/>
      <w:lang w:val="en-US" w:eastAsia="en-US"/>
    </w:rPr>
  </w:style>
  <w:style w:type="table" w:customStyle="1" w:styleId="MediumGrid11">
    <w:name w:val="Medium Grid 11"/>
    <w:basedOn w:val="TableNormal"/>
    <w:uiPriority w:val="67"/>
    <w:rsid w:val="009359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359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359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359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359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359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359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359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359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359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359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359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359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359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359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59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59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59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59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59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59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9359B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359B2"/>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qFormat/>
    <w:rsid w:val="009359B2"/>
    <w:rPr>
      <w:rFonts w:ascii="Arial" w:hAnsi="Arial"/>
      <w:sz w:val="20"/>
      <w:szCs w:val="24"/>
      <w:lang w:val="en-US" w:eastAsia="en-US"/>
    </w:rPr>
  </w:style>
  <w:style w:type="paragraph" w:styleId="NormalWeb">
    <w:name w:val="Normal (Web)"/>
    <w:basedOn w:val="Normal"/>
    <w:rsid w:val="009359B2"/>
    <w:rPr>
      <w:rFonts w:ascii="Times New Roman" w:hAnsi="Times New Roman"/>
      <w:sz w:val="24"/>
    </w:rPr>
  </w:style>
  <w:style w:type="paragraph" w:styleId="NormalIndent">
    <w:name w:val="Normal Indent"/>
    <w:basedOn w:val="Normal"/>
    <w:rsid w:val="009359B2"/>
    <w:pPr>
      <w:ind w:left="708"/>
    </w:pPr>
  </w:style>
  <w:style w:type="paragraph" w:styleId="NoteHeading">
    <w:name w:val="Note Heading"/>
    <w:basedOn w:val="Normal"/>
    <w:next w:val="Normal"/>
    <w:link w:val="NoteHeadingChar"/>
    <w:rsid w:val="009359B2"/>
  </w:style>
  <w:style w:type="character" w:customStyle="1" w:styleId="NoteHeadingChar">
    <w:name w:val="Note Heading Char"/>
    <w:basedOn w:val="DefaultParagraphFont"/>
    <w:link w:val="NoteHeading"/>
    <w:rsid w:val="009359B2"/>
    <w:rPr>
      <w:rFonts w:ascii="Arial" w:hAnsi="Arial"/>
      <w:sz w:val="20"/>
      <w:szCs w:val="24"/>
      <w:lang w:val="en-US" w:eastAsia="en-US"/>
    </w:rPr>
  </w:style>
  <w:style w:type="character" w:styleId="PageNumber">
    <w:name w:val="page number"/>
    <w:basedOn w:val="DefaultParagraphFont"/>
    <w:rsid w:val="009359B2"/>
  </w:style>
  <w:style w:type="paragraph" w:styleId="PlainText">
    <w:name w:val="Plain Text"/>
    <w:basedOn w:val="Normal"/>
    <w:link w:val="PlainTextChar"/>
    <w:rsid w:val="009359B2"/>
    <w:rPr>
      <w:rFonts w:ascii="Consolas" w:hAnsi="Consolas"/>
      <w:sz w:val="21"/>
      <w:szCs w:val="21"/>
    </w:rPr>
  </w:style>
  <w:style w:type="character" w:customStyle="1" w:styleId="PlainTextChar">
    <w:name w:val="Plain Text Char"/>
    <w:basedOn w:val="DefaultParagraphFont"/>
    <w:link w:val="PlainText"/>
    <w:rsid w:val="009359B2"/>
    <w:rPr>
      <w:rFonts w:ascii="Consolas" w:hAnsi="Consolas"/>
      <w:sz w:val="21"/>
      <w:szCs w:val="21"/>
      <w:lang w:val="en-US" w:eastAsia="en-US"/>
    </w:rPr>
  </w:style>
  <w:style w:type="paragraph" w:styleId="Quote">
    <w:name w:val="Quote"/>
    <w:basedOn w:val="Normal"/>
    <w:next w:val="Normal"/>
    <w:link w:val="QuoteChar"/>
    <w:uiPriority w:val="29"/>
    <w:rsid w:val="009359B2"/>
    <w:rPr>
      <w:i/>
      <w:iCs/>
      <w:color w:val="000000" w:themeColor="text1"/>
    </w:rPr>
  </w:style>
  <w:style w:type="character" w:customStyle="1" w:styleId="QuoteChar">
    <w:name w:val="Quote Char"/>
    <w:basedOn w:val="DefaultParagraphFont"/>
    <w:link w:val="Quote"/>
    <w:uiPriority w:val="29"/>
    <w:rsid w:val="009359B2"/>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9359B2"/>
  </w:style>
  <w:style w:type="character" w:customStyle="1" w:styleId="SalutationChar">
    <w:name w:val="Salutation Char"/>
    <w:basedOn w:val="DefaultParagraphFont"/>
    <w:link w:val="Salutation"/>
    <w:rsid w:val="009359B2"/>
    <w:rPr>
      <w:rFonts w:ascii="Arial" w:hAnsi="Arial"/>
      <w:sz w:val="20"/>
      <w:szCs w:val="24"/>
      <w:lang w:val="en-US" w:eastAsia="en-US"/>
    </w:rPr>
  </w:style>
  <w:style w:type="paragraph" w:styleId="Signature">
    <w:name w:val="Signature"/>
    <w:basedOn w:val="Normal"/>
    <w:link w:val="SignatureChar"/>
    <w:rsid w:val="009359B2"/>
    <w:pPr>
      <w:ind w:left="4252"/>
    </w:pPr>
  </w:style>
  <w:style w:type="character" w:customStyle="1" w:styleId="SignatureChar">
    <w:name w:val="Signature Char"/>
    <w:basedOn w:val="DefaultParagraphFont"/>
    <w:link w:val="Signature"/>
    <w:rsid w:val="009359B2"/>
    <w:rPr>
      <w:rFonts w:ascii="Arial" w:hAnsi="Arial"/>
      <w:sz w:val="20"/>
      <w:szCs w:val="24"/>
      <w:lang w:val="en-US" w:eastAsia="en-US"/>
    </w:rPr>
  </w:style>
  <w:style w:type="character" w:styleId="Strong">
    <w:name w:val="Strong"/>
    <w:basedOn w:val="DefaultParagraphFont"/>
    <w:rsid w:val="009359B2"/>
    <w:rPr>
      <w:b/>
      <w:bCs/>
    </w:rPr>
  </w:style>
  <w:style w:type="paragraph" w:styleId="Subtitle">
    <w:name w:val="Subtitle"/>
    <w:basedOn w:val="Normal"/>
    <w:next w:val="Normal"/>
    <w:link w:val="SubtitleChar"/>
    <w:rsid w:val="009359B2"/>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359B2"/>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9359B2"/>
    <w:rPr>
      <w:i/>
      <w:iCs/>
      <w:color w:val="808080" w:themeColor="text1" w:themeTint="7F"/>
    </w:rPr>
  </w:style>
  <w:style w:type="character" w:styleId="SubtleReference">
    <w:name w:val="Subtle Reference"/>
    <w:basedOn w:val="DefaultParagraphFont"/>
    <w:uiPriority w:val="31"/>
    <w:rsid w:val="009359B2"/>
    <w:rPr>
      <w:smallCaps/>
      <w:color w:val="C0504D" w:themeColor="accent2"/>
      <w:u w:val="single"/>
    </w:rPr>
  </w:style>
  <w:style w:type="table" w:styleId="Table3Deffects1">
    <w:name w:val="Table 3D effects 1"/>
    <w:basedOn w:val="TableNormal"/>
    <w:rsid w:val="009359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359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359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359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59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59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359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359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359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359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359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359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359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359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359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359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359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359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359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359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359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359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359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359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359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359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359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359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359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359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359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9359B2"/>
    <w:pPr>
      <w:ind w:left="200" w:hanging="200"/>
    </w:pPr>
  </w:style>
  <w:style w:type="table" w:styleId="TableProfessional">
    <w:name w:val="Table Professional"/>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359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359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359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359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359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35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359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359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359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9359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359B2"/>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9359B2"/>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B67D9F"/>
    <w:rPr>
      <w:i/>
      <w:color w:val="008000"/>
      <w:szCs w:val="22"/>
    </w:rPr>
  </w:style>
  <w:style w:type="paragraph" w:customStyle="1" w:styleId="SourceCodeKeyword">
    <w:name w:val="Source Code Keyword"/>
    <w:basedOn w:val="SourceCodeParagraph"/>
    <w:link w:val="SourceCodeKeywordChar1"/>
    <w:qFormat/>
    <w:rsid w:val="00B67D9F"/>
    <w:rPr>
      <w:b/>
      <w:color w:val="0000FF"/>
      <w:szCs w:val="22"/>
    </w:rPr>
  </w:style>
  <w:style w:type="paragraph" w:customStyle="1" w:styleId="SourceCodeLiteral">
    <w:name w:val="Source Code Literal"/>
    <w:basedOn w:val="SourceCodeParagraph"/>
    <w:link w:val="SourceCodeLiteralChar"/>
    <w:qFormat/>
    <w:rsid w:val="00B67D9F"/>
    <w:rPr>
      <w:color w:val="A31515"/>
      <w:szCs w:val="22"/>
    </w:rPr>
  </w:style>
  <w:style w:type="character" w:customStyle="1" w:styleId="SourceCodeParagraphChar">
    <w:name w:val="Source Code Paragraph Char"/>
    <w:basedOn w:val="BodyTextChar"/>
    <w:link w:val="SourceCodeParagraph"/>
    <w:rsid w:val="00B67D9F"/>
    <w:rPr>
      <w:rFonts w:ascii="Consolas" w:hAnsi="Consolas"/>
      <w:sz w:val="19"/>
      <w:szCs w:val="24"/>
      <w:lang w:val="en-US" w:eastAsia="en-US"/>
    </w:rPr>
  </w:style>
  <w:style w:type="character" w:customStyle="1" w:styleId="SourceCodeKeywordChar">
    <w:name w:val="Source Code Keyword Char"/>
    <w:basedOn w:val="SourceCodeParagraphChar"/>
    <w:rsid w:val="00B67D9F"/>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B67D9F"/>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B67D9F"/>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B67D9F"/>
    <w:rPr>
      <w:rFonts w:ascii="Consolas" w:hAnsi="Consolas"/>
      <w:color w:val="A31515"/>
      <w:sz w:val="19"/>
      <w:szCs w:val="24"/>
      <w:lang w:val="en-US" w:eastAsia="en-US"/>
    </w:rPr>
  </w:style>
  <w:style w:type="character" w:customStyle="1" w:styleId="CommentSubjectChar">
    <w:name w:val="Comment Subject Char"/>
    <w:basedOn w:val="DefaultParagraphFont"/>
    <w:link w:val="CommentSubject"/>
    <w:uiPriority w:val="99"/>
    <w:semiHidden/>
    <w:rsid w:val="008A26B7"/>
    <w:rPr>
      <w:rFonts w:ascii="Arial" w:hAnsi="Arial"/>
      <w:b/>
      <w:bCs/>
      <w:sz w:val="20"/>
      <w:szCs w:val="20"/>
      <w:lang w:val="en-US" w:eastAsia="en-US"/>
    </w:rPr>
  </w:style>
  <w:style w:type="paragraph" w:customStyle="1" w:styleId="RequirementReference">
    <w:name w:val="Requirement Reference"/>
    <w:basedOn w:val="ListParagraph"/>
    <w:link w:val="RequirementReferenceChar"/>
    <w:qFormat/>
    <w:rsid w:val="00B30726"/>
    <w:pPr>
      <w:spacing w:after="200" w:line="276" w:lineRule="auto"/>
      <w:ind w:left="360"/>
    </w:pPr>
    <w:rPr>
      <w:rFonts w:asciiTheme="minorHAnsi" w:eastAsiaTheme="minorHAnsi" w:hAnsiTheme="minorHAnsi" w:cstheme="minorBidi"/>
      <w:b/>
      <w:i/>
      <w:color w:val="4F81BD" w:themeColor="accent1"/>
      <w:sz w:val="22"/>
      <w:szCs w:val="22"/>
      <w:lang w:val="en-GB"/>
    </w:rPr>
  </w:style>
  <w:style w:type="character" w:customStyle="1" w:styleId="RequirementReferenceChar">
    <w:name w:val="Requirement Reference Char"/>
    <w:basedOn w:val="DefaultParagraphFont"/>
    <w:link w:val="RequirementReference"/>
    <w:rsid w:val="00B30726"/>
    <w:rPr>
      <w:rFonts w:asciiTheme="minorHAnsi" w:eastAsiaTheme="minorHAnsi" w:hAnsiTheme="minorHAnsi" w:cstheme="minorBidi"/>
      <w:b/>
      <w:i/>
      <w:color w:val="4F81BD" w:themeColor="accent1"/>
      <w:lang w:val="en-GB" w:eastAsia="en-US"/>
    </w:rPr>
  </w:style>
  <w:style w:type="character" w:customStyle="1" w:styleId="ListParagraphChar">
    <w:name w:val="List Paragraph Char"/>
    <w:basedOn w:val="DefaultParagraphFont"/>
    <w:link w:val="ListParagraph"/>
    <w:uiPriority w:val="34"/>
    <w:rsid w:val="00C66724"/>
    <w:rPr>
      <w:rFonts w:ascii="Arial" w:hAnsi="Arial"/>
      <w:sz w:val="2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ntrolsystemstudio.or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aps.anl.gov/epic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image" Target="media/image10.wmf"/><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obnar\AppData\Roaming\Microsoft\Templates\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C0AE9-45EE-4E13-A446-DB6E47545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T-CSL-Document.dotm</Template>
  <TotalTime>1839</TotalTime>
  <Pages>13</Pages>
  <Words>3927</Words>
  <Characters>22385</Characters>
  <Application>Microsoft Office Word</Application>
  <DocSecurity>0</DocSecurity>
  <Lines>186</Lines>
  <Paragraphs>52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Save &amp; Restore</vt:lpstr>
      <vt:lpstr>Cosylab Document Template</vt:lpstr>
    </vt:vector>
  </TitlesOfParts>
  <Manager/>
  <Company>Cosylab</Company>
  <LinksUpToDate>false</LinksUpToDate>
  <CharactersWithSpaces>26260</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 &amp; Restore</dc:title>
  <dc:subject>Design Proposal</dc:subject>
  <dc:creator/>
  <cp:keywords/>
  <cp:lastModifiedBy>jbobnar</cp:lastModifiedBy>
  <cp:revision>102</cp:revision>
  <cp:lastPrinted>2015-05-15T10:35:00Z</cp:lastPrinted>
  <dcterms:created xsi:type="dcterms:W3CDTF">2015-10-09T08:59:00Z</dcterms:created>
  <dcterms:modified xsi:type="dcterms:W3CDTF">2016-10-31T09:26:00Z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C-FRIB-Save&amp;Restore</vt:lpwstr>
  </property>
  <property fmtid="{D5CDD505-2E9C-101B-9397-08002B2CF9AE}" pid="3" name="Revision">
    <vt:lpwstr>0.1</vt:lpwstr>
  </property>
  <property fmtid="{D5CDD505-2E9C-101B-9397-08002B2CF9AE}" pid="4" name="Confidentiality">
    <vt:bool>false</vt:bool>
  </property>
  <property fmtid="{D5CDD505-2E9C-101B-9397-08002B2CF9AE}" pid="5" name="DocID">
    <vt:lpwstr>CSL-DOC-15-123998</vt:lpwstr>
  </property>
  <property fmtid="{D5CDD505-2E9C-101B-9397-08002B2CF9AE}" pid="6" name="Reviewer">
    <vt:lpwstr/>
  </property>
  <property fmtid="{D5CDD505-2E9C-101B-9397-08002B2CF9AE}" pid="7" name="Language">
    <vt:lpwstr>English</vt:lpwstr>
  </property>
  <property fmtid="{D5CDD505-2E9C-101B-9397-08002B2CF9AE}" pid="8" name="LocalizedStatus">
    <vt:lpwstr>Released</vt:lpwstr>
  </property>
  <property fmtid="{D5CDD505-2E9C-101B-9397-08002B2CF9AE}" pid="9" name="LocalizedConfidentiality">
    <vt:lpwstr>Public</vt:lpwstr>
  </property>
  <property fmtid="{D5CDD505-2E9C-101B-9397-08002B2CF9AE}" pid="10" name="Status">
    <vt:lpwstr>Released</vt:lpwstr>
  </property>
  <property fmtid="{D5CDD505-2E9C-101B-9397-08002B2CF9AE}" pid="11" name="Owner">
    <vt:lpwstr>Jaka Bobnar</vt:lpwstr>
  </property>
  <property fmtid="{D5CDD505-2E9C-101B-9397-08002B2CF9AE}" pid="12" name="Repository">
    <vt:lpwstr/>
  </property>
  <property fmtid="{D5CDD505-2E9C-101B-9397-08002B2CF9AE}" pid="13" name="Folder">
    <vt:lpwstr/>
  </property>
</Properties>
</file>